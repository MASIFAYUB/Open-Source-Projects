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2224337" w:displacedByCustomXml="next"/>
    <w:bookmarkEnd w:id="0" w:displacedByCustomXml="next"/>
    <w:sdt>
      <w:sdtPr>
        <w:id w:val="-2013137971"/>
        <w:docPartObj>
          <w:docPartGallery w:val="Cover Pages"/>
          <w:docPartUnique/>
        </w:docPartObj>
      </w:sdtPr>
      <w:sdtEndPr>
        <w:rPr>
          <w:color w:val="auto"/>
          <w:sz w:val="28"/>
          <w:lang w:bidi="hi-IN"/>
        </w:rPr>
      </w:sdtEndPr>
      <w:sdtContent>
        <w:p w14:paraId="15CF098A" w14:textId="2623BC72" w:rsidR="00FD24DF" w:rsidRDefault="00FD24DF">
          <w:r>
            <w:rPr>
              <w:noProof/>
            </w:rPr>
            <mc:AlternateContent>
              <mc:Choice Requires="wps">
                <w:drawing>
                  <wp:anchor distT="0" distB="0" distL="114300" distR="114300" simplePos="0" relativeHeight="252078080" behindDoc="1" locked="0" layoutInCell="1" allowOverlap="0" wp14:anchorId="42ADB1FF" wp14:editId="1C926CB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11"/>
                                </w:tblGrid>
                                <w:tr w:rsidR="00FD24DF" w14:paraId="7BC094E0" w14:textId="77777777">
                                  <w:trPr>
                                    <w:trHeight w:hRule="exact" w:val="9360"/>
                                  </w:trPr>
                                  <w:tc>
                                    <w:tcPr>
                                      <w:tcW w:w="5000" w:type="pct"/>
                                    </w:tcPr>
                                    <w:p w14:paraId="14181A95" w14:textId="77777777" w:rsidR="00FD24DF" w:rsidRDefault="00FD24DF">
                                      <w:r>
                                        <w:rPr>
                                          <w:noProof/>
                                        </w:rPr>
                                        <w:drawing>
                                          <wp:inline distT="0" distB="0" distL="0" distR="0" wp14:anchorId="5779CF35" wp14:editId="79E1B677">
                                            <wp:extent cx="6865347" cy="5909480"/>
                                            <wp:effectExtent l="0" t="0" r="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76039" cy="5918683"/>
                                                    </a:xfrm>
                                                    <a:prstGeom prst="rect">
                                                      <a:avLst/>
                                                    </a:prstGeom>
                                                    <a:ln>
                                                      <a:noFill/>
                                                    </a:ln>
                                                    <a:extLst>
                                                      <a:ext uri="{53640926-AAD7-44D8-BBD7-CCE9431645EC}">
                                                        <a14:shadowObscured xmlns:a14="http://schemas.microsoft.com/office/drawing/2010/main"/>
                                                      </a:ext>
                                                    </a:extLst>
                                                  </pic:spPr>
                                                </pic:pic>
                                              </a:graphicData>
                                            </a:graphic>
                                          </wp:inline>
                                        </w:drawing>
                                      </w:r>
                                    </w:p>
                                  </w:tc>
                                </w:tr>
                                <w:tr w:rsidR="00FD24DF" w14:paraId="4F397D2D" w14:textId="77777777">
                                  <w:trPr>
                                    <w:trHeight w:hRule="exact" w:val="4320"/>
                                  </w:trPr>
                                  <w:tc>
                                    <w:tcPr>
                                      <w:tcW w:w="5000" w:type="pct"/>
                                      <w:shd w:val="clear" w:color="auto" w:fill="333333" w:themeFill="accent1"/>
                                      <w:vAlign w:val="center"/>
                                    </w:tcPr>
                                    <w:p w14:paraId="261C51E8" w14:textId="2BF21777" w:rsidR="00FD24DF" w:rsidRPr="0032539A" w:rsidRDefault="00422856" w:rsidP="00FE3275">
                                      <w:pPr>
                                        <w:pStyle w:val="2Spine"/>
                                        <w:rPr>
                                          <w:rFonts w:ascii="Monotype Corsiva" w:hAnsi="Monotype Corsiva"/>
                                          <w:color w:val="F24EDF" w:themeColor="accent2" w:themeTint="99"/>
                                          <w:sz w:val="68"/>
                                          <w:szCs w:val="68"/>
                                        </w:rPr>
                                      </w:pPr>
                                      <w:sdt>
                                        <w:sdtPr>
                                          <w:rPr>
                                            <w:rFonts w:ascii="Monotype Corsiva" w:hAnsi="Monotype Corsiva"/>
                                            <w:color w:val="F24EDF" w:themeColor="accent2" w:themeTint="99"/>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rPr>
                                            <w:color w:val="F24EDF" w:themeColor="accent2" w:themeTint="99"/>
                                          </w:rPr>
                                        </w:sdtEndPr>
                                        <w:sdtContent>
                                          <w:r w:rsidR="00841554" w:rsidRPr="0032539A">
                                            <w:rPr>
                                              <w:rFonts w:ascii="Monotype Corsiva" w:hAnsi="Monotype Corsiva"/>
                                              <w:color w:val="F24EDF" w:themeColor="accent2" w:themeTint="99"/>
                                              <w:sz w:val="72"/>
                                              <w:szCs w:val="72"/>
                                            </w:rPr>
                                            <w:t>DTMF (Dual Tone Multi-Frequency)</w:t>
                                          </w:r>
                                        </w:sdtContent>
                                      </w:sdt>
                                    </w:p>
                                    <w:p w14:paraId="277F06ED" w14:textId="15DDC73D" w:rsidR="00FD24DF" w:rsidRDefault="00422856" w:rsidP="0010103E">
                                      <w:pPr>
                                        <w:pStyle w:val="NoSpacing"/>
                                        <w:spacing w:before="240"/>
                                        <w:ind w:left="720" w:right="720"/>
                                        <w:jc w:val="center"/>
                                        <w:rPr>
                                          <w:color w:val="FFFFFF" w:themeColor="background1"/>
                                          <w:sz w:val="32"/>
                                          <w:szCs w:val="32"/>
                                        </w:rPr>
                                      </w:pPr>
                                      <w:sdt>
                                        <w:sdtPr>
                                          <w:rPr>
                                            <w:color w:val="FFFFFF" w:themeColor="background1"/>
                                            <w:sz w:val="42"/>
                                            <w:szCs w:val="4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10103E" w:rsidRPr="00C67529">
                                            <w:rPr>
                                              <w:color w:val="FFFFFF" w:themeColor="background1"/>
                                              <w:sz w:val="42"/>
                                              <w:szCs w:val="42"/>
                                            </w:rPr>
                                            <w:t xml:space="preserve">Engr. </w:t>
                                          </w:r>
                                          <w:proofErr w:type="spellStart"/>
                                          <w:r w:rsidR="00B82BB9" w:rsidRPr="00C67529">
                                            <w:rPr>
                                              <w:color w:val="FFFFFF" w:themeColor="background1"/>
                                              <w:sz w:val="42"/>
                                              <w:szCs w:val="42"/>
                                            </w:rPr>
                                            <w:t>Naina</w:t>
                                          </w:r>
                                          <w:proofErr w:type="spellEnd"/>
                                          <w:r w:rsidR="00B82BB9" w:rsidRPr="00C67529">
                                            <w:rPr>
                                              <w:color w:val="FFFFFF" w:themeColor="background1"/>
                                              <w:sz w:val="42"/>
                                              <w:szCs w:val="42"/>
                                            </w:rPr>
                                            <w:t xml:space="preserve"> Said</w:t>
                                          </w:r>
                                        </w:sdtContent>
                                      </w:sdt>
                                    </w:p>
                                  </w:tc>
                                </w:tr>
                                <w:tr w:rsidR="00FD24DF" w14:paraId="66DCD441" w14:textId="77777777">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3"/>
                                        <w:gridCol w:w="3604"/>
                                        <w:gridCol w:w="3604"/>
                                      </w:tblGrid>
                                      <w:tr w:rsidR="00FD24DF" w14:paraId="51D761F1" w14:textId="77777777">
                                        <w:trPr>
                                          <w:trHeight w:hRule="exact" w:val="720"/>
                                        </w:trPr>
                                        <w:sdt>
                                          <w:sdtPr>
                                            <w:rPr>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6B840156" w14:textId="344E537B" w:rsidR="00FD24DF" w:rsidRDefault="00FD24DF" w:rsidP="00B82BB9">
                                                <w:pPr>
                                                  <w:pStyle w:val="NoSpacing"/>
                                                  <w:ind w:left="144" w:right="144"/>
                                                  <w:jc w:val="center"/>
                                                  <w:rPr>
                                                    <w:color w:val="FFFFFF" w:themeColor="background1"/>
                                                  </w:rPr>
                                                </w:pPr>
                                                <w:r w:rsidRPr="007E6015">
                                                  <w:rPr>
                                                    <w:color w:val="FFFFFF" w:themeColor="background1"/>
                                                    <w:sz w:val="24"/>
                                                    <w:szCs w:val="24"/>
                                                  </w:rPr>
                                                  <w:t>MUHAMMAD ASIF AYUB</w:t>
                                                </w:r>
                                                <w:r w:rsidR="00B82BB9" w:rsidRPr="007E6015">
                                                  <w:rPr>
                                                    <w:color w:val="FFFFFF" w:themeColor="background1"/>
                                                    <w:sz w:val="24"/>
                                                    <w:szCs w:val="24"/>
                                                  </w:rPr>
                                                  <w:t xml:space="preserve">         Assad Ullah Khan</w:t>
                                                </w:r>
                                              </w:p>
                                            </w:tc>
                                          </w:sdtContent>
                                        </w:sdt>
                                        <w:tc>
                                          <w:tcPr>
                                            <w:tcW w:w="3591" w:type="dxa"/>
                                            <w:vAlign w:val="center"/>
                                          </w:tcPr>
                                          <w:sdt>
                                            <w:sdtPr>
                                              <w:rPr>
                                                <w:color w:val="FFFFFF" w:themeColor="background1"/>
                                                <w:sz w:val="30"/>
                                                <w:szCs w:val="30"/>
                                              </w:rPr>
                                              <w:alias w:val="Date"/>
                                              <w:tag w:val=""/>
                                              <w:id w:val="-1047523169"/>
                                              <w:dataBinding w:prefixMappings="xmlns:ns0='http://schemas.microsoft.com/office/2006/coverPageProps' " w:xpath="/ns0:CoverPageProperties[1]/ns0:PublishDate[1]" w:storeItemID="{55AF091B-3C7A-41E3-B477-F2FDAA23CFDA}"/>
                                              <w:date w:fullDate="2020-02-03T00:00:00Z">
                                                <w:dateFormat w:val="M/d/yy"/>
                                                <w:lid w:val="en-US"/>
                                                <w:storeMappedDataAs w:val="dateTime"/>
                                                <w:calendar w:val="gregorian"/>
                                              </w:date>
                                            </w:sdtPr>
                                            <w:sdtEndPr/>
                                            <w:sdtContent>
                                              <w:p w14:paraId="42341FDA" w14:textId="11F60121" w:rsidR="00FD24DF" w:rsidRDefault="00B82BB9">
                                                <w:pPr>
                                                  <w:pStyle w:val="NoSpacing"/>
                                                  <w:ind w:left="144" w:right="144"/>
                                                  <w:jc w:val="center"/>
                                                  <w:rPr>
                                                    <w:color w:val="FFFFFF" w:themeColor="background1"/>
                                                  </w:rPr>
                                                </w:pPr>
                                                <w:r w:rsidRPr="00FB2DFD">
                                                  <w:rPr>
                                                    <w:color w:val="FFFFFF" w:themeColor="background1"/>
                                                    <w:sz w:val="30"/>
                                                    <w:szCs w:val="30"/>
                                                  </w:rPr>
                                                  <w:t>2/3/20</w:t>
                                                </w:r>
                                              </w:p>
                                            </w:sdtContent>
                                          </w:sdt>
                                        </w:tc>
                                        <w:tc>
                                          <w:tcPr>
                                            <w:tcW w:w="3591" w:type="dxa"/>
                                            <w:vAlign w:val="center"/>
                                          </w:tcPr>
                                          <w:p w14:paraId="64B6BF57" w14:textId="64CFE336" w:rsidR="00FD24DF" w:rsidRDefault="00B82BB9" w:rsidP="007E6015">
                                            <w:pPr>
                                              <w:pStyle w:val="NoSpacing"/>
                                              <w:ind w:left="144" w:right="720"/>
                                              <w:jc w:val="center"/>
                                              <w:rPr>
                                                <w:color w:val="FFFFFF" w:themeColor="background1"/>
                                              </w:rPr>
                                            </w:pPr>
                                            <w:r w:rsidRPr="007E6015">
                                              <w:rPr>
                                                <w:color w:val="FFFFFF" w:themeColor="background1"/>
                                                <w:sz w:val="24"/>
                                                <w:szCs w:val="24"/>
                                              </w:rPr>
                                              <w:t>Digital Signal Processing</w:t>
                                            </w:r>
                                          </w:p>
                                        </w:tc>
                                      </w:tr>
                                    </w:tbl>
                                    <w:p w14:paraId="4ED5459F" w14:textId="77777777" w:rsidR="00FD24DF" w:rsidRDefault="00FD24DF"/>
                                  </w:tc>
                                </w:tr>
                              </w:tbl>
                              <w:p w14:paraId="40C7A63E" w14:textId="77777777" w:rsidR="00FD24DF" w:rsidRDefault="00FD24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ADB1FF"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23840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11"/>
                          </w:tblGrid>
                          <w:tr w:rsidR="00FD24DF" w14:paraId="7BC094E0" w14:textId="77777777">
                            <w:trPr>
                              <w:trHeight w:hRule="exact" w:val="9360"/>
                            </w:trPr>
                            <w:tc>
                              <w:tcPr>
                                <w:tcW w:w="5000" w:type="pct"/>
                              </w:tcPr>
                              <w:p w14:paraId="14181A95" w14:textId="77777777" w:rsidR="00FD24DF" w:rsidRDefault="00FD24DF">
                                <w:r>
                                  <w:rPr>
                                    <w:noProof/>
                                  </w:rPr>
                                  <w:drawing>
                                    <wp:inline distT="0" distB="0" distL="0" distR="0" wp14:anchorId="5779CF35" wp14:editId="79E1B677">
                                      <wp:extent cx="6865347" cy="5909480"/>
                                      <wp:effectExtent l="0" t="0" r="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76039" cy="5918683"/>
                                              </a:xfrm>
                                              <a:prstGeom prst="rect">
                                                <a:avLst/>
                                              </a:prstGeom>
                                              <a:ln>
                                                <a:noFill/>
                                              </a:ln>
                                              <a:extLst>
                                                <a:ext uri="{53640926-AAD7-44D8-BBD7-CCE9431645EC}">
                                                  <a14:shadowObscured xmlns:a14="http://schemas.microsoft.com/office/drawing/2010/main"/>
                                                </a:ext>
                                              </a:extLst>
                                            </pic:spPr>
                                          </pic:pic>
                                        </a:graphicData>
                                      </a:graphic>
                                    </wp:inline>
                                  </w:drawing>
                                </w:r>
                              </w:p>
                            </w:tc>
                          </w:tr>
                          <w:tr w:rsidR="00FD24DF" w14:paraId="4F397D2D" w14:textId="77777777">
                            <w:trPr>
                              <w:trHeight w:hRule="exact" w:val="4320"/>
                            </w:trPr>
                            <w:tc>
                              <w:tcPr>
                                <w:tcW w:w="5000" w:type="pct"/>
                                <w:shd w:val="clear" w:color="auto" w:fill="333333" w:themeFill="accent1"/>
                                <w:vAlign w:val="center"/>
                              </w:tcPr>
                              <w:p w14:paraId="261C51E8" w14:textId="2BF21777" w:rsidR="00FD24DF" w:rsidRPr="0032539A" w:rsidRDefault="00422856" w:rsidP="00FE3275">
                                <w:pPr>
                                  <w:pStyle w:val="2Spine"/>
                                  <w:rPr>
                                    <w:rFonts w:ascii="Monotype Corsiva" w:hAnsi="Monotype Corsiva"/>
                                    <w:color w:val="F24EDF" w:themeColor="accent2" w:themeTint="99"/>
                                    <w:sz w:val="68"/>
                                    <w:szCs w:val="68"/>
                                  </w:rPr>
                                </w:pPr>
                                <w:sdt>
                                  <w:sdtPr>
                                    <w:rPr>
                                      <w:rFonts w:ascii="Monotype Corsiva" w:hAnsi="Monotype Corsiva"/>
                                      <w:color w:val="F24EDF" w:themeColor="accent2" w:themeTint="99"/>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rPr>
                                      <w:color w:val="F24EDF" w:themeColor="accent2" w:themeTint="99"/>
                                    </w:rPr>
                                  </w:sdtEndPr>
                                  <w:sdtContent>
                                    <w:r w:rsidR="00841554" w:rsidRPr="0032539A">
                                      <w:rPr>
                                        <w:rFonts w:ascii="Monotype Corsiva" w:hAnsi="Monotype Corsiva"/>
                                        <w:color w:val="F24EDF" w:themeColor="accent2" w:themeTint="99"/>
                                        <w:sz w:val="72"/>
                                        <w:szCs w:val="72"/>
                                      </w:rPr>
                                      <w:t>DTMF (Dual Tone Multi-Frequency)</w:t>
                                    </w:r>
                                  </w:sdtContent>
                                </w:sdt>
                              </w:p>
                              <w:p w14:paraId="277F06ED" w14:textId="15DDC73D" w:rsidR="00FD24DF" w:rsidRDefault="00422856" w:rsidP="0010103E">
                                <w:pPr>
                                  <w:pStyle w:val="NoSpacing"/>
                                  <w:spacing w:before="240"/>
                                  <w:ind w:left="720" w:right="720"/>
                                  <w:jc w:val="center"/>
                                  <w:rPr>
                                    <w:color w:val="FFFFFF" w:themeColor="background1"/>
                                    <w:sz w:val="32"/>
                                    <w:szCs w:val="32"/>
                                  </w:rPr>
                                </w:pPr>
                                <w:sdt>
                                  <w:sdtPr>
                                    <w:rPr>
                                      <w:color w:val="FFFFFF" w:themeColor="background1"/>
                                      <w:sz w:val="42"/>
                                      <w:szCs w:val="4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10103E" w:rsidRPr="00C67529">
                                      <w:rPr>
                                        <w:color w:val="FFFFFF" w:themeColor="background1"/>
                                        <w:sz w:val="42"/>
                                        <w:szCs w:val="42"/>
                                      </w:rPr>
                                      <w:t xml:space="preserve">Engr. </w:t>
                                    </w:r>
                                    <w:proofErr w:type="spellStart"/>
                                    <w:r w:rsidR="00B82BB9" w:rsidRPr="00C67529">
                                      <w:rPr>
                                        <w:color w:val="FFFFFF" w:themeColor="background1"/>
                                        <w:sz w:val="42"/>
                                        <w:szCs w:val="42"/>
                                      </w:rPr>
                                      <w:t>Naina</w:t>
                                    </w:r>
                                    <w:proofErr w:type="spellEnd"/>
                                    <w:r w:rsidR="00B82BB9" w:rsidRPr="00C67529">
                                      <w:rPr>
                                        <w:color w:val="FFFFFF" w:themeColor="background1"/>
                                        <w:sz w:val="42"/>
                                        <w:szCs w:val="42"/>
                                      </w:rPr>
                                      <w:t xml:space="preserve"> Said</w:t>
                                    </w:r>
                                  </w:sdtContent>
                                </w:sdt>
                              </w:p>
                            </w:tc>
                          </w:tr>
                          <w:tr w:rsidR="00FD24DF" w14:paraId="66DCD441" w14:textId="77777777">
                            <w:trPr>
                              <w:trHeight w:hRule="exact" w:val="720"/>
                            </w:trPr>
                            <w:tc>
                              <w:tcPr>
                                <w:tcW w:w="5000" w:type="pct"/>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603"/>
                                  <w:gridCol w:w="3604"/>
                                  <w:gridCol w:w="3604"/>
                                </w:tblGrid>
                                <w:tr w:rsidR="00FD24DF" w14:paraId="51D761F1" w14:textId="77777777">
                                  <w:trPr>
                                    <w:trHeight w:hRule="exact" w:val="720"/>
                                  </w:trPr>
                                  <w:sdt>
                                    <w:sdtPr>
                                      <w:rPr>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6B840156" w14:textId="344E537B" w:rsidR="00FD24DF" w:rsidRDefault="00FD24DF" w:rsidP="00B82BB9">
                                          <w:pPr>
                                            <w:pStyle w:val="NoSpacing"/>
                                            <w:ind w:left="144" w:right="144"/>
                                            <w:jc w:val="center"/>
                                            <w:rPr>
                                              <w:color w:val="FFFFFF" w:themeColor="background1"/>
                                            </w:rPr>
                                          </w:pPr>
                                          <w:r w:rsidRPr="007E6015">
                                            <w:rPr>
                                              <w:color w:val="FFFFFF" w:themeColor="background1"/>
                                              <w:sz w:val="24"/>
                                              <w:szCs w:val="24"/>
                                            </w:rPr>
                                            <w:t>MUHAMMAD ASIF AYUB</w:t>
                                          </w:r>
                                          <w:r w:rsidR="00B82BB9" w:rsidRPr="007E6015">
                                            <w:rPr>
                                              <w:color w:val="FFFFFF" w:themeColor="background1"/>
                                              <w:sz w:val="24"/>
                                              <w:szCs w:val="24"/>
                                            </w:rPr>
                                            <w:t xml:space="preserve">         Assad Ullah Khan</w:t>
                                          </w:r>
                                        </w:p>
                                      </w:tc>
                                    </w:sdtContent>
                                  </w:sdt>
                                  <w:tc>
                                    <w:tcPr>
                                      <w:tcW w:w="3591" w:type="dxa"/>
                                      <w:vAlign w:val="center"/>
                                    </w:tcPr>
                                    <w:sdt>
                                      <w:sdtPr>
                                        <w:rPr>
                                          <w:color w:val="FFFFFF" w:themeColor="background1"/>
                                          <w:sz w:val="30"/>
                                          <w:szCs w:val="30"/>
                                        </w:rPr>
                                        <w:alias w:val="Date"/>
                                        <w:tag w:val=""/>
                                        <w:id w:val="-1047523169"/>
                                        <w:dataBinding w:prefixMappings="xmlns:ns0='http://schemas.microsoft.com/office/2006/coverPageProps' " w:xpath="/ns0:CoverPageProperties[1]/ns0:PublishDate[1]" w:storeItemID="{55AF091B-3C7A-41E3-B477-F2FDAA23CFDA}"/>
                                        <w:date w:fullDate="2020-02-03T00:00:00Z">
                                          <w:dateFormat w:val="M/d/yy"/>
                                          <w:lid w:val="en-US"/>
                                          <w:storeMappedDataAs w:val="dateTime"/>
                                          <w:calendar w:val="gregorian"/>
                                        </w:date>
                                      </w:sdtPr>
                                      <w:sdtEndPr/>
                                      <w:sdtContent>
                                        <w:p w14:paraId="42341FDA" w14:textId="11F60121" w:rsidR="00FD24DF" w:rsidRDefault="00B82BB9">
                                          <w:pPr>
                                            <w:pStyle w:val="NoSpacing"/>
                                            <w:ind w:left="144" w:right="144"/>
                                            <w:jc w:val="center"/>
                                            <w:rPr>
                                              <w:color w:val="FFFFFF" w:themeColor="background1"/>
                                            </w:rPr>
                                          </w:pPr>
                                          <w:r w:rsidRPr="00FB2DFD">
                                            <w:rPr>
                                              <w:color w:val="FFFFFF" w:themeColor="background1"/>
                                              <w:sz w:val="30"/>
                                              <w:szCs w:val="30"/>
                                            </w:rPr>
                                            <w:t>2/3/20</w:t>
                                          </w:r>
                                        </w:p>
                                      </w:sdtContent>
                                    </w:sdt>
                                  </w:tc>
                                  <w:tc>
                                    <w:tcPr>
                                      <w:tcW w:w="3591" w:type="dxa"/>
                                      <w:vAlign w:val="center"/>
                                    </w:tcPr>
                                    <w:p w14:paraId="64B6BF57" w14:textId="64CFE336" w:rsidR="00FD24DF" w:rsidRDefault="00B82BB9" w:rsidP="007E6015">
                                      <w:pPr>
                                        <w:pStyle w:val="NoSpacing"/>
                                        <w:ind w:left="144" w:right="720"/>
                                        <w:jc w:val="center"/>
                                        <w:rPr>
                                          <w:color w:val="FFFFFF" w:themeColor="background1"/>
                                        </w:rPr>
                                      </w:pPr>
                                      <w:r w:rsidRPr="007E6015">
                                        <w:rPr>
                                          <w:color w:val="FFFFFF" w:themeColor="background1"/>
                                          <w:sz w:val="24"/>
                                          <w:szCs w:val="24"/>
                                        </w:rPr>
                                        <w:t>Digital Signal Processing</w:t>
                                      </w:r>
                                    </w:p>
                                  </w:tc>
                                </w:tr>
                              </w:tbl>
                              <w:p w14:paraId="4ED5459F" w14:textId="77777777" w:rsidR="00FD24DF" w:rsidRDefault="00FD24DF"/>
                            </w:tc>
                          </w:tr>
                        </w:tbl>
                        <w:p w14:paraId="40C7A63E" w14:textId="77777777" w:rsidR="00FD24DF" w:rsidRDefault="00FD24DF"/>
                      </w:txbxContent>
                    </v:textbox>
                    <w10:wrap anchorx="page" anchory="page"/>
                  </v:shape>
                </w:pict>
              </mc:Fallback>
            </mc:AlternateContent>
          </w:r>
        </w:p>
        <w:p w14:paraId="6DEF658F" w14:textId="2563C4D2" w:rsidR="00FD24DF" w:rsidRDefault="00FD24DF">
          <w:pPr>
            <w:rPr>
              <w:color w:val="auto"/>
              <w:sz w:val="28"/>
              <w:lang w:bidi="hi-IN"/>
            </w:rPr>
          </w:pPr>
          <w:r>
            <w:rPr>
              <w:color w:val="auto"/>
              <w:sz w:val="28"/>
              <w:lang w:bidi="hi-IN"/>
            </w:rPr>
            <w:br w:type="page"/>
          </w:r>
        </w:p>
      </w:sdtContent>
    </w:sdt>
    <w:sdt>
      <w:sdtPr>
        <w:rPr>
          <w:rFonts w:asciiTheme="minorHAnsi" w:eastAsiaTheme="minorHAnsi" w:hAnsiTheme="minorHAnsi" w:cstheme="minorBidi"/>
          <w:sz w:val="22"/>
          <w:szCs w:val="22"/>
        </w:rPr>
        <w:id w:val="-1822654891"/>
        <w:docPartObj>
          <w:docPartGallery w:val="Table of Contents"/>
          <w:docPartUnique/>
        </w:docPartObj>
      </w:sdtPr>
      <w:sdtEndPr>
        <w:rPr>
          <w:b/>
          <w:bCs/>
          <w:noProof/>
        </w:rPr>
      </w:sdtEndPr>
      <w:sdtContent>
        <w:p w14:paraId="77B1C733" w14:textId="39646750" w:rsidR="00521CFA" w:rsidRPr="006A43DC" w:rsidRDefault="00521CFA" w:rsidP="00684703">
          <w:pPr>
            <w:pStyle w:val="TOCHeading"/>
            <w:spacing w:line="480" w:lineRule="auto"/>
            <w:jc w:val="center"/>
            <w:rPr>
              <w:sz w:val="60"/>
            </w:rPr>
          </w:pPr>
          <w:r w:rsidRPr="006A43DC">
            <w:rPr>
              <w:sz w:val="60"/>
            </w:rPr>
            <w:t>Contents</w:t>
          </w:r>
        </w:p>
        <w:p w14:paraId="49CC4CC6" w14:textId="4ED7B142" w:rsidR="00521CFA" w:rsidRPr="006A43DC" w:rsidRDefault="00521CFA" w:rsidP="00684703">
          <w:pPr>
            <w:pStyle w:val="TOC1"/>
            <w:tabs>
              <w:tab w:val="right" w:leader="dot" w:pos="10790"/>
            </w:tabs>
            <w:spacing w:line="480" w:lineRule="auto"/>
            <w:rPr>
              <w:rFonts w:eastAsiaTheme="minorEastAsia"/>
              <w:noProof/>
              <w:color w:val="auto"/>
              <w:sz w:val="36"/>
            </w:rPr>
          </w:pPr>
          <w:r w:rsidRPr="006A43DC">
            <w:rPr>
              <w:sz w:val="36"/>
            </w:rPr>
            <w:fldChar w:fldCharType="begin"/>
          </w:r>
          <w:r w:rsidRPr="006A43DC">
            <w:rPr>
              <w:sz w:val="36"/>
            </w:rPr>
            <w:instrText xml:space="preserve"> TOC \o "1-3" \h \z \u </w:instrText>
          </w:r>
          <w:r w:rsidRPr="006A43DC">
            <w:rPr>
              <w:sz w:val="36"/>
            </w:rPr>
            <w:fldChar w:fldCharType="separate"/>
          </w:r>
          <w:hyperlink r:id="rId10" w:anchor="_Toc8856297" w:history="1">
            <w:r w:rsidR="00B74259" w:rsidRPr="006A43DC">
              <w:rPr>
                <w:rStyle w:val="Hyperlink"/>
                <w:noProof/>
                <w:sz w:val="36"/>
              </w:rPr>
              <w:t>ABSTRACT</w:t>
            </w:r>
            <w:r w:rsidR="00B74259" w:rsidRPr="006A43DC">
              <w:rPr>
                <w:noProof/>
                <w:webHidden/>
                <w:sz w:val="36"/>
              </w:rPr>
              <w:tab/>
            </w:r>
            <w:r w:rsidR="00614B3D">
              <w:rPr>
                <w:noProof/>
                <w:webHidden/>
                <w:sz w:val="36"/>
              </w:rPr>
              <w:t>2</w:t>
            </w:r>
          </w:hyperlink>
        </w:p>
        <w:p w14:paraId="3DAA3626" w14:textId="0963A47E" w:rsidR="00521CFA" w:rsidRPr="006A43DC" w:rsidRDefault="00422856" w:rsidP="00684703">
          <w:pPr>
            <w:pStyle w:val="TOC1"/>
            <w:tabs>
              <w:tab w:val="right" w:leader="dot" w:pos="10790"/>
            </w:tabs>
            <w:spacing w:line="480" w:lineRule="auto"/>
            <w:rPr>
              <w:rFonts w:eastAsiaTheme="minorEastAsia"/>
              <w:noProof/>
              <w:color w:val="auto"/>
              <w:sz w:val="36"/>
            </w:rPr>
          </w:pPr>
          <w:hyperlink r:id="rId11" w:anchor="_Toc8856298" w:history="1">
            <w:r w:rsidR="00B74259" w:rsidRPr="006A43DC">
              <w:rPr>
                <w:rStyle w:val="Hyperlink"/>
                <w:noProof/>
                <w:sz w:val="36"/>
              </w:rPr>
              <w:t>INTRODUCTION</w:t>
            </w:r>
            <w:r w:rsidR="00B74259" w:rsidRPr="006A43DC">
              <w:rPr>
                <w:noProof/>
                <w:webHidden/>
                <w:sz w:val="36"/>
              </w:rPr>
              <w:tab/>
            </w:r>
            <w:r w:rsidR="00614B3D">
              <w:rPr>
                <w:noProof/>
                <w:webHidden/>
                <w:sz w:val="36"/>
              </w:rPr>
              <w:t>2</w:t>
            </w:r>
          </w:hyperlink>
        </w:p>
        <w:p w14:paraId="45EC3110" w14:textId="7636E5FD" w:rsidR="00521CFA" w:rsidRPr="006A43DC" w:rsidRDefault="00422856" w:rsidP="00684703">
          <w:pPr>
            <w:pStyle w:val="TOC1"/>
            <w:tabs>
              <w:tab w:val="right" w:leader="dot" w:pos="10790"/>
            </w:tabs>
            <w:spacing w:line="480" w:lineRule="auto"/>
            <w:rPr>
              <w:rFonts w:eastAsiaTheme="minorEastAsia"/>
              <w:noProof/>
              <w:color w:val="auto"/>
              <w:sz w:val="36"/>
            </w:rPr>
          </w:pPr>
          <w:hyperlink r:id="rId12" w:anchor="_Toc8856299" w:history="1">
            <w:r w:rsidR="000F73DC">
              <w:rPr>
                <w:rStyle w:val="Hyperlink"/>
                <w:noProof/>
                <w:sz w:val="36"/>
              </w:rPr>
              <w:t>ALGORITHM</w:t>
            </w:r>
            <w:r w:rsidR="00B74259" w:rsidRPr="006A43DC">
              <w:rPr>
                <w:noProof/>
                <w:webHidden/>
                <w:sz w:val="36"/>
              </w:rPr>
              <w:tab/>
            </w:r>
            <w:r w:rsidR="00693F9B">
              <w:rPr>
                <w:noProof/>
                <w:webHidden/>
                <w:sz w:val="36"/>
              </w:rPr>
              <w:t>3</w:t>
            </w:r>
          </w:hyperlink>
        </w:p>
        <w:p w14:paraId="112303D0" w14:textId="6BAB9947" w:rsidR="00521CFA" w:rsidRPr="006A43DC" w:rsidRDefault="00422856" w:rsidP="00684703">
          <w:pPr>
            <w:pStyle w:val="TOC1"/>
            <w:tabs>
              <w:tab w:val="right" w:leader="dot" w:pos="10790"/>
            </w:tabs>
            <w:spacing w:line="480" w:lineRule="auto"/>
            <w:rPr>
              <w:rFonts w:eastAsiaTheme="minorEastAsia"/>
              <w:noProof/>
              <w:color w:val="auto"/>
              <w:sz w:val="36"/>
            </w:rPr>
          </w:pPr>
          <w:hyperlink r:id="rId13" w:anchor="_Toc8856300" w:history="1">
            <w:r w:rsidR="000F73DC">
              <w:rPr>
                <w:rStyle w:val="Hyperlink"/>
                <w:noProof/>
                <w:sz w:val="36"/>
              </w:rPr>
              <w:t>DTMF IN COMMUNICATION</w:t>
            </w:r>
            <w:r w:rsidR="00B74259" w:rsidRPr="006A43DC">
              <w:rPr>
                <w:noProof/>
                <w:webHidden/>
                <w:sz w:val="36"/>
              </w:rPr>
              <w:tab/>
            </w:r>
            <w:r w:rsidR="000F73DC">
              <w:rPr>
                <w:noProof/>
                <w:webHidden/>
                <w:sz w:val="36"/>
              </w:rPr>
              <w:t>4</w:t>
            </w:r>
          </w:hyperlink>
        </w:p>
        <w:p w14:paraId="0756039B" w14:textId="4B63E4D9" w:rsidR="00521CFA" w:rsidRPr="006A43DC" w:rsidRDefault="00422856" w:rsidP="00684703">
          <w:pPr>
            <w:pStyle w:val="TOC1"/>
            <w:tabs>
              <w:tab w:val="right" w:leader="dot" w:pos="10790"/>
            </w:tabs>
            <w:spacing w:line="480" w:lineRule="auto"/>
            <w:rPr>
              <w:rFonts w:eastAsiaTheme="minorEastAsia"/>
              <w:noProof/>
              <w:color w:val="auto"/>
              <w:sz w:val="36"/>
            </w:rPr>
          </w:pPr>
          <w:hyperlink r:id="rId14" w:anchor="_Toc8856301" w:history="1">
            <w:r w:rsidR="00E550A6">
              <w:rPr>
                <w:rStyle w:val="Hyperlink"/>
                <w:noProof/>
                <w:sz w:val="36"/>
              </w:rPr>
              <w:t>NEED OF DTMF DECODING</w:t>
            </w:r>
            <w:r w:rsidR="00B74259" w:rsidRPr="006A43DC">
              <w:rPr>
                <w:noProof/>
                <w:webHidden/>
                <w:sz w:val="36"/>
              </w:rPr>
              <w:tab/>
            </w:r>
            <w:r w:rsidR="00E550A6">
              <w:rPr>
                <w:noProof/>
                <w:webHidden/>
                <w:sz w:val="36"/>
              </w:rPr>
              <w:t>5</w:t>
            </w:r>
          </w:hyperlink>
        </w:p>
        <w:p w14:paraId="4A36FAEF" w14:textId="5A02BB2F" w:rsidR="00521CFA" w:rsidRPr="006A43DC" w:rsidRDefault="00422856" w:rsidP="00684703">
          <w:pPr>
            <w:pStyle w:val="TOC1"/>
            <w:tabs>
              <w:tab w:val="right" w:leader="dot" w:pos="10790"/>
            </w:tabs>
            <w:spacing w:line="480" w:lineRule="auto"/>
            <w:rPr>
              <w:rFonts w:eastAsiaTheme="minorEastAsia"/>
              <w:noProof/>
              <w:color w:val="auto"/>
              <w:sz w:val="36"/>
            </w:rPr>
          </w:pPr>
          <w:hyperlink r:id="rId15" w:anchor="_Toc8856303" w:history="1">
            <w:r w:rsidR="00E550A6">
              <w:rPr>
                <w:rStyle w:val="Hyperlink"/>
                <w:noProof/>
                <w:sz w:val="36"/>
              </w:rPr>
              <w:t>BLOCK DIAGRAM</w:t>
            </w:r>
            <w:r w:rsidR="00B74259" w:rsidRPr="006A43DC">
              <w:rPr>
                <w:noProof/>
                <w:webHidden/>
                <w:sz w:val="36"/>
              </w:rPr>
              <w:tab/>
            </w:r>
            <w:r w:rsidR="00E550A6">
              <w:rPr>
                <w:noProof/>
                <w:webHidden/>
                <w:sz w:val="36"/>
              </w:rPr>
              <w:t>6</w:t>
            </w:r>
          </w:hyperlink>
        </w:p>
        <w:p w14:paraId="3BBF1463" w14:textId="45DF69FA" w:rsidR="00693F9B" w:rsidRPr="006A43DC" w:rsidRDefault="00422856" w:rsidP="00693F9B">
          <w:pPr>
            <w:pStyle w:val="TOC1"/>
            <w:tabs>
              <w:tab w:val="right" w:leader="dot" w:pos="10790"/>
            </w:tabs>
            <w:spacing w:line="480" w:lineRule="auto"/>
            <w:rPr>
              <w:rFonts w:eastAsiaTheme="minorEastAsia"/>
              <w:noProof/>
              <w:color w:val="auto"/>
              <w:sz w:val="36"/>
            </w:rPr>
          </w:pPr>
          <w:hyperlink r:id="rId16" w:anchor="_Toc8856304" w:history="1">
            <w:r w:rsidR="00E550A6">
              <w:rPr>
                <w:rStyle w:val="Hyperlink"/>
                <w:noProof/>
                <w:sz w:val="36"/>
              </w:rPr>
              <w:t>DTMF GENERATION</w:t>
            </w:r>
            <w:r w:rsidR="00693F9B" w:rsidRPr="006A43DC">
              <w:rPr>
                <w:noProof/>
                <w:webHidden/>
                <w:sz w:val="36"/>
              </w:rPr>
              <w:tab/>
            </w:r>
            <w:r w:rsidR="00E550A6">
              <w:rPr>
                <w:noProof/>
                <w:webHidden/>
                <w:sz w:val="36"/>
              </w:rPr>
              <w:t>.</w:t>
            </w:r>
          </w:hyperlink>
          <w:r w:rsidR="00E550A6">
            <w:rPr>
              <w:noProof/>
              <w:sz w:val="36"/>
            </w:rPr>
            <w:t>7</w:t>
          </w:r>
        </w:p>
        <w:p w14:paraId="67E769C7" w14:textId="77777777" w:rsidR="00291F11" w:rsidRPr="009464EA" w:rsidRDefault="00521CFA" w:rsidP="00291F11">
          <w:pPr>
            <w:pStyle w:val="TOC1"/>
            <w:tabs>
              <w:tab w:val="right" w:leader="dot" w:pos="10790"/>
            </w:tabs>
            <w:spacing w:line="480" w:lineRule="auto"/>
            <w:rPr>
              <w:rFonts w:eastAsiaTheme="minorEastAsia"/>
              <w:noProof/>
              <w:color w:val="auto"/>
              <w:sz w:val="36"/>
              <w:szCs w:val="36"/>
            </w:rPr>
          </w:pPr>
          <w:r w:rsidRPr="006A43DC">
            <w:rPr>
              <w:b/>
              <w:bCs/>
              <w:noProof/>
              <w:sz w:val="36"/>
            </w:rPr>
            <w:fldChar w:fldCharType="end"/>
          </w:r>
          <w:hyperlink r:id="rId17" w:anchor="_Toc8856304" w:history="1">
            <w:r w:rsidR="00291F11">
              <w:rPr>
                <w:rStyle w:val="Hyperlink"/>
                <w:noProof/>
                <w:color w:val="auto"/>
                <w:sz w:val="36"/>
                <w:szCs w:val="36"/>
                <w:u w:val="none"/>
              </w:rPr>
              <w:t>DTMF DETECTION</w:t>
            </w:r>
            <w:r w:rsidR="00291F11" w:rsidRPr="009464EA">
              <w:rPr>
                <w:noProof/>
                <w:webHidden/>
                <w:sz w:val="36"/>
                <w:szCs w:val="36"/>
              </w:rPr>
              <w:tab/>
            </w:r>
            <w:r w:rsidR="00291F11">
              <w:rPr>
                <w:noProof/>
                <w:webHidden/>
                <w:sz w:val="36"/>
                <w:szCs w:val="36"/>
              </w:rPr>
              <w:t>.</w:t>
            </w:r>
          </w:hyperlink>
          <w:r w:rsidR="00291F11">
            <w:rPr>
              <w:noProof/>
              <w:sz w:val="36"/>
              <w:szCs w:val="36"/>
            </w:rPr>
            <w:t>8</w:t>
          </w:r>
        </w:p>
        <w:p w14:paraId="33D1F866" w14:textId="4B924485" w:rsidR="00291F11" w:rsidRPr="009464EA" w:rsidRDefault="00422856" w:rsidP="00291F11">
          <w:pPr>
            <w:pStyle w:val="TOC1"/>
            <w:tabs>
              <w:tab w:val="right" w:leader="dot" w:pos="10790"/>
            </w:tabs>
            <w:spacing w:line="480" w:lineRule="auto"/>
            <w:rPr>
              <w:rFonts w:eastAsiaTheme="minorEastAsia"/>
              <w:noProof/>
              <w:color w:val="auto"/>
              <w:sz w:val="36"/>
              <w:szCs w:val="36"/>
            </w:rPr>
          </w:pPr>
          <w:hyperlink r:id="rId18" w:anchor="_Toc8856304" w:history="1">
            <w:r w:rsidR="00291F11">
              <w:rPr>
                <w:rStyle w:val="Hyperlink"/>
                <w:noProof/>
                <w:color w:val="auto"/>
                <w:sz w:val="36"/>
                <w:szCs w:val="36"/>
                <w:u w:val="none"/>
              </w:rPr>
              <w:t>FREQUENCY GENERATION</w:t>
            </w:r>
            <w:r w:rsidR="00291F11" w:rsidRPr="009464EA">
              <w:rPr>
                <w:noProof/>
                <w:webHidden/>
                <w:sz w:val="36"/>
                <w:szCs w:val="36"/>
              </w:rPr>
              <w:tab/>
            </w:r>
            <w:r w:rsidR="00291F11">
              <w:rPr>
                <w:noProof/>
                <w:webHidden/>
                <w:sz w:val="36"/>
                <w:szCs w:val="36"/>
              </w:rPr>
              <w:t>.</w:t>
            </w:r>
          </w:hyperlink>
          <w:r w:rsidR="00291F11">
            <w:rPr>
              <w:noProof/>
              <w:sz w:val="36"/>
              <w:szCs w:val="36"/>
            </w:rPr>
            <w:t>8</w:t>
          </w:r>
        </w:p>
        <w:p w14:paraId="4EE8A9E3" w14:textId="117DBE09" w:rsidR="00931F44" w:rsidRPr="009464EA" w:rsidRDefault="00422856" w:rsidP="00931F44">
          <w:pPr>
            <w:pStyle w:val="TOC1"/>
            <w:tabs>
              <w:tab w:val="right" w:leader="dot" w:pos="10790"/>
            </w:tabs>
            <w:spacing w:line="480" w:lineRule="auto"/>
            <w:rPr>
              <w:rFonts w:eastAsiaTheme="minorEastAsia"/>
              <w:noProof/>
              <w:color w:val="auto"/>
              <w:sz w:val="36"/>
              <w:szCs w:val="36"/>
            </w:rPr>
          </w:pPr>
          <w:hyperlink r:id="rId19" w:anchor="_Toc8856304" w:history="1">
            <w:r w:rsidR="00291F11">
              <w:rPr>
                <w:rStyle w:val="Hyperlink"/>
                <w:noProof/>
                <w:color w:val="auto"/>
                <w:sz w:val="36"/>
                <w:szCs w:val="36"/>
                <w:u w:val="none"/>
              </w:rPr>
              <w:t>APPLICATION</w:t>
            </w:r>
            <w:r w:rsidR="00931F44" w:rsidRPr="009464EA">
              <w:rPr>
                <w:noProof/>
                <w:webHidden/>
                <w:sz w:val="36"/>
                <w:szCs w:val="36"/>
              </w:rPr>
              <w:tab/>
            </w:r>
            <w:r w:rsidR="008C5F10">
              <w:rPr>
                <w:noProof/>
                <w:webHidden/>
                <w:sz w:val="36"/>
                <w:szCs w:val="36"/>
              </w:rPr>
              <w:t>.</w:t>
            </w:r>
          </w:hyperlink>
          <w:r w:rsidR="00291F11">
            <w:rPr>
              <w:noProof/>
              <w:sz w:val="36"/>
              <w:szCs w:val="36"/>
            </w:rPr>
            <w:t>9</w:t>
          </w:r>
        </w:p>
        <w:p w14:paraId="59A9F3F0" w14:textId="55DA83BE" w:rsidR="00291F11" w:rsidRPr="009464EA" w:rsidRDefault="00422856" w:rsidP="00291F11">
          <w:pPr>
            <w:pStyle w:val="TOC1"/>
            <w:tabs>
              <w:tab w:val="right" w:leader="dot" w:pos="10790"/>
            </w:tabs>
            <w:spacing w:line="480" w:lineRule="auto"/>
            <w:rPr>
              <w:rFonts w:eastAsiaTheme="minorEastAsia"/>
              <w:noProof/>
              <w:color w:val="auto"/>
              <w:sz w:val="36"/>
              <w:szCs w:val="36"/>
            </w:rPr>
          </w:pPr>
          <w:hyperlink r:id="rId20" w:anchor="_Toc8856304" w:history="1">
            <w:r w:rsidR="00291F11">
              <w:rPr>
                <w:rStyle w:val="Hyperlink"/>
                <w:noProof/>
                <w:color w:val="auto"/>
                <w:sz w:val="36"/>
                <w:szCs w:val="36"/>
                <w:u w:val="none"/>
              </w:rPr>
              <w:t>RESULTS &amp; CONCLUSION</w:t>
            </w:r>
            <w:r w:rsidR="00291F11" w:rsidRPr="009464EA">
              <w:rPr>
                <w:noProof/>
                <w:webHidden/>
                <w:sz w:val="36"/>
                <w:szCs w:val="36"/>
              </w:rPr>
              <w:tab/>
            </w:r>
            <w:r w:rsidR="00291F11">
              <w:rPr>
                <w:noProof/>
                <w:webHidden/>
                <w:sz w:val="36"/>
                <w:szCs w:val="36"/>
              </w:rPr>
              <w:t>.</w:t>
            </w:r>
          </w:hyperlink>
          <w:r w:rsidR="00B618B0">
            <w:rPr>
              <w:noProof/>
              <w:sz w:val="36"/>
              <w:szCs w:val="36"/>
            </w:rPr>
            <w:t>10</w:t>
          </w:r>
        </w:p>
        <w:p w14:paraId="4ECA4F97" w14:textId="5C7F12AC" w:rsidR="00931F44" w:rsidRPr="006A43DC" w:rsidRDefault="00422856" w:rsidP="00931F44">
          <w:pPr>
            <w:pStyle w:val="TOC1"/>
            <w:tabs>
              <w:tab w:val="right" w:leader="dot" w:pos="10790"/>
            </w:tabs>
            <w:spacing w:line="480" w:lineRule="auto"/>
            <w:rPr>
              <w:rFonts w:eastAsiaTheme="minorEastAsia"/>
              <w:noProof/>
              <w:color w:val="auto"/>
              <w:sz w:val="36"/>
            </w:rPr>
          </w:pPr>
          <w:hyperlink r:id="rId21" w:anchor="_Toc8856306" w:history="1">
            <w:r w:rsidR="00931F44" w:rsidRPr="009464EA">
              <w:rPr>
                <w:rStyle w:val="Hyperlink"/>
                <w:noProof/>
                <w:color w:val="auto"/>
                <w:sz w:val="36"/>
                <w:szCs w:val="36"/>
                <w:u w:val="none"/>
              </w:rPr>
              <w:t>REFERENCES</w:t>
            </w:r>
            <w:r w:rsidR="00931F44" w:rsidRPr="009464EA">
              <w:rPr>
                <w:noProof/>
                <w:webHidden/>
                <w:sz w:val="36"/>
                <w:szCs w:val="36"/>
              </w:rPr>
              <w:tab/>
            </w:r>
            <w:r w:rsidR="00931F44" w:rsidRPr="009464EA">
              <w:rPr>
                <w:noProof/>
                <w:webHidden/>
                <w:sz w:val="36"/>
                <w:szCs w:val="36"/>
              </w:rPr>
              <w:fldChar w:fldCharType="begin"/>
            </w:r>
            <w:r w:rsidR="00931F44" w:rsidRPr="009464EA">
              <w:rPr>
                <w:noProof/>
                <w:webHidden/>
                <w:sz w:val="36"/>
                <w:szCs w:val="36"/>
              </w:rPr>
              <w:instrText xml:space="preserve"> PAGEREF _Toc8856306 \h </w:instrText>
            </w:r>
            <w:r w:rsidR="00931F44" w:rsidRPr="009464EA">
              <w:rPr>
                <w:noProof/>
                <w:webHidden/>
                <w:sz w:val="36"/>
                <w:szCs w:val="36"/>
              </w:rPr>
            </w:r>
            <w:r w:rsidR="00931F44" w:rsidRPr="009464EA">
              <w:rPr>
                <w:noProof/>
                <w:webHidden/>
                <w:sz w:val="36"/>
                <w:szCs w:val="36"/>
              </w:rPr>
              <w:fldChar w:fldCharType="separate"/>
            </w:r>
            <w:r w:rsidR="002E17A8">
              <w:rPr>
                <w:noProof/>
                <w:webHidden/>
                <w:sz w:val="36"/>
                <w:szCs w:val="36"/>
              </w:rPr>
              <w:t>1</w:t>
            </w:r>
            <w:r w:rsidR="00931F44" w:rsidRPr="009464EA">
              <w:rPr>
                <w:noProof/>
                <w:webHidden/>
                <w:sz w:val="36"/>
                <w:szCs w:val="36"/>
              </w:rPr>
              <w:fldChar w:fldCharType="end"/>
            </w:r>
          </w:hyperlink>
          <w:r w:rsidR="00B618B0">
            <w:rPr>
              <w:noProof/>
              <w:sz w:val="36"/>
            </w:rPr>
            <w:t>1</w:t>
          </w:r>
        </w:p>
        <w:p w14:paraId="7A33F712" w14:textId="3C144DD6" w:rsidR="00521CFA" w:rsidRDefault="00422856" w:rsidP="00684703">
          <w:pPr>
            <w:spacing w:line="480" w:lineRule="auto"/>
          </w:pPr>
        </w:p>
      </w:sdtContent>
    </w:sdt>
    <w:p w14:paraId="21DFFC1C" w14:textId="3DA498A0" w:rsidR="004D4571" w:rsidRDefault="00F66AB5" w:rsidP="00291F11">
      <w:pPr>
        <w:jc w:val="both"/>
        <w:rPr>
          <w:color w:val="E36C0A" w:themeColor="accent6" w:themeShade="BF"/>
        </w:rPr>
      </w:pPr>
      <w:r>
        <w:rPr>
          <w:noProof/>
          <w:color w:val="E36C0A" w:themeColor="accent6" w:themeShade="BF"/>
        </w:rPr>
        <w:lastRenderedPageBreak/>
        <mc:AlternateContent>
          <mc:Choice Requires="wps">
            <w:drawing>
              <wp:anchor distT="0" distB="0" distL="114300" distR="114300" simplePos="0" relativeHeight="251815936" behindDoc="0" locked="0" layoutInCell="1" allowOverlap="1" wp14:anchorId="4A328000" wp14:editId="079FE7C2">
                <wp:simplePos x="0" y="0"/>
                <wp:positionH relativeFrom="margin">
                  <wp:align>left</wp:align>
                </wp:positionH>
                <wp:positionV relativeFrom="paragraph">
                  <wp:posOffset>-65636</wp:posOffset>
                </wp:positionV>
                <wp:extent cx="2360886" cy="920312"/>
                <wp:effectExtent l="114300" t="57150" r="40005" b="127635"/>
                <wp:wrapNone/>
                <wp:docPr id="3" name="Arrow: Notched Right 3"/>
                <wp:cNvGraphicFramePr/>
                <a:graphic xmlns:a="http://schemas.openxmlformats.org/drawingml/2006/main">
                  <a:graphicData uri="http://schemas.microsoft.com/office/word/2010/wordprocessingShape">
                    <wps:wsp>
                      <wps:cNvSpPr/>
                      <wps:spPr>
                        <a:xfrm>
                          <a:off x="0" y="0"/>
                          <a:ext cx="2360886" cy="920312"/>
                        </a:xfrm>
                        <a:prstGeom prst="notchedRightArrow">
                          <a:avLst>
                            <a:gd name="adj1" fmla="val 50000"/>
                            <a:gd name="adj2" fmla="val 55634"/>
                          </a:avLst>
                        </a:prstGeom>
                      </wps:spPr>
                      <wps:style>
                        <a:lnRef idx="3">
                          <a:schemeClr val="lt1"/>
                        </a:lnRef>
                        <a:fillRef idx="1">
                          <a:schemeClr val="accent5"/>
                        </a:fillRef>
                        <a:effectRef idx="1">
                          <a:schemeClr val="accent5"/>
                        </a:effectRef>
                        <a:fontRef idx="minor">
                          <a:schemeClr val="lt1"/>
                        </a:fontRef>
                      </wps:style>
                      <wps:txbx>
                        <w:txbxContent>
                          <w:p w14:paraId="02875DAF" w14:textId="7E95BCA0" w:rsidR="000A2BC2" w:rsidRPr="00B87A72" w:rsidRDefault="000A2BC2" w:rsidP="00B87A72">
                            <w:pPr>
                              <w:pStyle w:val="Heading1"/>
                              <w:rPr>
                                <w:sz w:val="46"/>
                                <w:szCs w:val="46"/>
                              </w:rPr>
                            </w:pPr>
                            <w:bookmarkStart w:id="1" w:name="_Toc8482520"/>
                            <w:bookmarkStart w:id="2" w:name="_Toc8856190"/>
                            <w:bookmarkStart w:id="3" w:name="_Toc8856274"/>
                            <w:bookmarkStart w:id="4" w:name="_Toc8856297"/>
                            <w:r>
                              <w:rPr>
                                <w:sz w:val="46"/>
                                <w:szCs w:val="46"/>
                              </w:rPr>
                              <w:t>abstract</w:t>
                            </w:r>
                          </w:p>
                          <w:p w14:paraId="1E21AF29" w14:textId="77777777" w:rsidR="00B44157" w:rsidRDefault="00B44157"/>
                          <w:p w14:paraId="0D496E4C" w14:textId="77777777" w:rsidR="000A2BC2" w:rsidRPr="00B87A72" w:rsidRDefault="000A2BC2" w:rsidP="00B87A72">
                            <w:pPr>
                              <w:pStyle w:val="Heading1"/>
                              <w:rPr>
                                <w:sz w:val="46"/>
                                <w:szCs w:val="46"/>
                              </w:rPr>
                            </w:pPr>
                            <w:r>
                              <w:rPr>
                                <w:sz w:val="46"/>
                                <w:szCs w:val="46"/>
                              </w:rPr>
                              <w:t>introductionabstract</w:t>
                            </w:r>
                          </w:p>
                          <w:p w14:paraId="55191F24" w14:textId="77777777" w:rsidR="001B6614" w:rsidRDefault="001B6614"/>
                          <w:p w14:paraId="3FCC977F" w14:textId="77777777" w:rsidR="000A2BC2" w:rsidRPr="00B87A72" w:rsidRDefault="000A2BC2" w:rsidP="0047597F">
                            <w:pPr>
                              <w:pStyle w:val="Heading1"/>
                              <w:rPr>
                                <w:sz w:val="46"/>
                                <w:szCs w:val="46"/>
                              </w:rPr>
                            </w:pPr>
                            <w:r>
                              <w:rPr>
                                <w:sz w:val="46"/>
                                <w:szCs w:val="46"/>
                              </w:rPr>
                              <w:t>introduction</w:t>
                            </w:r>
                          </w:p>
                          <w:p w14:paraId="26DCC0CD" w14:textId="77777777" w:rsidR="00B44157" w:rsidRDefault="00B44157"/>
                          <w:p w14:paraId="00A83D28" w14:textId="7DDD2DE5" w:rsidR="000A2BC2" w:rsidRPr="00B87A72" w:rsidRDefault="000A2BC2" w:rsidP="00B87A72">
                            <w:pPr>
                              <w:pStyle w:val="Heading1"/>
                              <w:rPr>
                                <w:sz w:val="46"/>
                                <w:szCs w:val="46"/>
                              </w:rPr>
                            </w:pPr>
                            <w:r w:rsidRPr="00595649">
                              <w:rPr>
                                <w:sz w:val="52"/>
                                <w:szCs w:val="46"/>
                              </w:rPr>
                              <w:t>Physiological Basis</w:t>
                            </w:r>
                            <w:r>
                              <w:rPr>
                                <w:sz w:val="46"/>
                                <w:szCs w:val="46"/>
                              </w:rPr>
                              <w:t>introductionabstract</w:t>
                            </w:r>
                          </w:p>
                          <w:p w14:paraId="513ED191" w14:textId="77777777" w:rsidR="00B44157" w:rsidRDefault="00B44157"/>
                          <w:p w14:paraId="622B84FF" w14:textId="71FA7DB1" w:rsidR="000A2BC2" w:rsidRPr="00B87A72" w:rsidRDefault="000A2BC2" w:rsidP="00B87A72">
                            <w:pPr>
                              <w:pStyle w:val="Heading1"/>
                              <w:rPr>
                                <w:sz w:val="46"/>
                                <w:szCs w:val="46"/>
                              </w:rPr>
                            </w:pPr>
                            <w:r>
                              <w:rPr>
                                <w:sz w:val="46"/>
                                <w:szCs w:val="46"/>
                              </w:rPr>
                              <w:t>introductionabstract</w:t>
                            </w:r>
                            <w:bookmarkEnd w:id="1"/>
                            <w:bookmarkEnd w:id="2"/>
                            <w:bookmarkEnd w:id="3"/>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28000"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3" o:spid="_x0000_s1027" type="#_x0000_t94" style="position:absolute;left:0;text-align:left;margin-left:0;margin-top:-5.15pt;width:185.9pt;height:72.45pt;z-index:251815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" adj="16916" fillcolor="#4bacc6 [3208]" strokecolor="white [3201]" strokeweight="3pt">
                <v:shadow on="t" color="black" opacity="28270f" origin=",.5" offset="0,3pt"/>
                <v:textbox>
                  <w:txbxContent>
                    <w:p w14:paraId="02875DAF" w14:textId="7E95BCA0" w:rsidR="000A2BC2" w:rsidRPr="00B87A72" w:rsidRDefault="000A2BC2" w:rsidP="00B87A72">
                      <w:pPr>
                        <w:pStyle w:val="Heading1"/>
                        <w:rPr>
                          <w:sz w:val="46"/>
                          <w:szCs w:val="46"/>
                        </w:rPr>
                      </w:pPr>
                      <w:bookmarkStart w:id="5" w:name="_Toc8482520"/>
                      <w:bookmarkStart w:id="6" w:name="_Toc8856190"/>
                      <w:bookmarkStart w:id="7" w:name="_Toc8856274"/>
                      <w:bookmarkStart w:id="8" w:name="_Toc8856297"/>
                      <w:r>
                        <w:rPr>
                          <w:sz w:val="46"/>
                          <w:szCs w:val="46"/>
                        </w:rPr>
                        <w:t>abstract</w:t>
                      </w:r>
                    </w:p>
                    <w:p w14:paraId="1E21AF29" w14:textId="77777777" w:rsidR="00B44157" w:rsidRDefault="00B44157"/>
                    <w:p w14:paraId="0D496E4C" w14:textId="77777777" w:rsidR="000A2BC2" w:rsidRPr="00B87A72" w:rsidRDefault="000A2BC2" w:rsidP="00B87A72">
                      <w:pPr>
                        <w:pStyle w:val="Heading1"/>
                        <w:rPr>
                          <w:sz w:val="46"/>
                          <w:szCs w:val="46"/>
                        </w:rPr>
                      </w:pPr>
                      <w:r>
                        <w:rPr>
                          <w:sz w:val="46"/>
                          <w:szCs w:val="46"/>
                        </w:rPr>
                        <w:t>introductionabstract</w:t>
                      </w:r>
                    </w:p>
                    <w:p w14:paraId="55191F24" w14:textId="77777777" w:rsidR="001B6614" w:rsidRDefault="001B6614"/>
                    <w:p w14:paraId="3FCC977F" w14:textId="77777777" w:rsidR="000A2BC2" w:rsidRPr="00B87A72" w:rsidRDefault="000A2BC2" w:rsidP="0047597F">
                      <w:pPr>
                        <w:pStyle w:val="Heading1"/>
                        <w:rPr>
                          <w:sz w:val="46"/>
                          <w:szCs w:val="46"/>
                        </w:rPr>
                      </w:pPr>
                      <w:r>
                        <w:rPr>
                          <w:sz w:val="46"/>
                          <w:szCs w:val="46"/>
                        </w:rPr>
                        <w:t>introduction</w:t>
                      </w:r>
                    </w:p>
                    <w:p w14:paraId="26DCC0CD" w14:textId="77777777" w:rsidR="00B44157" w:rsidRDefault="00B44157"/>
                    <w:p w14:paraId="00A83D28" w14:textId="7DDD2DE5" w:rsidR="000A2BC2" w:rsidRPr="00B87A72" w:rsidRDefault="000A2BC2" w:rsidP="00B87A72">
                      <w:pPr>
                        <w:pStyle w:val="Heading1"/>
                        <w:rPr>
                          <w:sz w:val="46"/>
                          <w:szCs w:val="46"/>
                        </w:rPr>
                      </w:pPr>
                      <w:r w:rsidRPr="00595649">
                        <w:rPr>
                          <w:sz w:val="52"/>
                          <w:szCs w:val="46"/>
                        </w:rPr>
                        <w:t>Physiological Basis</w:t>
                      </w:r>
                      <w:r>
                        <w:rPr>
                          <w:sz w:val="46"/>
                          <w:szCs w:val="46"/>
                        </w:rPr>
                        <w:t>introductionabstract</w:t>
                      </w:r>
                    </w:p>
                    <w:p w14:paraId="513ED191" w14:textId="77777777" w:rsidR="00B44157" w:rsidRDefault="00B44157"/>
                    <w:p w14:paraId="622B84FF" w14:textId="71FA7DB1" w:rsidR="000A2BC2" w:rsidRPr="00B87A72" w:rsidRDefault="000A2BC2" w:rsidP="00B87A72">
                      <w:pPr>
                        <w:pStyle w:val="Heading1"/>
                        <w:rPr>
                          <w:sz w:val="46"/>
                          <w:szCs w:val="46"/>
                        </w:rPr>
                      </w:pPr>
                      <w:r>
                        <w:rPr>
                          <w:sz w:val="46"/>
                          <w:szCs w:val="46"/>
                        </w:rPr>
                        <w:t>introductionabstract</w:t>
                      </w:r>
                      <w:bookmarkEnd w:id="5"/>
                      <w:bookmarkEnd w:id="6"/>
                      <w:bookmarkEnd w:id="7"/>
                      <w:bookmarkEnd w:id="8"/>
                    </w:p>
                  </w:txbxContent>
                </v:textbox>
                <w10:wrap anchorx="margin"/>
              </v:shape>
            </w:pict>
          </mc:Fallback>
        </mc:AlternateContent>
      </w:r>
    </w:p>
    <w:p w14:paraId="7741F9AD" w14:textId="653AF543" w:rsidR="00F66AB5" w:rsidRPr="00127C5F" w:rsidRDefault="00F66AB5" w:rsidP="00B87A72">
      <w:pPr>
        <w:ind w:left="864"/>
        <w:jc w:val="both"/>
        <w:rPr>
          <w:color w:val="E36C0A" w:themeColor="accent6" w:themeShade="BF"/>
        </w:rPr>
        <w:sectPr w:rsidR="00F66AB5" w:rsidRPr="00127C5F" w:rsidSect="00FD24DF">
          <w:footerReference w:type="default" r:id="rId22"/>
          <w:pgSz w:w="12240" w:h="15840"/>
          <w:pgMar w:top="720" w:right="720" w:bottom="720" w:left="720" w:header="720" w:footer="1296" w:gutter="0"/>
          <w:pgBorders w:offsetFrom="page">
            <w:top w:val="single" w:sz="18" w:space="24" w:color="984806" w:themeColor="accent6" w:themeShade="80"/>
            <w:left w:val="single" w:sz="18" w:space="24" w:color="984806" w:themeColor="accent6" w:themeShade="80"/>
            <w:bottom w:val="single" w:sz="18" w:space="24" w:color="984806" w:themeColor="accent6" w:themeShade="80"/>
            <w:right w:val="single" w:sz="18" w:space="24" w:color="984806" w:themeColor="accent6" w:themeShade="80"/>
          </w:pgBorders>
          <w:pgNumType w:start="0"/>
          <w:cols w:space="720"/>
          <w:titlePg/>
          <w:docGrid w:linePitch="360"/>
        </w:sectPr>
      </w:pPr>
    </w:p>
    <w:p w14:paraId="3234FF3D" w14:textId="3EBFF51A" w:rsidR="00264D29" w:rsidRDefault="00264D29" w:rsidP="00264D29">
      <w:pPr>
        <w:ind w:left="864"/>
        <w:jc w:val="both"/>
        <w:rPr>
          <w:color w:val="E36C0A" w:themeColor="accent6" w:themeShade="BF"/>
        </w:rPr>
      </w:pPr>
    </w:p>
    <w:p w14:paraId="3884C47B" w14:textId="3625B910" w:rsidR="005F7D27" w:rsidRDefault="005F7D27" w:rsidP="00264D29">
      <w:pPr>
        <w:ind w:left="864"/>
        <w:jc w:val="both"/>
        <w:rPr>
          <w:color w:val="E36C0A" w:themeColor="accent6" w:themeShade="BF"/>
        </w:rPr>
      </w:pPr>
      <w:r>
        <w:rPr>
          <w:color w:val="E36C0A" w:themeColor="accent6" w:themeShade="BF"/>
        </w:rPr>
        <w:t xml:space="preserve">  </w:t>
      </w:r>
    </w:p>
    <w:p w14:paraId="1CA9DDDE" w14:textId="05D8BFFB" w:rsidR="00AB408E" w:rsidRDefault="00012013" w:rsidP="00E7156A">
      <w:pPr>
        <w:tabs>
          <w:tab w:val="left" w:pos="1725"/>
        </w:tabs>
        <w:ind w:left="864" w:right="-4032"/>
        <w:jc w:val="both"/>
        <w:rPr>
          <w:color w:val="000000" w:themeColor="text1"/>
          <w:sz w:val="28"/>
          <w:lang w:bidi="hi-IN"/>
        </w:rPr>
      </w:pPr>
      <w:r w:rsidRPr="00012013">
        <w:rPr>
          <w:color w:val="000000" w:themeColor="text1"/>
          <w:sz w:val="28"/>
          <w:lang w:bidi="hi-IN"/>
        </w:rPr>
        <w:t>In telecommunication, a caller needs to dial the number of the person to which he/she wants to talk with. The earlier versions of telephones used to have rotary type dials which are now obsolete. Almost all the landline and mobile phone handsets now use pushbutton keypads as shown in the figure below:</w:t>
      </w:r>
    </w:p>
    <w:p w14:paraId="16FE1751" w14:textId="6749B5AE" w:rsidR="00012013" w:rsidRDefault="00AA67CB" w:rsidP="00012013">
      <w:pPr>
        <w:tabs>
          <w:tab w:val="left" w:pos="1725"/>
        </w:tabs>
        <w:spacing w:line="240" w:lineRule="auto"/>
        <w:ind w:right="-4032"/>
        <w:jc w:val="both"/>
        <w:rPr>
          <w:color w:val="000000" w:themeColor="text1"/>
          <w:sz w:val="28"/>
          <w:lang w:bidi="hi-IN"/>
        </w:rPr>
      </w:pPr>
      <w:r>
        <w:rPr>
          <w:noProof/>
          <w:color w:val="000000" w:themeColor="text1"/>
          <w:sz w:val="28"/>
          <w:lang w:bidi="hi-IN"/>
        </w:rPr>
        <w:drawing>
          <wp:anchor distT="0" distB="0" distL="114300" distR="114300" simplePos="0" relativeHeight="252090368" behindDoc="1" locked="0" layoutInCell="1" allowOverlap="1" wp14:anchorId="7996D1DB" wp14:editId="0DFD938E">
            <wp:simplePos x="0" y="0"/>
            <wp:positionH relativeFrom="margin">
              <wp:posOffset>847725</wp:posOffset>
            </wp:positionH>
            <wp:positionV relativeFrom="paragraph">
              <wp:posOffset>155684</wp:posOffset>
            </wp:positionV>
            <wp:extent cx="5162550" cy="15621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rn_cambridge.org_id_binary_20171219045301549-0560_9781316941539_18765fig2_5.png"/>
                    <pic:cNvPicPr/>
                  </pic:nvPicPr>
                  <pic:blipFill>
                    <a:blip r:embed="rId23">
                      <a:extLst>
                        <a:ext uri="{28A0092B-C50C-407E-A947-70E740481C1C}">
                          <a14:useLocalDpi xmlns:a14="http://schemas.microsoft.com/office/drawing/2010/main" val="0"/>
                        </a:ext>
                      </a:extLst>
                    </a:blip>
                    <a:stretch>
                      <a:fillRect/>
                    </a:stretch>
                  </pic:blipFill>
                  <pic:spPr>
                    <a:xfrm>
                      <a:off x="0" y="0"/>
                      <a:ext cx="5162550" cy="1562100"/>
                    </a:xfrm>
                    <a:prstGeom prst="rect">
                      <a:avLst/>
                    </a:prstGeom>
                  </pic:spPr>
                </pic:pic>
              </a:graphicData>
            </a:graphic>
            <wp14:sizeRelH relativeFrom="margin">
              <wp14:pctWidth>0</wp14:pctWidth>
            </wp14:sizeRelH>
            <wp14:sizeRelV relativeFrom="margin">
              <wp14:pctHeight>0</wp14:pctHeight>
            </wp14:sizeRelV>
          </wp:anchor>
        </w:drawing>
      </w:r>
    </w:p>
    <w:p w14:paraId="25F54633" w14:textId="77777777" w:rsidR="00012013" w:rsidRDefault="00012013" w:rsidP="00012013">
      <w:pPr>
        <w:tabs>
          <w:tab w:val="left" w:pos="1725"/>
        </w:tabs>
        <w:spacing w:line="240" w:lineRule="auto"/>
        <w:ind w:right="-4032"/>
        <w:jc w:val="both"/>
      </w:pPr>
    </w:p>
    <w:p w14:paraId="188B436F" w14:textId="77777777" w:rsidR="00012013" w:rsidRDefault="00012013" w:rsidP="00012013">
      <w:pPr>
        <w:tabs>
          <w:tab w:val="left" w:pos="1725"/>
        </w:tabs>
        <w:spacing w:line="240" w:lineRule="auto"/>
        <w:ind w:right="-4032"/>
        <w:jc w:val="both"/>
      </w:pPr>
    </w:p>
    <w:p w14:paraId="66143A0B" w14:textId="77777777" w:rsidR="00012013" w:rsidRDefault="00012013" w:rsidP="00012013">
      <w:pPr>
        <w:tabs>
          <w:tab w:val="left" w:pos="1725"/>
        </w:tabs>
        <w:spacing w:line="240" w:lineRule="auto"/>
        <w:ind w:right="-4032"/>
        <w:jc w:val="both"/>
      </w:pPr>
    </w:p>
    <w:p w14:paraId="730C98BF" w14:textId="77777777" w:rsidR="00012013" w:rsidRDefault="00012013" w:rsidP="00012013">
      <w:pPr>
        <w:tabs>
          <w:tab w:val="left" w:pos="1725"/>
        </w:tabs>
        <w:spacing w:line="240" w:lineRule="auto"/>
        <w:ind w:right="-4032"/>
        <w:jc w:val="both"/>
      </w:pPr>
    </w:p>
    <w:p w14:paraId="70C360E8" w14:textId="77777777" w:rsidR="00E7156A" w:rsidRDefault="00E7156A" w:rsidP="00012013">
      <w:pPr>
        <w:tabs>
          <w:tab w:val="left" w:pos="1725"/>
        </w:tabs>
        <w:spacing w:line="240" w:lineRule="auto"/>
        <w:ind w:right="-4032"/>
        <w:jc w:val="both"/>
      </w:pPr>
    </w:p>
    <w:p w14:paraId="1EAD699B" w14:textId="1A455465" w:rsidR="00012013" w:rsidRDefault="00012013" w:rsidP="00012013">
      <w:pPr>
        <w:tabs>
          <w:tab w:val="left" w:pos="1725"/>
        </w:tabs>
        <w:spacing w:line="240" w:lineRule="auto"/>
        <w:ind w:right="-4032"/>
        <w:jc w:val="both"/>
      </w:pPr>
      <w:r>
        <w:rPr>
          <w:noProof/>
          <w:color w:val="E36C0A" w:themeColor="accent6" w:themeShade="BF"/>
        </w:rPr>
        <mc:AlternateContent>
          <mc:Choice Requires="wps">
            <w:drawing>
              <wp:anchor distT="0" distB="0" distL="114300" distR="114300" simplePos="0" relativeHeight="252067840" behindDoc="0" locked="0" layoutInCell="1" allowOverlap="1" wp14:anchorId="76BB408F" wp14:editId="16E48ED9">
                <wp:simplePos x="0" y="0"/>
                <wp:positionH relativeFrom="margin">
                  <wp:align>left</wp:align>
                </wp:positionH>
                <wp:positionV relativeFrom="paragraph">
                  <wp:posOffset>83185</wp:posOffset>
                </wp:positionV>
                <wp:extent cx="3117631" cy="983374"/>
                <wp:effectExtent l="114300" t="57150" r="83185" b="140970"/>
                <wp:wrapNone/>
                <wp:docPr id="121" name="Arrow: Notched Right 121"/>
                <wp:cNvGraphicFramePr/>
                <a:graphic xmlns:a="http://schemas.openxmlformats.org/drawingml/2006/main">
                  <a:graphicData uri="http://schemas.microsoft.com/office/word/2010/wordprocessingShape">
                    <wps:wsp>
                      <wps:cNvSpPr/>
                      <wps:spPr>
                        <a:xfrm>
                          <a:off x="0" y="0"/>
                          <a:ext cx="3117631" cy="983374"/>
                        </a:xfrm>
                        <a:prstGeom prst="notchedRightArrow">
                          <a:avLst>
                            <a:gd name="adj1" fmla="val 50000"/>
                            <a:gd name="adj2" fmla="val 55634"/>
                          </a:avLst>
                        </a:prstGeom>
                      </wps:spPr>
                      <wps:style>
                        <a:lnRef idx="3">
                          <a:schemeClr val="lt1"/>
                        </a:lnRef>
                        <a:fillRef idx="1">
                          <a:schemeClr val="accent5"/>
                        </a:fillRef>
                        <a:effectRef idx="1">
                          <a:schemeClr val="accent5"/>
                        </a:effectRef>
                        <a:fontRef idx="minor">
                          <a:schemeClr val="lt1"/>
                        </a:fontRef>
                      </wps:style>
                      <wps:txbx>
                        <w:txbxContent>
                          <w:p w14:paraId="3FB6BD64" w14:textId="5E32A4E3" w:rsidR="000A2BC2" w:rsidRPr="00B87A72" w:rsidRDefault="000A2BC2" w:rsidP="0047597F">
                            <w:pPr>
                              <w:pStyle w:val="Heading1"/>
                              <w:rPr>
                                <w:sz w:val="46"/>
                                <w:szCs w:val="46"/>
                              </w:rPr>
                            </w:pPr>
                            <w:bookmarkStart w:id="5" w:name="_Toc8482521"/>
                            <w:bookmarkStart w:id="6" w:name="_Toc8856191"/>
                            <w:bookmarkStart w:id="7" w:name="_Toc8856275"/>
                            <w:bookmarkStart w:id="8" w:name="_Toc8856298"/>
                            <w:r>
                              <w:rPr>
                                <w:sz w:val="46"/>
                                <w:szCs w:val="46"/>
                              </w:rPr>
                              <w:t>introduction</w:t>
                            </w:r>
                          </w:p>
                          <w:p w14:paraId="608C6C22" w14:textId="77777777" w:rsidR="00B44157" w:rsidRDefault="00B44157"/>
                          <w:p w14:paraId="061D4725"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2C3F1469" w14:textId="77777777" w:rsidR="001B6614" w:rsidRDefault="001B6614"/>
                          <w:p w14:paraId="0AFEBBF1" w14:textId="77777777" w:rsidR="000A2BC2" w:rsidRPr="00595649" w:rsidRDefault="000A2BC2" w:rsidP="001C19B8">
                            <w:pPr>
                              <w:pStyle w:val="Heading1"/>
                              <w:rPr>
                                <w:sz w:val="52"/>
                                <w:szCs w:val="46"/>
                              </w:rPr>
                            </w:pPr>
                            <w:r w:rsidRPr="00595649">
                              <w:rPr>
                                <w:sz w:val="52"/>
                                <w:szCs w:val="46"/>
                              </w:rPr>
                              <w:t>Physiological Basis</w:t>
                            </w:r>
                          </w:p>
                          <w:p w14:paraId="697CBE14" w14:textId="77777777" w:rsidR="00B44157" w:rsidRDefault="00B44157"/>
                          <w:p w14:paraId="3E3408C8" w14:textId="7194E193" w:rsidR="000A2BC2" w:rsidRPr="00B87A72" w:rsidRDefault="00A70418" w:rsidP="0047597F">
                            <w:pPr>
                              <w:pStyle w:val="Heading1"/>
                              <w:rPr>
                                <w:sz w:val="46"/>
                                <w:szCs w:val="46"/>
                              </w:rPr>
                            </w:pPr>
                            <w:r w:rsidRPr="00A70418">
                              <w:rPr>
                                <w:sz w:val="46"/>
                                <w:szCs w:val="46"/>
                              </w:rPr>
                              <w:t>ECG Features</w:t>
                            </w:r>
                            <w:r w:rsidR="000A2BC2" w:rsidRPr="00595649">
                              <w:rPr>
                                <w:sz w:val="52"/>
                                <w:szCs w:val="46"/>
                              </w:rPr>
                              <w:t>Physiological Basis</w:t>
                            </w:r>
                            <w:r w:rsidR="000A2BC2">
                              <w:rPr>
                                <w:sz w:val="46"/>
                                <w:szCs w:val="46"/>
                              </w:rPr>
                              <w:t>introduction</w:t>
                            </w:r>
                          </w:p>
                          <w:p w14:paraId="6D41C1D6" w14:textId="77777777" w:rsidR="00B44157" w:rsidRDefault="00B44157"/>
                          <w:p w14:paraId="087462B1" w14:textId="0EB61F23" w:rsidR="000A2BC2" w:rsidRPr="00B87A72" w:rsidRDefault="000A2BC2" w:rsidP="0047597F">
                            <w:pPr>
                              <w:pStyle w:val="Heading1"/>
                              <w:rPr>
                                <w:sz w:val="46"/>
                                <w:szCs w:val="46"/>
                              </w:rPr>
                            </w:pPr>
                            <w:r w:rsidRPr="00595649">
                              <w:rPr>
                                <w:sz w:val="52"/>
                                <w:szCs w:val="46"/>
                              </w:rPr>
                              <w:t>Physiological Basis</w:t>
                            </w:r>
                            <w:r>
                              <w:rPr>
                                <w:sz w:val="46"/>
                                <w:szCs w:val="46"/>
                              </w:rPr>
                              <w:t>introduction</w:t>
                            </w:r>
                            <w:bookmarkEnd w:id="5"/>
                            <w:bookmarkEnd w:id="6"/>
                            <w:bookmarkEnd w:id="7"/>
                            <w:bookmarkEnd w:id="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B408F" id="Arrow: Notched Right 121" o:spid="_x0000_s1028" type="#_x0000_t94" style="position:absolute;left:0;text-align:left;margin-left:0;margin-top:6.55pt;width:245.5pt;height:77.45pt;z-index:252067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" adj="17810" fillcolor="#4bacc6 [3208]" strokecolor="white [3201]" strokeweight="3pt">
                <v:shadow on="t" color="black" opacity="28270f" origin=",.5" offset="0,3pt"/>
                <v:textbox>
                  <w:txbxContent>
                    <w:p w14:paraId="3FB6BD64" w14:textId="5E32A4E3" w:rsidR="000A2BC2" w:rsidRPr="00B87A72" w:rsidRDefault="000A2BC2" w:rsidP="0047597F">
                      <w:pPr>
                        <w:pStyle w:val="Heading1"/>
                        <w:rPr>
                          <w:sz w:val="46"/>
                          <w:szCs w:val="46"/>
                        </w:rPr>
                      </w:pPr>
                      <w:bookmarkStart w:id="13" w:name="_Toc8482521"/>
                      <w:bookmarkStart w:id="14" w:name="_Toc8856191"/>
                      <w:bookmarkStart w:id="15" w:name="_Toc8856275"/>
                      <w:bookmarkStart w:id="16" w:name="_Toc8856298"/>
                      <w:r>
                        <w:rPr>
                          <w:sz w:val="46"/>
                          <w:szCs w:val="46"/>
                        </w:rPr>
                        <w:t>introduction</w:t>
                      </w:r>
                    </w:p>
                    <w:p w14:paraId="608C6C22" w14:textId="77777777" w:rsidR="00B44157" w:rsidRDefault="00B44157"/>
                    <w:p w14:paraId="061D4725"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2C3F1469" w14:textId="77777777" w:rsidR="001B6614" w:rsidRDefault="001B6614"/>
                    <w:p w14:paraId="0AFEBBF1" w14:textId="77777777" w:rsidR="000A2BC2" w:rsidRPr="00595649" w:rsidRDefault="000A2BC2" w:rsidP="001C19B8">
                      <w:pPr>
                        <w:pStyle w:val="Heading1"/>
                        <w:rPr>
                          <w:sz w:val="52"/>
                          <w:szCs w:val="46"/>
                        </w:rPr>
                      </w:pPr>
                      <w:r w:rsidRPr="00595649">
                        <w:rPr>
                          <w:sz w:val="52"/>
                          <w:szCs w:val="46"/>
                        </w:rPr>
                        <w:t>Physiological Basis</w:t>
                      </w:r>
                    </w:p>
                    <w:p w14:paraId="697CBE14" w14:textId="77777777" w:rsidR="00B44157" w:rsidRDefault="00B44157"/>
                    <w:p w14:paraId="3E3408C8" w14:textId="7194E193" w:rsidR="000A2BC2" w:rsidRPr="00B87A72" w:rsidRDefault="00A70418" w:rsidP="0047597F">
                      <w:pPr>
                        <w:pStyle w:val="Heading1"/>
                        <w:rPr>
                          <w:sz w:val="46"/>
                          <w:szCs w:val="46"/>
                        </w:rPr>
                      </w:pPr>
                      <w:r w:rsidRPr="00A70418">
                        <w:rPr>
                          <w:sz w:val="46"/>
                          <w:szCs w:val="46"/>
                        </w:rPr>
                        <w:t>ECG Features</w:t>
                      </w:r>
                      <w:r w:rsidR="000A2BC2" w:rsidRPr="00595649">
                        <w:rPr>
                          <w:sz w:val="52"/>
                          <w:szCs w:val="46"/>
                        </w:rPr>
                        <w:t>Physiological Basis</w:t>
                      </w:r>
                      <w:r w:rsidR="000A2BC2">
                        <w:rPr>
                          <w:sz w:val="46"/>
                          <w:szCs w:val="46"/>
                        </w:rPr>
                        <w:t>introduction</w:t>
                      </w:r>
                    </w:p>
                    <w:p w14:paraId="6D41C1D6" w14:textId="77777777" w:rsidR="00B44157" w:rsidRDefault="00B44157"/>
                    <w:p w14:paraId="087462B1" w14:textId="0EB61F23" w:rsidR="000A2BC2" w:rsidRPr="00B87A72" w:rsidRDefault="000A2BC2" w:rsidP="0047597F">
                      <w:pPr>
                        <w:pStyle w:val="Heading1"/>
                        <w:rPr>
                          <w:sz w:val="46"/>
                          <w:szCs w:val="46"/>
                        </w:rPr>
                      </w:pPr>
                      <w:r w:rsidRPr="00595649">
                        <w:rPr>
                          <w:sz w:val="52"/>
                          <w:szCs w:val="46"/>
                        </w:rPr>
                        <w:t>Physiological Basis</w:t>
                      </w:r>
                      <w:r>
                        <w:rPr>
                          <w:sz w:val="46"/>
                          <w:szCs w:val="46"/>
                        </w:rPr>
                        <w:t>introduction</w:t>
                      </w:r>
                      <w:bookmarkEnd w:id="13"/>
                      <w:bookmarkEnd w:id="14"/>
                      <w:bookmarkEnd w:id="15"/>
                      <w:bookmarkEnd w:id="16"/>
                    </w:p>
                  </w:txbxContent>
                </v:textbox>
                <w10:wrap anchorx="margin"/>
              </v:shape>
            </w:pict>
          </mc:Fallback>
        </mc:AlternateContent>
      </w:r>
    </w:p>
    <w:p w14:paraId="1D04B8CE" w14:textId="2B4CAA9C" w:rsidR="00AB408E" w:rsidRDefault="00AB408E" w:rsidP="003C57AE">
      <w:pPr>
        <w:tabs>
          <w:tab w:val="left" w:pos="1725"/>
        </w:tabs>
        <w:spacing w:line="240" w:lineRule="auto"/>
        <w:ind w:left="864" w:right="-4032"/>
        <w:jc w:val="both"/>
      </w:pPr>
    </w:p>
    <w:p w14:paraId="7F19A5BD" w14:textId="4CBD4455" w:rsidR="00AB408E" w:rsidRDefault="00AB408E" w:rsidP="003C57AE">
      <w:pPr>
        <w:tabs>
          <w:tab w:val="left" w:pos="1725"/>
        </w:tabs>
        <w:spacing w:line="240" w:lineRule="auto"/>
        <w:ind w:left="864" w:right="-4032"/>
        <w:jc w:val="both"/>
      </w:pPr>
    </w:p>
    <w:p w14:paraId="13F3555C" w14:textId="77777777" w:rsidR="00D539F3" w:rsidRDefault="00D539F3" w:rsidP="003C57AE">
      <w:pPr>
        <w:tabs>
          <w:tab w:val="left" w:pos="1725"/>
        </w:tabs>
        <w:spacing w:line="240" w:lineRule="auto"/>
        <w:ind w:left="864" w:right="-4032"/>
        <w:jc w:val="both"/>
      </w:pPr>
    </w:p>
    <w:p w14:paraId="0E39CAEE" w14:textId="54C17DB0" w:rsidR="00AB6200" w:rsidRDefault="00AB6200" w:rsidP="00E7156A">
      <w:pPr>
        <w:tabs>
          <w:tab w:val="left" w:pos="1725"/>
        </w:tabs>
        <w:ind w:left="864" w:right="-4032"/>
        <w:jc w:val="both"/>
        <w:rPr>
          <w:noProof/>
          <w:sz w:val="28"/>
        </w:rPr>
      </w:pPr>
      <w:r w:rsidRPr="00AB6200">
        <w:rPr>
          <w:noProof/>
          <w:sz w:val="28"/>
        </w:rPr>
        <w:t>Before DTMF was created, telephone networks used a system called “Decadic”. This system was used extensively in telephone networks to dial numbers, it was very useful system, but limited to the local exchange connections requiring an operator to connect long distance calls. In the late years of 1950, DTMF was being developed for the purpose of allowing tone signals to dial long distance numbers, which could be potentially be dialed not only via standard wire networks, but also via radio links . The version of DTMF used for telephone tone dialing is known by the trademarked term “Touch-Tone”.</w:t>
      </w:r>
    </w:p>
    <w:p w14:paraId="690544F7" w14:textId="40441080" w:rsidR="006C4A84" w:rsidRPr="006C4A84" w:rsidRDefault="006C4A84" w:rsidP="00E7156A">
      <w:pPr>
        <w:tabs>
          <w:tab w:val="left" w:pos="1725"/>
        </w:tabs>
        <w:ind w:left="864" w:right="-4032"/>
        <w:jc w:val="both"/>
        <w:rPr>
          <w:noProof/>
          <w:sz w:val="28"/>
        </w:rPr>
      </w:pPr>
      <w:r w:rsidRPr="006C4A84">
        <w:rPr>
          <w:noProof/>
          <w:sz w:val="28"/>
        </w:rPr>
        <w:t>“DTMF is a signalling system for identifying the keys or better say the number dialled on a pushbutton or DTMF keypad”.</w:t>
      </w:r>
    </w:p>
    <w:p w14:paraId="7A19208A" w14:textId="3783C60E" w:rsidR="006C4A84" w:rsidRPr="006C4A84" w:rsidRDefault="006C4A84" w:rsidP="00E7156A">
      <w:pPr>
        <w:tabs>
          <w:tab w:val="left" w:pos="1725"/>
        </w:tabs>
        <w:ind w:left="864" w:right="-4032"/>
        <w:jc w:val="both"/>
        <w:rPr>
          <w:noProof/>
          <w:sz w:val="28"/>
        </w:rPr>
      </w:pPr>
      <w:r w:rsidRPr="006C4A84">
        <w:rPr>
          <w:noProof/>
          <w:sz w:val="28"/>
        </w:rPr>
        <w:lastRenderedPageBreak/>
        <w:t>The early telephone systems used pulse dialling or loop disconnect signalling. This was replaced by multi frequency (MF) dialling. DTMF is a multi frequency tone dialling system used by the push button keypads in telephone and mobile sets to convey the number or key dialled by the caller. DTMF has enabled the long-distance signalling of dialled numbers in voice frequency range over telephone lines. This has eliminated the need of telecom operator between the caller and the next person to talk with and evolved automated dialling in the telephone switching centres.</w:t>
      </w:r>
    </w:p>
    <w:p w14:paraId="463287DC" w14:textId="4877C7A9" w:rsidR="006C4A84" w:rsidRDefault="006C4A84" w:rsidP="00E7156A">
      <w:pPr>
        <w:tabs>
          <w:tab w:val="left" w:pos="1725"/>
        </w:tabs>
        <w:ind w:left="864" w:right="-4032"/>
        <w:jc w:val="both"/>
        <w:rPr>
          <w:noProof/>
          <w:sz w:val="28"/>
        </w:rPr>
      </w:pPr>
      <w:r w:rsidRPr="006C4A84">
        <w:rPr>
          <w:noProof/>
          <w:sz w:val="28"/>
        </w:rPr>
        <w:t>DTMF (Dual tone multi frequency) as the name suggests uses a combination of two Sine wave tones to represent a key. These tones are called row and column frequencies as they correspond to the layout of a telephone keypad.</w:t>
      </w:r>
    </w:p>
    <w:p w14:paraId="36338040" w14:textId="4FF7C1EA" w:rsidR="00A40D99" w:rsidRPr="00154D6A" w:rsidRDefault="00A40D99" w:rsidP="00E7156A">
      <w:pPr>
        <w:tabs>
          <w:tab w:val="left" w:pos="1725"/>
        </w:tabs>
        <w:ind w:left="864" w:right="-4032"/>
        <w:jc w:val="both"/>
        <w:rPr>
          <w:noProof/>
          <w:sz w:val="28"/>
        </w:rPr>
      </w:pPr>
      <w:r>
        <w:rPr>
          <w:noProof/>
          <w:color w:val="E36C0A" w:themeColor="accent6" w:themeShade="BF"/>
        </w:rPr>
        <mc:AlternateContent>
          <mc:Choice Requires="wps">
            <w:drawing>
              <wp:anchor distT="0" distB="0" distL="114300" distR="114300" simplePos="0" relativeHeight="251981824" behindDoc="0" locked="0" layoutInCell="1" allowOverlap="1" wp14:anchorId="7E669315" wp14:editId="0DDE3B38">
                <wp:simplePos x="0" y="0"/>
                <wp:positionH relativeFrom="margin">
                  <wp:posOffset>647700</wp:posOffset>
                </wp:positionH>
                <wp:positionV relativeFrom="paragraph">
                  <wp:posOffset>76857</wp:posOffset>
                </wp:positionV>
                <wp:extent cx="3048000" cy="1028700"/>
                <wp:effectExtent l="114300" t="57150" r="95250" b="133350"/>
                <wp:wrapNone/>
                <wp:docPr id="98" name="Arrow: Notched Right 98"/>
                <wp:cNvGraphicFramePr/>
                <a:graphic xmlns:a="http://schemas.openxmlformats.org/drawingml/2006/main">
                  <a:graphicData uri="http://schemas.microsoft.com/office/word/2010/wordprocessingShape">
                    <wps:wsp>
                      <wps:cNvSpPr/>
                      <wps:spPr>
                        <a:xfrm>
                          <a:off x="0" y="0"/>
                          <a:ext cx="3048000" cy="1028700"/>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04251AF1" w14:textId="06C532C4" w:rsidR="000A2BC2" w:rsidRPr="005741EC" w:rsidRDefault="00E91256" w:rsidP="001C19B8">
                            <w:pPr>
                              <w:pStyle w:val="Heading1"/>
                              <w:rPr>
                                <w:sz w:val="48"/>
                                <w:szCs w:val="48"/>
                              </w:rPr>
                            </w:pPr>
                            <w:bookmarkStart w:id="9" w:name="_Toc8482522"/>
                            <w:bookmarkStart w:id="10" w:name="_Toc8856192"/>
                            <w:bookmarkStart w:id="11" w:name="_Toc8856276"/>
                            <w:bookmarkStart w:id="12" w:name="_Toc8856299"/>
                            <w:r w:rsidRPr="005741EC">
                              <w:rPr>
                                <w:sz w:val="48"/>
                                <w:szCs w:val="48"/>
                              </w:rPr>
                              <w:t>Algorithm</w:t>
                            </w:r>
                          </w:p>
                          <w:p w14:paraId="1E872FD9" w14:textId="77777777" w:rsidR="00B44157" w:rsidRPr="005741EC" w:rsidRDefault="00B44157">
                            <w:pPr>
                              <w:rPr>
                                <w:sz w:val="48"/>
                                <w:szCs w:val="48"/>
                              </w:rPr>
                            </w:pPr>
                          </w:p>
                          <w:p w14:paraId="43435653" w14:textId="77777777" w:rsidR="000A2BC2" w:rsidRPr="005741EC" w:rsidRDefault="00A70418" w:rsidP="001C19B8">
                            <w:pPr>
                              <w:pStyle w:val="Heading1"/>
                              <w:rPr>
                                <w:sz w:val="48"/>
                                <w:szCs w:val="48"/>
                              </w:rPr>
                            </w:pPr>
                            <w:r w:rsidRPr="005741EC">
                              <w:rPr>
                                <w:sz w:val="48"/>
                                <w:szCs w:val="48"/>
                              </w:rPr>
                              <w:t>ECG Features</w:t>
                            </w:r>
                            <w:r w:rsidR="000A2BC2" w:rsidRPr="005741EC">
                              <w:rPr>
                                <w:sz w:val="48"/>
                                <w:szCs w:val="48"/>
                              </w:rPr>
                              <w:t>Physiological Basis</w:t>
                            </w:r>
                          </w:p>
                          <w:p w14:paraId="0953745D" w14:textId="77777777" w:rsidR="001B6614" w:rsidRPr="005741EC" w:rsidRDefault="001B6614">
                            <w:pPr>
                              <w:rPr>
                                <w:sz w:val="48"/>
                                <w:szCs w:val="48"/>
                              </w:rPr>
                            </w:pPr>
                          </w:p>
                          <w:p w14:paraId="61A3CED4" w14:textId="77777777" w:rsidR="000A2BC2" w:rsidRPr="005741EC" w:rsidRDefault="00A70418" w:rsidP="0091021C">
                            <w:pPr>
                              <w:pStyle w:val="Heading1"/>
                              <w:rPr>
                                <w:sz w:val="48"/>
                                <w:szCs w:val="48"/>
                              </w:rPr>
                            </w:pPr>
                            <w:r w:rsidRPr="005741EC">
                              <w:rPr>
                                <w:sz w:val="48"/>
                                <w:szCs w:val="48"/>
                              </w:rPr>
                              <w:t>ECG Features</w:t>
                            </w:r>
                          </w:p>
                          <w:p w14:paraId="644279F3" w14:textId="77777777" w:rsidR="00B44157" w:rsidRPr="005741EC" w:rsidRDefault="00B44157">
                            <w:pPr>
                              <w:rPr>
                                <w:sz w:val="48"/>
                                <w:szCs w:val="48"/>
                              </w:rPr>
                            </w:pPr>
                          </w:p>
                          <w:p w14:paraId="493124BE" w14:textId="654D3E6F" w:rsidR="000A2BC2" w:rsidRPr="005741EC" w:rsidRDefault="00F03741" w:rsidP="001C19B8">
                            <w:pPr>
                              <w:pStyle w:val="Heading1"/>
                              <w:rPr>
                                <w:sz w:val="48"/>
                                <w:szCs w:val="48"/>
                              </w:rPr>
                            </w:pPr>
                            <w:r w:rsidRPr="005741EC">
                              <w:rPr>
                                <w:sz w:val="48"/>
                                <w:szCs w:val="48"/>
                              </w:rPr>
                              <w:t>Circuit Diagram</w:t>
                            </w:r>
                            <w:r w:rsidR="00A70418" w:rsidRPr="005741EC">
                              <w:rPr>
                                <w:sz w:val="48"/>
                                <w:szCs w:val="48"/>
                              </w:rPr>
                              <w:t>ECG Features</w:t>
                            </w:r>
                            <w:r w:rsidR="000A2BC2" w:rsidRPr="005741EC">
                              <w:rPr>
                                <w:sz w:val="48"/>
                                <w:szCs w:val="48"/>
                              </w:rPr>
                              <w:t>Physiological Basis</w:t>
                            </w:r>
                          </w:p>
                          <w:p w14:paraId="7D5B6A15" w14:textId="77777777" w:rsidR="00B44157" w:rsidRPr="005741EC" w:rsidRDefault="00B44157">
                            <w:pPr>
                              <w:rPr>
                                <w:sz w:val="48"/>
                                <w:szCs w:val="48"/>
                              </w:rPr>
                            </w:pPr>
                          </w:p>
                          <w:p w14:paraId="5E42248F" w14:textId="37019866" w:rsidR="000A2BC2" w:rsidRPr="005741EC" w:rsidRDefault="00A70418" w:rsidP="001C19B8">
                            <w:pPr>
                              <w:pStyle w:val="Heading1"/>
                              <w:rPr>
                                <w:sz w:val="48"/>
                                <w:szCs w:val="48"/>
                              </w:rPr>
                            </w:pPr>
                            <w:r w:rsidRPr="005741EC">
                              <w:rPr>
                                <w:sz w:val="48"/>
                                <w:szCs w:val="48"/>
                              </w:rPr>
                              <w:t>ECG Features</w:t>
                            </w:r>
                            <w:r w:rsidR="000A2BC2" w:rsidRPr="005741EC">
                              <w:rPr>
                                <w:sz w:val="48"/>
                                <w:szCs w:val="48"/>
                              </w:rPr>
                              <w:t>Physiological Basis</w:t>
                            </w:r>
                            <w:bookmarkEnd w:id="9"/>
                            <w:bookmarkEnd w:id="10"/>
                            <w:bookmarkEnd w:id="11"/>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9315" id="Arrow: Notched Right 98" o:spid="_x0000_s1029" type="#_x0000_t94" style="position:absolute;left:0;text-align:left;margin-left:51pt;margin-top:6.05pt;width:240pt;height:81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" adj="17544" fillcolor="#548dd4 [1951]" strokecolor="white [3201]" strokeweight="3pt">
                <v:shadow on="t" color="black" opacity="28270f" origin=",.5" offset="0,3pt"/>
                <v:textbox>
                  <w:txbxContent>
                    <w:p w14:paraId="04251AF1" w14:textId="06C532C4" w:rsidR="000A2BC2" w:rsidRPr="005741EC" w:rsidRDefault="00E91256" w:rsidP="001C19B8">
                      <w:pPr>
                        <w:pStyle w:val="Heading1"/>
                        <w:rPr>
                          <w:sz w:val="48"/>
                          <w:szCs w:val="48"/>
                        </w:rPr>
                      </w:pPr>
                      <w:bookmarkStart w:id="21" w:name="_Toc8482522"/>
                      <w:bookmarkStart w:id="22" w:name="_Toc8856192"/>
                      <w:bookmarkStart w:id="23" w:name="_Toc8856276"/>
                      <w:bookmarkStart w:id="24" w:name="_Toc8856299"/>
                      <w:r w:rsidRPr="005741EC">
                        <w:rPr>
                          <w:sz w:val="48"/>
                          <w:szCs w:val="48"/>
                        </w:rPr>
                        <w:t>Algorithm</w:t>
                      </w:r>
                    </w:p>
                    <w:p w14:paraId="1E872FD9" w14:textId="77777777" w:rsidR="00B44157" w:rsidRPr="005741EC" w:rsidRDefault="00B44157">
                      <w:pPr>
                        <w:rPr>
                          <w:sz w:val="48"/>
                          <w:szCs w:val="48"/>
                        </w:rPr>
                      </w:pPr>
                    </w:p>
                    <w:p w14:paraId="43435653" w14:textId="77777777" w:rsidR="000A2BC2" w:rsidRPr="005741EC" w:rsidRDefault="00A70418" w:rsidP="001C19B8">
                      <w:pPr>
                        <w:pStyle w:val="Heading1"/>
                        <w:rPr>
                          <w:sz w:val="48"/>
                          <w:szCs w:val="48"/>
                        </w:rPr>
                      </w:pPr>
                      <w:r w:rsidRPr="005741EC">
                        <w:rPr>
                          <w:sz w:val="48"/>
                          <w:szCs w:val="48"/>
                        </w:rPr>
                        <w:t>ECG Features</w:t>
                      </w:r>
                      <w:r w:rsidR="000A2BC2" w:rsidRPr="005741EC">
                        <w:rPr>
                          <w:sz w:val="48"/>
                          <w:szCs w:val="48"/>
                        </w:rPr>
                        <w:t>Physiological Basis</w:t>
                      </w:r>
                    </w:p>
                    <w:p w14:paraId="0953745D" w14:textId="77777777" w:rsidR="001B6614" w:rsidRPr="005741EC" w:rsidRDefault="001B6614">
                      <w:pPr>
                        <w:rPr>
                          <w:sz w:val="48"/>
                          <w:szCs w:val="48"/>
                        </w:rPr>
                      </w:pPr>
                    </w:p>
                    <w:p w14:paraId="61A3CED4" w14:textId="77777777" w:rsidR="000A2BC2" w:rsidRPr="005741EC" w:rsidRDefault="00A70418" w:rsidP="0091021C">
                      <w:pPr>
                        <w:pStyle w:val="Heading1"/>
                        <w:rPr>
                          <w:sz w:val="48"/>
                          <w:szCs w:val="48"/>
                        </w:rPr>
                      </w:pPr>
                      <w:r w:rsidRPr="005741EC">
                        <w:rPr>
                          <w:sz w:val="48"/>
                          <w:szCs w:val="48"/>
                        </w:rPr>
                        <w:t>ECG Features</w:t>
                      </w:r>
                    </w:p>
                    <w:p w14:paraId="644279F3" w14:textId="77777777" w:rsidR="00B44157" w:rsidRPr="005741EC" w:rsidRDefault="00B44157">
                      <w:pPr>
                        <w:rPr>
                          <w:sz w:val="48"/>
                          <w:szCs w:val="48"/>
                        </w:rPr>
                      </w:pPr>
                    </w:p>
                    <w:p w14:paraId="493124BE" w14:textId="654D3E6F" w:rsidR="000A2BC2" w:rsidRPr="005741EC" w:rsidRDefault="00F03741" w:rsidP="001C19B8">
                      <w:pPr>
                        <w:pStyle w:val="Heading1"/>
                        <w:rPr>
                          <w:sz w:val="48"/>
                          <w:szCs w:val="48"/>
                        </w:rPr>
                      </w:pPr>
                      <w:r w:rsidRPr="005741EC">
                        <w:rPr>
                          <w:sz w:val="48"/>
                          <w:szCs w:val="48"/>
                        </w:rPr>
                        <w:t>Circuit Diagram</w:t>
                      </w:r>
                      <w:r w:rsidR="00A70418" w:rsidRPr="005741EC">
                        <w:rPr>
                          <w:sz w:val="48"/>
                          <w:szCs w:val="48"/>
                        </w:rPr>
                        <w:t>ECG Features</w:t>
                      </w:r>
                      <w:r w:rsidR="000A2BC2" w:rsidRPr="005741EC">
                        <w:rPr>
                          <w:sz w:val="48"/>
                          <w:szCs w:val="48"/>
                        </w:rPr>
                        <w:t>Physiological Basis</w:t>
                      </w:r>
                    </w:p>
                    <w:p w14:paraId="7D5B6A15" w14:textId="77777777" w:rsidR="00B44157" w:rsidRPr="005741EC" w:rsidRDefault="00B44157">
                      <w:pPr>
                        <w:rPr>
                          <w:sz w:val="48"/>
                          <w:szCs w:val="48"/>
                        </w:rPr>
                      </w:pPr>
                    </w:p>
                    <w:p w14:paraId="5E42248F" w14:textId="37019866" w:rsidR="000A2BC2" w:rsidRPr="005741EC" w:rsidRDefault="00A70418" w:rsidP="001C19B8">
                      <w:pPr>
                        <w:pStyle w:val="Heading1"/>
                        <w:rPr>
                          <w:sz w:val="48"/>
                          <w:szCs w:val="48"/>
                        </w:rPr>
                      </w:pPr>
                      <w:r w:rsidRPr="005741EC">
                        <w:rPr>
                          <w:sz w:val="48"/>
                          <w:szCs w:val="48"/>
                        </w:rPr>
                        <w:t>ECG Features</w:t>
                      </w:r>
                      <w:r w:rsidR="000A2BC2" w:rsidRPr="005741EC">
                        <w:rPr>
                          <w:sz w:val="48"/>
                          <w:szCs w:val="48"/>
                        </w:rPr>
                        <w:t>Physiological Basis</w:t>
                      </w:r>
                      <w:bookmarkEnd w:id="21"/>
                      <w:bookmarkEnd w:id="22"/>
                      <w:bookmarkEnd w:id="23"/>
                      <w:bookmarkEnd w:id="24"/>
                    </w:p>
                  </w:txbxContent>
                </v:textbox>
                <w10:wrap anchorx="margin"/>
              </v:shape>
            </w:pict>
          </mc:Fallback>
        </mc:AlternateContent>
      </w:r>
    </w:p>
    <w:p w14:paraId="5FA538BB" w14:textId="0755EF16" w:rsidR="00E7156A" w:rsidRDefault="00E7156A" w:rsidP="0025538E">
      <w:pPr>
        <w:tabs>
          <w:tab w:val="left" w:pos="1725"/>
        </w:tabs>
        <w:spacing w:line="240" w:lineRule="auto"/>
        <w:ind w:right="-4032"/>
        <w:jc w:val="both"/>
      </w:pPr>
    </w:p>
    <w:p w14:paraId="7A977920" w14:textId="71AB3406" w:rsidR="0025538E" w:rsidRDefault="0025538E" w:rsidP="0025538E">
      <w:pPr>
        <w:tabs>
          <w:tab w:val="left" w:pos="1725"/>
        </w:tabs>
        <w:spacing w:line="240" w:lineRule="auto"/>
        <w:ind w:right="-4032"/>
        <w:jc w:val="both"/>
      </w:pPr>
    </w:p>
    <w:p w14:paraId="3DD69272" w14:textId="35D6A133" w:rsidR="00E7156A" w:rsidRDefault="00E7156A" w:rsidP="009369FA">
      <w:pPr>
        <w:tabs>
          <w:tab w:val="left" w:pos="1725"/>
        </w:tabs>
        <w:spacing w:line="240" w:lineRule="auto"/>
        <w:ind w:right="-4032"/>
        <w:jc w:val="both"/>
      </w:pPr>
    </w:p>
    <w:p w14:paraId="05F30243" w14:textId="77777777" w:rsidR="00327BFF" w:rsidRDefault="00327BFF" w:rsidP="009369FA">
      <w:pPr>
        <w:tabs>
          <w:tab w:val="left" w:pos="1725"/>
        </w:tabs>
        <w:spacing w:line="240" w:lineRule="auto"/>
        <w:ind w:right="-4032"/>
        <w:jc w:val="both"/>
      </w:pPr>
    </w:p>
    <w:p w14:paraId="2086B49F" w14:textId="27D8C62E" w:rsidR="00E7156A" w:rsidRPr="00E7156A" w:rsidRDefault="00E7156A" w:rsidP="00DA1E5A">
      <w:pPr>
        <w:pStyle w:val="ListParagraph"/>
        <w:numPr>
          <w:ilvl w:val="0"/>
          <w:numId w:val="2"/>
        </w:numPr>
        <w:tabs>
          <w:tab w:val="left" w:pos="1725"/>
        </w:tabs>
        <w:spacing w:after="0" w:line="276" w:lineRule="auto"/>
        <w:ind w:right="-4032"/>
        <w:jc w:val="both"/>
      </w:pPr>
      <w:r w:rsidRPr="00E7156A">
        <w:t>Generate a DTMF signal with 8 different  combinations of frequency.</w:t>
      </w:r>
    </w:p>
    <w:p w14:paraId="01E01FCE" w14:textId="5BDE7DAE" w:rsidR="00E7156A" w:rsidRPr="00E7156A" w:rsidRDefault="00E7156A" w:rsidP="00DA1E5A">
      <w:pPr>
        <w:pStyle w:val="ListParagraph"/>
        <w:numPr>
          <w:ilvl w:val="0"/>
          <w:numId w:val="2"/>
        </w:numPr>
        <w:tabs>
          <w:tab w:val="left" w:pos="1725"/>
        </w:tabs>
        <w:spacing w:after="0" w:line="276" w:lineRule="auto"/>
        <w:ind w:right="-4032"/>
        <w:jc w:val="both"/>
      </w:pPr>
      <w:r w:rsidRPr="00E7156A">
        <w:t xml:space="preserve">DTMF signal is applied to the decoder </w:t>
      </w:r>
    </w:p>
    <w:p w14:paraId="272D609A" w14:textId="5A1AD1DB" w:rsidR="00E7156A" w:rsidRPr="00E7156A" w:rsidRDefault="00E7156A" w:rsidP="00DA1E5A">
      <w:pPr>
        <w:pStyle w:val="ListParagraph"/>
        <w:numPr>
          <w:ilvl w:val="0"/>
          <w:numId w:val="2"/>
        </w:numPr>
        <w:tabs>
          <w:tab w:val="left" w:pos="1725"/>
        </w:tabs>
        <w:spacing w:after="0" w:line="276" w:lineRule="auto"/>
        <w:ind w:right="-4032"/>
        <w:jc w:val="both"/>
      </w:pPr>
      <w:r w:rsidRPr="00E7156A">
        <w:t>FFT is applied to each signal.</w:t>
      </w:r>
    </w:p>
    <w:p w14:paraId="229DFA61" w14:textId="77777777" w:rsidR="00E7156A" w:rsidRPr="00E7156A" w:rsidRDefault="00E7156A" w:rsidP="00DA1E5A">
      <w:pPr>
        <w:pStyle w:val="ListParagraph"/>
        <w:numPr>
          <w:ilvl w:val="0"/>
          <w:numId w:val="2"/>
        </w:numPr>
        <w:tabs>
          <w:tab w:val="left" w:pos="1725"/>
        </w:tabs>
        <w:spacing w:after="0" w:line="276" w:lineRule="auto"/>
        <w:ind w:right="-4032"/>
        <w:jc w:val="both"/>
      </w:pPr>
      <w:r w:rsidRPr="00E7156A">
        <w:t>Comparing the FFT signal with look up tables.</w:t>
      </w:r>
    </w:p>
    <w:p w14:paraId="4DADB6E8" w14:textId="1BE469D8" w:rsidR="00E7156A" w:rsidRPr="00E7156A" w:rsidRDefault="00E7156A" w:rsidP="00DA1E5A">
      <w:pPr>
        <w:pStyle w:val="ListParagraph"/>
        <w:numPr>
          <w:ilvl w:val="0"/>
          <w:numId w:val="2"/>
        </w:numPr>
        <w:tabs>
          <w:tab w:val="left" w:pos="1725"/>
        </w:tabs>
        <w:spacing w:after="0" w:line="276" w:lineRule="auto"/>
        <w:ind w:right="-4032"/>
        <w:jc w:val="both"/>
      </w:pPr>
      <w:r w:rsidRPr="00E7156A">
        <w:t>Get  the information of which button is pressed.</w:t>
      </w:r>
    </w:p>
    <w:p w14:paraId="591575CA" w14:textId="16D232DA" w:rsidR="009369FA" w:rsidRDefault="00E7156A" w:rsidP="00DA1E5A">
      <w:pPr>
        <w:pStyle w:val="ListParagraph"/>
        <w:numPr>
          <w:ilvl w:val="0"/>
          <w:numId w:val="2"/>
        </w:numPr>
        <w:tabs>
          <w:tab w:val="left" w:pos="1725"/>
        </w:tabs>
        <w:spacing w:after="0" w:line="276" w:lineRule="auto"/>
        <w:ind w:right="-4032"/>
        <w:jc w:val="both"/>
      </w:pPr>
      <w:r w:rsidRPr="00E7156A">
        <w:t>Connect the Dialer to the Receiver address obtained through decoder.</w:t>
      </w:r>
    </w:p>
    <w:p w14:paraId="1613EBF0" w14:textId="348B6226" w:rsidR="00483428" w:rsidRDefault="00483428" w:rsidP="00483428">
      <w:pPr>
        <w:tabs>
          <w:tab w:val="left" w:pos="1725"/>
        </w:tabs>
        <w:spacing w:after="0"/>
        <w:ind w:right="-4032"/>
        <w:jc w:val="both"/>
      </w:pPr>
    </w:p>
    <w:p w14:paraId="6241227F" w14:textId="77D5420B" w:rsidR="00483428" w:rsidRDefault="00483428" w:rsidP="00483428">
      <w:pPr>
        <w:tabs>
          <w:tab w:val="left" w:pos="1725"/>
        </w:tabs>
        <w:spacing w:after="0"/>
        <w:ind w:right="-4032"/>
        <w:jc w:val="both"/>
      </w:pPr>
    </w:p>
    <w:p w14:paraId="4B538D04" w14:textId="2402E227" w:rsidR="00483428" w:rsidRDefault="00483428" w:rsidP="00483428">
      <w:pPr>
        <w:tabs>
          <w:tab w:val="left" w:pos="1725"/>
        </w:tabs>
        <w:spacing w:after="0"/>
        <w:ind w:right="-4032"/>
        <w:jc w:val="both"/>
      </w:pPr>
    </w:p>
    <w:p w14:paraId="7668F7C6" w14:textId="33F66A94" w:rsidR="00483428" w:rsidRDefault="00483428" w:rsidP="00483428">
      <w:pPr>
        <w:tabs>
          <w:tab w:val="left" w:pos="1725"/>
        </w:tabs>
        <w:spacing w:after="0"/>
        <w:ind w:right="-4032"/>
        <w:jc w:val="both"/>
      </w:pPr>
    </w:p>
    <w:p w14:paraId="3056247E" w14:textId="4572E421" w:rsidR="00483428" w:rsidRDefault="00483428" w:rsidP="00483428">
      <w:pPr>
        <w:tabs>
          <w:tab w:val="left" w:pos="1725"/>
        </w:tabs>
        <w:spacing w:after="0"/>
        <w:ind w:right="-4032"/>
        <w:jc w:val="both"/>
      </w:pPr>
    </w:p>
    <w:p w14:paraId="1372ADE9" w14:textId="02D825BB" w:rsidR="00483428" w:rsidRDefault="00483428" w:rsidP="00483428">
      <w:pPr>
        <w:tabs>
          <w:tab w:val="left" w:pos="1725"/>
        </w:tabs>
        <w:spacing w:after="0"/>
        <w:ind w:right="-4032"/>
        <w:jc w:val="both"/>
      </w:pPr>
    </w:p>
    <w:p w14:paraId="0D867E18" w14:textId="607C3D6A" w:rsidR="00483428" w:rsidRDefault="00C45A78" w:rsidP="00483428">
      <w:pPr>
        <w:tabs>
          <w:tab w:val="left" w:pos="1725"/>
        </w:tabs>
        <w:spacing w:after="0"/>
        <w:ind w:right="-4032"/>
        <w:jc w:val="both"/>
      </w:pPr>
      <w:r>
        <w:rPr>
          <w:noProof/>
          <w:color w:val="E36C0A" w:themeColor="accent6" w:themeShade="BF"/>
        </w:rPr>
        <w:lastRenderedPageBreak/>
        <mc:AlternateContent>
          <mc:Choice Requires="wps">
            <w:drawing>
              <wp:anchor distT="0" distB="0" distL="114300" distR="114300" simplePos="0" relativeHeight="252101632" behindDoc="0" locked="0" layoutInCell="1" allowOverlap="1" wp14:anchorId="0BC5A5E2" wp14:editId="14DDAA9B">
                <wp:simplePos x="0" y="0"/>
                <wp:positionH relativeFrom="margin">
                  <wp:posOffset>538589</wp:posOffset>
                </wp:positionH>
                <wp:positionV relativeFrom="paragraph">
                  <wp:posOffset>-509905</wp:posOffset>
                </wp:positionV>
                <wp:extent cx="4946431" cy="1028700"/>
                <wp:effectExtent l="114300" t="57150" r="102235" b="133350"/>
                <wp:wrapNone/>
                <wp:docPr id="27" name="Arrow: Notched Right 27"/>
                <wp:cNvGraphicFramePr/>
                <a:graphic xmlns:a="http://schemas.openxmlformats.org/drawingml/2006/main">
                  <a:graphicData uri="http://schemas.microsoft.com/office/word/2010/wordprocessingShape">
                    <wps:wsp>
                      <wps:cNvSpPr/>
                      <wps:spPr>
                        <a:xfrm>
                          <a:off x="0" y="0"/>
                          <a:ext cx="4946431" cy="1028700"/>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32C89CB3" w14:textId="2F5361D0" w:rsidR="000E68E9" w:rsidRPr="005741EC" w:rsidRDefault="00021789" w:rsidP="000E68E9">
                            <w:pPr>
                              <w:pStyle w:val="Heading1"/>
                              <w:rPr>
                                <w:sz w:val="48"/>
                                <w:szCs w:val="48"/>
                              </w:rPr>
                            </w:pPr>
                            <w:r>
                              <w:rPr>
                                <w:sz w:val="48"/>
                                <w:szCs w:val="48"/>
                              </w:rPr>
                              <w:t xml:space="preserve">dtmf in cummunication </w:t>
                            </w:r>
                          </w:p>
                          <w:p w14:paraId="55305E09" w14:textId="77777777" w:rsidR="000E68E9" w:rsidRPr="005741EC" w:rsidRDefault="000E68E9" w:rsidP="000E68E9">
                            <w:pPr>
                              <w:rPr>
                                <w:sz w:val="48"/>
                                <w:szCs w:val="48"/>
                              </w:rPr>
                            </w:pPr>
                          </w:p>
                          <w:p w14:paraId="3B946566" w14:textId="77777777" w:rsidR="000E68E9" w:rsidRPr="005741EC" w:rsidRDefault="000E68E9" w:rsidP="000E68E9">
                            <w:pPr>
                              <w:pStyle w:val="Heading1"/>
                              <w:rPr>
                                <w:sz w:val="48"/>
                                <w:szCs w:val="48"/>
                              </w:rPr>
                            </w:pPr>
                            <w:r w:rsidRPr="005741EC">
                              <w:rPr>
                                <w:sz w:val="48"/>
                                <w:szCs w:val="48"/>
                              </w:rPr>
                              <w:t>ECG FeaturesPhysiological Basis</w:t>
                            </w:r>
                          </w:p>
                          <w:p w14:paraId="4702C3A2" w14:textId="77777777" w:rsidR="000E68E9" w:rsidRPr="005741EC" w:rsidRDefault="000E68E9" w:rsidP="000E68E9">
                            <w:pPr>
                              <w:rPr>
                                <w:sz w:val="48"/>
                                <w:szCs w:val="48"/>
                              </w:rPr>
                            </w:pPr>
                          </w:p>
                          <w:p w14:paraId="501805ED" w14:textId="77777777" w:rsidR="000E68E9" w:rsidRPr="005741EC" w:rsidRDefault="000E68E9" w:rsidP="000E68E9">
                            <w:pPr>
                              <w:pStyle w:val="Heading1"/>
                              <w:rPr>
                                <w:sz w:val="48"/>
                                <w:szCs w:val="48"/>
                              </w:rPr>
                            </w:pPr>
                            <w:r w:rsidRPr="005741EC">
                              <w:rPr>
                                <w:sz w:val="48"/>
                                <w:szCs w:val="48"/>
                              </w:rPr>
                              <w:t>ECG Features</w:t>
                            </w:r>
                          </w:p>
                          <w:p w14:paraId="44A83A67" w14:textId="77777777" w:rsidR="000E68E9" w:rsidRPr="005741EC" w:rsidRDefault="000E68E9" w:rsidP="000E68E9">
                            <w:pPr>
                              <w:rPr>
                                <w:sz w:val="48"/>
                                <w:szCs w:val="48"/>
                              </w:rPr>
                            </w:pPr>
                          </w:p>
                          <w:p w14:paraId="04D54B14" w14:textId="77777777" w:rsidR="000E68E9" w:rsidRPr="005741EC" w:rsidRDefault="000E68E9" w:rsidP="000E68E9">
                            <w:pPr>
                              <w:pStyle w:val="Heading1"/>
                              <w:rPr>
                                <w:sz w:val="48"/>
                                <w:szCs w:val="48"/>
                              </w:rPr>
                            </w:pPr>
                            <w:r w:rsidRPr="005741EC">
                              <w:rPr>
                                <w:sz w:val="48"/>
                                <w:szCs w:val="48"/>
                              </w:rPr>
                              <w:t>Circuit DiagramECG FeaturesPhysiological Basis</w:t>
                            </w:r>
                          </w:p>
                          <w:p w14:paraId="05ADE096" w14:textId="77777777" w:rsidR="000E68E9" w:rsidRPr="005741EC" w:rsidRDefault="000E68E9" w:rsidP="000E68E9">
                            <w:pPr>
                              <w:rPr>
                                <w:sz w:val="48"/>
                                <w:szCs w:val="48"/>
                              </w:rPr>
                            </w:pPr>
                          </w:p>
                          <w:p w14:paraId="7A8D954F" w14:textId="77777777" w:rsidR="000E68E9" w:rsidRPr="005741EC" w:rsidRDefault="000E68E9" w:rsidP="000E68E9">
                            <w:pPr>
                              <w:pStyle w:val="Heading1"/>
                              <w:rPr>
                                <w:sz w:val="48"/>
                                <w:szCs w:val="48"/>
                              </w:rPr>
                            </w:pPr>
                            <w:r w:rsidRPr="005741EC">
                              <w:rPr>
                                <w:sz w:val="48"/>
                                <w:szCs w:val="48"/>
                              </w:rPr>
                              <w:t>ECG FeaturesPhysiological Basis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A5E2" id="Arrow: Notched Right 27" o:spid="_x0000_s1030" type="#_x0000_t94" style="position:absolute;left:0;text-align:left;margin-left:42.4pt;margin-top:-40.15pt;width:389.5pt;height:81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" adj="19101" fillcolor="#548dd4 [1951]" strokecolor="white [3201]" strokeweight="3pt">
                <v:shadow on="t" color="black" opacity="28270f" origin=",.5" offset="0,3pt"/>
                <v:textbox>
                  <w:txbxContent>
                    <w:p w14:paraId="32C89CB3" w14:textId="2F5361D0" w:rsidR="000E68E9" w:rsidRPr="005741EC" w:rsidRDefault="00021789" w:rsidP="000E68E9">
                      <w:pPr>
                        <w:pStyle w:val="Heading1"/>
                        <w:rPr>
                          <w:sz w:val="48"/>
                          <w:szCs w:val="48"/>
                        </w:rPr>
                      </w:pPr>
                      <w:r>
                        <w:rPr>
                          <w:sz w:val="48"/>
                          <w:szCs w:val="48"/>
                        </w:rPr>
                        <w:t xml:space="preserve">dtmf in cummunication </w:t>
                      </w:r>
                    </w:p>
                    <w:p w14:paraId="55305E09" w14:textId="77777777" w:rsidR="000E68E9" w:rsidRPr="005741EC" w:rsidRDefault="000E68E9" w:rsidP="000E68E9">
                      <w:pPr>
                        <w:rPr>
                          <w:sz w:val="48"/>
                          <w:szCs w:val="48"/>
                        </w:rPr>
                      </w:pPr>
                    </w:p>
                    <w:p w14:paraId="3B946566" w14:textId="77777777" w:rsidR="000E68E9" w:rsidRPr="005741EC" w:rsidRDefault="000E68E9" w:rsidP="000E68E9">
                      <w:pPr>
                        <w:pStyle w:val="Heading1"/>
                        <w:rPr>
                          <w:sz w:val="48"/>
                          <w:szCs w:val="48"/>
                        </w:rPr>
                      </w:pPr>
                      <w:r w:rsidRPr="005741EC">
                        <w:rPr>
                          <w:sz w:val="48"/>
                          <w:szCs w:val="48"/>
                        </w:rPr>
                        <w:t>ECG FeaturesPhysiological Basis</w:t>
                      </w:r>
                    </w:p>
                    <w:p w14:paraId="4702C3A2" w14:textId="77777777" w:rsidR="000E68E9" w:rsidRPr="005741EC" w:rsidRDefault="000E68E9" w:rsidP="000E68E9">
                      <w:pPr>
                        <w:rPr>
                          <w:sz w:val="48"/>
                          <w:szCs w:val="48"/>
                        </w:rPr>
                      </w:pPr>
                    </w:p>
                    <w:p w14:paraId="501805ED" w14:textId="77777777" w:rsidR="000E68E9" w:rsidRPr="005741EC" w:rsidRDefault="000E68E9" w:rsidP="000E68E9">
                      <w:pPr>
                        <w:pStyle w:val="Heading1"/>
                        <w:rPr>
                          <w:sz w:val="48"/>
                          <w:szCs w:val="48"/>
                        </w:rPr>
                      </w:pPr>
                      <w:r w:rsidRPr="005741EC">
                        <w:rPr>
                          <w:sz w:val="48"/>
                          <w:szCs w:val="48"/>
                        </w:rPr>
                        <w:t>ECG Features</w:t>
                      </w:r>
                    </w:p>
                    <w:p w14:paraId="44A83A67" w14:textId="77777777" w:rsidR="000E68E9" w:rsidRPr="005741EC" w:rsidRDefault="000E68E9" w:rsidP="000E68E9">
                      <w:pPr>
                        <w:rPr>
                          <w:sz w:val="48"/>
                          <w:szCs w:val="48"/>
                        </w:rPr>
                      </w:pPr>
                    </w:p>
                    <w:p w14:paraId="04D54B14" w14:textId="77777777" w:rsidR="000E68E9" w:rsidRPr="005741EC" w:rsidRDefault="000E68E9" w:rsidP="000E68E9">
                      <w:pPr>
                        <w:pStyle w:val="Heading1"/>
                        <w:rPr>
                          <w:sz w:val="48"/>
                          <w:szCs w:val="48"/>
                        </w:rPr>
                      </w:pPr>
                      <w:r w:rsidRPr="005741EC">
                        <w:rPr>
                          <w:sz w:val="48"/>
                          <w:szCs w:val="48"/>
                        </w:rPr>
                        <w:t>Circuit DiagramECG FeaturesPhysiological Basis</w:t>
                      </w:r>
                    </w:p>
                    <w:p w14:paraId="05ADE096" w14:textId="77777777" w:rsidR="000E68E9" w:rsidRPr="005741EC" w:rsidRDefault="000E68E9" w:rsidP="000E68E9">
                      <w:pPr>
                        <w:rPr>
                          <w:sz w:val="48"/>
                          <w:szCs w:val="48"/>
                        </w:rPr>
                      </w:pPr>
                    </w:p>
                    <w:p w14:paraId="7A8D954F" w14:textId="77777777" w:rsidR="000E68E9" w:rsidRPr="005741EC" w:rsidRDefault="000E68E9" w:rsidP="000E68E9">
                      <w:pPr>
                        <w:pStyle w:val="Heading1"/>
                        <w:rPr>
                          <w:sz w:val="48"/>
                          <w:szCs w:val="48"/>
                        </w:rPr>
                      </w:pPr>
                      <w:r w:rsidRPr="005741EC">
                        <w:rPr>
                          <w:sz w:val="48"/>
                          <w:szCs w:val="48"/>
                        </w:rPr>
                        <w:t>ECG FeaturesPhysiological Basis</w:t>
                      </w:r>
                    </w:p>
                  </w:txbxContent>
                </v:textbox>
                <w10:wrap anchorx="margin"/>
              </v:shape>
            </w:pict>
          </mc:Fallback>
        </mc:AlternateContent>
      </w:r>
    </w:p>
    <w:p w14:paraId="47655425" w14:textId="1559F379" w:rsidR="00483428" w:rsidRDefault="00483428" w:rsidP="00483428">
      <w:pPr>
        <w:tabs>
          <w:tab w:val="left" w:pos="1725"/>
        </w:tabs>
        <w:spacing w:after="0"/>
        <w:ind w:right="-4032"/>
        <w:jc w:val="both"/>
      </w:pPr>
    </w:p>
    <w:p w14:paraId="23F6CCBC" w14:textId="1DA510A5" w:rsidR="00483428" w:rsidRDefault="00483428" w:rsidP="00483428">
      <w:pPr>
        <w:tabs>
          <w:tab w:val="left" w:pos="1725"/>
        </w:tabs>
        <w:spacing w:after="0"/>
        <w:ind w:right="-4032"/>
        <w:jc w:val="both"/>
      </w:pPr>
    </w:p>
    <w:p w14:paraId="6FFA19C4" w14:textId="352C7058" w:rsidR="00483428" w:rsidRDefault="00483428" w:rsidP="00483428">
      <w:pPr>
        <w:tabs>
          <w:tab w:val="left" w:pos="1725"/>
        </w:tabs>
        <w:spacing w:after="0"/>
        <w:ind w:right="-4032"/>
        <w:jc w:val="both"/>
      </w:pPr>
    </w:p>
    <w:p w14:paraId="570FBACD" w14:textId="77777777" w:rsidR="007D02F4" w:rsidRPr="002332FF" w:rsidRDefault="007D02F4" w:rsidP="002332FF">
      <w:pPr>
        <w:tabs>
          <w:tab w:val="left" w:pos="1725"/>
        </w:tabs>
        <w:spacing w:after="0"/>
        <w:ind w:left="864" w:right="-4032"/>
        <w:jc w:val="both"/>
        <w:rPr>
          <w:sz w:val="28"/>
          <w:szCs w:val="28"/>
        </w:rPr>
      </w:pPr>
      <w:r w:rsidRPr="002332FF">
        <w:rPr>
          <w:sz w:val="28"/>
          <w:szCs w:val="28"/>
        </w:rPr>
        <w:t>There is always a possibility that a random sound will be on the similar frequency which will trip up the DTMF sounds system. It was recommended that if two tones were used to represent a digit, the probability of a false signal happening is ruled out, thus the name ‘Dual Tone’.</w:t>
      </w:r>
    </w:p>
    <w:p w14:paraId="31CD8582" w14:textId="4CE342EA" w:rsidR="007D02F4" w:rsidRPr="002332FF" w:rsidRDefault="007D02F4" w:rsidP="002332FF">
      <w:pPr>
        <w:tabs>
          <w:tab w:val="left" w:pos="1725"/>
        </w:tabs>
        <w:spacing w:after="0"/>
        <w:ind w:left="864" w:right="-4032"/>
        <w:jc w:val="both"/>
        <w:rPr>
          <w:sz w:val="28"/>
          <w:szCs w:val="28"/>
        </w:rPr>
      </w:pPr>
      <w:r w:rsidRPr="002332FF">
        <w:rPr>
          <w:sz w:val="28"/>
          <w:szCs w:val="28"/>
        </w:rPr>
        <w:t xml:space="preserve">This is the basis of using dual tone in DTMF communication. DTMF </w:t>
      </w:r>
      <w:r w:rsidR="006D0D0F" w:rsidRPr="002332FF">
        <w:rPr>
          <w:sz w:val="28"/>
          <w:szCs w:val="28"/>
        </w:rPr>
        <w:t>dialing</w:t>
      </w:r>
      <w:r w:rsidRPr="002332FF">
        <w:rPr>
          <w:sz w:val="28"/>
          <w:szCs w:val="28"/>
        </w:rPr>
        <w:t xml:space="preserve"> uses a keypad with 12 or 16 buttons. Each key pressed on the keypad generates two </w:t>
      </w:r>
      <w:r w:rsidR="006D0D0F" w:rsidRPr="002332FF">
        <w:rPr>
          <w:sz w:val="28"/>
          <w:szCs w:val="28"/>
        </w:rPr>
        <w:t>ton</w:t>
      </w:r>
      <w:r w:rsidR="006D0D0F">
        <w:rPr>
          <w:sz w:val="28"/>
          <w:szCs w:val="28"/>
        </w:rPr>
        <w:t>e</w:t>
      </w:r>
      <w:r w:rsidR="006D0D0F" w:rsidRPr="002332FF">
        <w:rPr>
          <w:sz w:val="28"/>
          <w:szCs w:val="28"/>
        </w:rPr>
        <w:t>s of</w:t>
      </w:r>
      <w:r w:rsidRPr="002332FF">
        <w:rPr>
          <w:sz w:val="28"/>
          <w:szCs w:val="28"/>
        </w:rPr>
        <w:t xml:space="preserve"> particular frequencies, so a voice or a random signal cannot mimic DTMF </w:t>
      </w:r>
      <w:r w:rsidR="006D0D0F" w:rsidRPr="002332FF">
        <w:rPr>
          <w:sz w:val="28"/>
          <w:szCs w:val="28"/>
        </w:rPr>
        <w:t>signaling</w:t>
      </w:r>
      <w:r w:rsidRPr="002332FF">
        <w:rPr>
          <w:sz w:val="28"/>
          <w:szCs w:val="28"/>
        </w:rPr>
        <w:t xml:space="preserve"> tones. One tone is generated from a High DTMF frequency group of tones and the other from Low DTMF frequency group.</w:t>
      </w:r>
    </w:p>
    <w:p w14:paraId="34879AFA" w14:textId="77777777" w:rsidR="007D02F4" w:rsidRPr="002332FF" w:rsidRDefault="007D02F4" w:rsidP="002332FF">
      <w:pPr>
        <w:tabs>
          <w:tab w:val="left" w:pos="1725"/>
        </w:tabs>
        <w:spacing w:after="0"/>
        <w:ind w:left="864" w:right="-4032"/>
        <w:jc w:val="both"/>
        <w:rPr>
          <w:sz w:val="28"/>
          <w:szCs w:val="28"/>
        </w:rPr>
      </w:pPr>
    </w:p>
    <w:p w14:paraId="51513EFD" w14:textId="6D900BB6" w:rsidR="007D02F4" w:rsidRPr="002332FF" w:rsidRDefault="007D02F4" w:rsidP="002332FF">
      <w:pPr>
        <w:tabs>
          <w:tab w:val="left" w:pos="1725"/>
        </w:tabs>
        <w:spacing w:after="0"/>
        <w:ind w:left="864" w:right="-4032"/>
        <w:jc w:val="both"/>
        <w:rPr>
          <w:sz w:val="28"/>
          <w:szCs w:val="28"/>
        </w:rPr>
      </w:pPr>
      <w:r w:rsidRPr="002332FF">
        <w:rPr>
          <w:sz w:val="28"/>
          <w:szCs w:val="28"/>
        </w:rPr>
        <w:t>•</w:t>
      </w:r>
      <w:r w:rsidR="007C23DE">
        <w:rPr>
          <w:sz w:val="28"/>
          <w:szCs w:val="28"/>
        </w:rPr>
        <w:t xml:space="preserve"> </w:t>
      </w:r>
      <w:r w:rsidRPr="002332FF">
        <w:rPr>
          <w:sz w:val="28"/>
          <w:szCs w:val="28"/>
        </w:rPr>
        <w:t>When a button is pressed, both the row and column tones are generated by the telephone or touch tone instrument.</w:t>
      </w:r>
    </w:p>
    <w:p w14:paraId="34EA4568" w14:textId="27150C92" w:rsidR="007D02F4" w:rsidRPr="002332FF" w:rsidRDefault="007D02F4" w:rsidP="002332FF">
      <w:pPr>
        <w:tabs>
          <w:tab w:val="left" w:pos="1725"/>
        </w:tabs>
        <w:spacing w:after="0"/>
        <w:ind w:left="864" w:right="-4032"/>
        <w:jc w:val="both"/>
        <w:rPr>
          <w:sz w:val="28"/>
          <w:szCs w:val="28"/>
        </w:rPr>
      </w:pPr>
      <w:r w:rsidRPr="002332FF">
        <w:rPr>
          <w:sz w:val="28"/>
          <w:szCs w:val="28"/>
        </w:rPr>
        <w:t>•</w:t>
      </w:r>
      <w:r w:rsidR="007C23DE">
        <w:rPr>
          <w:sz w:val="28"/>
          <w:szCs w:val="28"/>
        </w:rPr>
        <w:t xml:space="preserve"> </w:t>
      </w:r>
      <w:r w:rsidRPr="002332FF">
        <w:rPr>
          <w:sz w:val="28"/>
          <w:szCs w:val="28"/>
        </w:rPr>
        <w:t xml:space="preserve">These two tones will be distinctive and different from tones of other keys. So there is a low and high frequency associated with a button, it is essentially the sum of two waves is transmitted. </w:t>
      </w:r>
    </w:p>
    <w:p w14:paraId="1A7563ED" w14:textId="04BDFEE7" w:rsidR="007D02F4" w:rsidRPr="002332FF" w:rsidRDefault="007D02F4" w:rsidP="002332FF">
      <w:pPr>
        <w:tabs>
          <w:tab w:val="left" w:pos="1725"/>
        </w:tabs>
        <w:spacing w:after="0"/>
        <w:ind w:left="864" w:right="-4032"/>
        <w:jc w:val="both"/>
        <w:rPr>
          <w:sz w:val="28"/>
          <w:szCs w:val="28"/>
        </w:rPr>
      </w:pPr>
      <w:r w:rsidRPr="002332FF">
        <w:rPr>
          <w:sz w:val="28"/>
          <w:szCs w:val="28"/>
        </w:rPr>
        <w:t>•</w:t>
      </w:r>
      <w:r w:rsidR="007C23DE">
        <w:rPr>
          <w:sz w:val="28"/>
          <w:szCs w:val="28"/>
        </w:rPr>
        <w:t xml:space="preserve"> </w:t>
      </w:r>
      <w:r w:rsidRPr="002332FF">
        <w:rPr>
          <w:sz w:val="28"/>
          <w:szCs w:val="28"/>
        </w:rPr>
        <w:t>This elementary principle can be extended to a range of applications.</w:t>
      </w:r>
    </w:p>
    <w:p w14:paraId="248736F8" w14:textId="5EC97DD2" w:rsidR="007D02F4" w:rsidRPr="002332FF" w:rsidRDefault="007D02F4" w:rsidP="002332FF">
      <w:pPr>
        <w:tabs>
          <w:tab w:val="left" w:pos="1725"/>
        </w:tabs>
        <w:spacing w:after="0"/>
        <w:ind w:left="864" w:right="-4032"/>
        <w:jc w:val="both"/>
        <w:rPr>
          <w:sz w:val="28"/>
          <w:szCs w:val="28"/>
        </w:rPr>
      </w:pPr>
      <w:r w:rsidRPr="002332FF">
        <w:rPr>
          <w:sz w:val="28"/>
          <w:szCs w:val="28"/>
        </w:rPr>
        <w:t>The frequencies generated on pressing different phone keys are shown in the</w:t>
      </w:r>
      <w:r w:rsidR="007C23DE">
        <w:rPr>
          <w:sz w:val="28"/>
          <w:szCs w:val="28"/>
        </w:rPr>
        <w:t xml:space="preserve"> figure.</w:t>
      </w:r>
      <w:r w:rsidRPr="002332FF">
        <w:rPr>
          <w:sz w:val="28"/>
          <w:szCs w:val="28"/>
        </w:rPr>
        <w:t xml:space="preserve"> </w:t>
      </w:r>
    </w:p>
    <w:p w14:paraId="72548096" w14:textId="0374934E" w:rsidR="007D02F4" w:rsidRPr="002332FF" w:rsidRDefault="007D02F4" w:rsidP="002332FF">
      <w:pPr>
        <w:tabs>
          <w:tab w:val="left" w:pos="1725"/>
        </w:tabs>
        <w:spacing w:after="0"/>
        <w:ind w:left="864" w:right="-4032"/>
        <w:jc w:val="both"/>
        <w:rPr>
          <w:sz w:val="28"/>
          <w:szCs w:val="28"/>
        </w:rPr>
      </w:pPr>
      <w:r w:rsidRPr="002332FF">
        <w:rPr>
          <w:sz w:val="28"/>
          <w:szCs w:val="28"/>
        </w:rPr>
        <w:t>•</w:t>
      </w:r>
      <w:r w:rsidR="007C23DE">
        <w:rPr>
          <w:sz w:val="28"/>
          <w:szCs w:val="28"/>
        </w:rPr>
        <w:t xml:space="preserve"> </w:t>
      </w:r>
      <w:r w:rsidRPr="002332FF">
        <w:rPr>
          <w:sz w:val="28"/>
          <w:szCs w:val="28"/>
        </w:rPr>
        <w:t>Each row and column of the keypad corresponds to a certain tone and creates a specific frequency. Each button lies at the intersection of the two tones.</w:t>
      </w:r>
    </w:p>
    <w:p w14:paraId="2ED5F90C" w14:textId="02D024C1" w:rsidR="007D02F4" w:rsidRPr="002332FF" w:rsidRDefault="007D02F4" w:rsidP="002332FF">
      <w:pPr>
        <w:tabs>
          <w:tab w:val="left" w:pos="1725"/>
        </w:tabs>
        <w:spacing w:after="0"/>
        <w:ind w:left="864" w:right="-4032"/>
        <w:jc w:val="both"/>
        <w:rPr>
          <w:sz w:val="28"/>
          <w:szCs w:val="28"/>
        </w:rPr>
      </w:pPr>
      <w:r w:rsidRPr="002332FF">
        <w:rPr>
          <w:sz w:val="28"/>
          <w:szCs w:val="28"/>
        </w:rPr>
        <w:t>•</w:t>
      </w:r>
      <w:r w:rsidR="007C23DE">
        <w:rPr>
          <w:sz w:val="28"/>
          <w:szCs w:val="28"/>
        </w:rPr>
        <w:t xml:space="preserve"> </w:t>
      </w:r>
      <w:r w:rsidRPr="002332FF">
        <w:rPr>
          <w:sz w:val="28"/>
          <w:szCs w:val="28"/>
        </w:rPr>
        <w:t>When these tones are received in the telephone exchange the DTMF decoder decodes these tones into a digital code (binary equivalent sequence).</w:t>
      </w:r>
    </w:p>
    <w:p w14:paraId="61C01341" w14:textId="6207C319" w:rsidR="007D02F4" w:rsidRPr="002332FF" w:rsidRDefault="007D02F4" w:rsidP="002332FF">
      <w:pPr>
        <w:tabs>
          <w:tab w:val="left" w:pos="1725"/>
        </w:tabs>
        <w:spacing w:after="0"/>
        <w:ind w:left="864" w:right="-4032"/>
        <w:jc w:val="both"/>
        <w:rPr>
          <w:sz w:val="28"/>
          <w:szCs w:val="28"/>
        </w:rPr>
      </w:pPr>
      <w:r w:rsidRPr="002332FF">
        <w:rPr>
          <w:sz w:val="28"/>
          <w:szCs w:val="28"/>
        </w:rPr>
        <w:t>•</w:t>
      </w:r>
      <w:r w:rsidR="007C23DE">
        <w:rPr>
          <w:sz w:val="28"/>
          <w:szCs w:val="28"/>
        </w:rPr>
        <w:t xml:space="preserve"> </w:t>
      </w:r>
      <w:r w:rsidRPr="002332FF">
        <w:rPr>
          <w:sz w:val="28"/>
          <w:szCs w:val="28"/>
        </w:rPr>
        <w:t>These binary sequence codes are the address of destination subscriber; it is read and processed by a computer and connect caller to the destination subscriber.</w:t>
      </w:r>
    </w:p>
    <w:p w14:paraId="770692A3" w14:textId="2C3433F2" w:rsidR="00483428" w:rsidRPr="002332FF" w:rsidRDefault="007D02F4" w:rsidP="002332FF">
      <w:pPr>
        <w:tabs>
          <w:tab w:val="left" w:pos="1725"/>
        </w:tabs>
        <w:spacing w:after="0"/>
        <w:ind w:left="864" w:right="-4032"/>
        <w:jc w:val="both"/>
        <w:rPr>
          <w:sz w:val="28"/>
          <w:szCs w:val="28"/>
        </w:rPr>
      </w:pPr>
      <w:r w:rsidRPr="002332FF">
        <w:rPr>
          <w:sz w:val="28"/>
          <w:szCs w:val="28"/>
        </w:rPr>
        <w:t>The frequencies generated on pressing different phone keys are shown in the</w:t>
      </w:r>
      <w:r w:rsidR="007C23DE">
        <w:rPr>
          <w:sz w:val="28"/>
          <w:szCs w:val="28"/>
        </w:rPr>
        <w:t xml:space="preserve"> figure.</w:t>
      </w:r>
    </w:p>
    <w:p w14:paraId="3F2CD458" w14:textId="32527E14" w:rsidR="00483428" w:rsidRDefault="00483428" w:rsidP="00483428">
      <w:pPr>
        <w:tabs>
          <w:tab w:val="left" w:pos="1725"/>
        </w:tabs>
        <w:spacing w:after="0"/>
        <w:ind w:right="-4032"/>
        <w:jc w:val="both"/>
      </w:pPr>
    </w:p>
    <w:p w14:paraId="2E96BC6B" w14:textId="781536C4" w:rsidR="00483428" w:rsidRDefault="00750977" w:rsidP="00483428">
      <w:pPr>
        <w:tabs>
          <w:tab w:val="left" w:pos="1725"/>
        </w:tabs>
        <w:spacing w:after="0"/>
        <w:ind w:right="-4032"/>
        <w:jc w:val="both"/>
      </w:pPr>
      <w:r w:rsidRPr="00D975C1">
        <w:rPr>
          <w:rFonts w:ascii="Times New Roman" w:hAnsi="Times New Roman" w:cs="Times New Roman"/>
          <w:noProof/>
          <w:sz w:val="24"/>
          <w:szCs w:val="24"/>
        </w:rPr>
        <w:lastRenderedPageBreak/>
        <w:drawing>
          <wp:anchor distT="0" distB="0" distL="114300" distR="114300" simplePos="0" relativeHeight="252092416" behindDoc="1" locked="0" layoutInCell="1" allowOverlap="1" wp14:anchorId="70F44B67" wp14:editId="45638B11">
            <wp:simplePos x="0" y="0"/>
            <wp:positionH relativeFrom="page">
              <wp:align>center</wp:align>
            </wp:positionH>
            <wp:positionV relativeFrom="paragraph">
              <wp:posOffset>-2256</wp:posOffset>
            </wp:positionV>
            <wp:extent cx="6438900" cy="3909848"/>
            <wp:effectExtent l="0" t="0" r="0" b="0"/>
            <wp:wrapNone/>
            <wp:docPr id="19" name="Picture 19" descr="http://www.engineersgarage.com/sites/default/files/imagecache/Original/wysiwyg_imageupload/1/DTMF%20Keypad%20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ineersgarage.com/sites/default/files/imagecache/Original/wysiwyg_imageupload/1/DTMF%20Keypad%20Layou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43233" cy="391247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BF0D4F9" w14:textId="1EF8B6EA" w:rsidR="00483428" w:rsidRDefault="00483428" w:rsidP="00483428">
      <w:pPr>
        <w:tabs>
          <w:tab w:val="left" w:pos="1725"/>
        </w:tabs>
        <w:spacing w:after="0"/>
        <w:ind w:right="-4032"/>
        <w:jc w:val="both"/>
      </w:pPr>
    </w:p>
    <w:p w14:paraId="1A3E67B8" w14:textId="44F80A8E" w:rsidR="00483428" w:rsidRDefault="00483428" w:rsidP="00483428">
      <w:pPr>
        <w:tabs>
          <w:tab w:val="left" w:pos="1725"/>
        </w:tabs>
        <w:spacing w:after="0"/>
        <w:ind w:right="-4032"/>
        <w:jc w:val="both"/>
      </w:pPr>
    </w:p>
    <w:p w14:paraId="7BBAAAD8" w14:textId="21B1F3BF" w:rsidR="00483428" w:rsidRDefault="00483428" w:rsidP="00483428">
      <w:pPr>
        <w:tabs>
          <w:tab w:val="left" w:pos="1725"/>
        </w:tabs>
        <w:spacing w:after="0"/>
        <w:ind w:right="-4032"/>
        <w:jc w:val="both"/>
      </w:pPr>
    </w:p>
    <w:p w14:paraId="7E2380C8" w14:textId="5A8327AD" w:rsidR="00483428" w:rsidRDefault="00483428" w:rsidP="00483428">
      <w:pPr>
        <w:tabs>
          <w:tab w:val="left" w:pos="1725"/>
        </w:tabs>
        <w:spacing w:after="0"/>
        <w:ind w:right="-4032"/>
        <w:jc w:val="both"/>
      </w:pPr>
    </w:p>
    <w:p w14:paraId="19D4036D" w14:textId="77777777" w:rsidR="00483428" w:rsidRDefault="00483428" w:rsidP="00483428">
      <w:pPr>
        <w:tabs>
          <w:tab w:val="left" w:pos="1725"/>
        </w:tabs>
        <w:spacing w:after="0"/>
        <w:ind w:right="-4032"/>
        <w:jc w:val="both"/>
      </w:pPr>
    </w:p>
    <w:p w14:paraId="52EC390B" w14:textId="02C76890" w:rsidR="00483428" w:rsidRDefault="00483428" w:rsidP="00483428">
      <w:pPr>
        <w:tabs>
          <w:tab w:val="left" w:pos="1725"/>
        </w:tabs>
        <w:spacing w:after="0"/>
        <w:ind w:right="-4032"/>
        <w:jc w:val="both"/>
      </w:pPr>
    </w:p>
    <w:p w14:paraId="1DF89181" w14:textId="642B8AA5" w:rsidR="00483428" w:rsidRDefault="00483428" w:rsidP="00483428">
      <w:pPr>
        <w:tabs>
          <w:tab w:val="left" w:pos="1725"/>
        </w:tabs>
        <w:spacing w:after="0"/>
        <w:ind w:right="-4032"/>
        <w:jc w:val="both"/>
      </w:pPr>
    </w:p>
    <w:p w14:paraId="36DE2F3E" w14:textId="713DE906" w:rsidR="00483428" w:rsidRDefault="00483428" w:rsidP="00483428">
      <w:pPr>
        <w:tabs>
          <w:tab w:val="left" w:pos="1725"/>
        </w:tabs>
        <w:spacing w:after="0"/>
        <w:ind w:right="-4032"/>
        <w:jc w:val="both"/>
      </w:pPr>
    </w:p>
    <w:p w14:paraId="41362EC8" w14:textId="56AD777C" w:rsidR="00483428" w:rsidRDefault="00483428" w:rsidP="00483428">
      <w:pPr>
        <w:tabs>
          <w:tab w:val="left" w:pos="1725"/>
        </w:tabs>
        <w:spacing w:after="0"/>
        <w:ind w:right="-4032"/>
        <w:jc w:val="both"/>
      </w:pPr>
    </w:p>
    <w:p w14:paraId="57CDBF2A" w14:textId="534AA9AA" w:rsidR="00483428" w:rsidRDefault="00483428" w:rsidP="00483428">
      <w:pPr>
        <w:tabs>
          <w:tab w:val="left" w:pos="1725"/>
        </w:tabs>
        <w:spacing w:after="0"/>
        <w:ind w:right="-4032"/>
        <w:jc w:val="both"/>
      </w:pPr>
    </w:p>
    <w:p w14:paraId="2236000E" w14:textId="0CACDE9F" w:rsidR="00483428" w:rsidRDefault="00483428" w:rsidP="00483428">
      <w:pPr>
        <w:tabs>
          <w:tab w:val="left" w:pos="1725"/>
        </w:tabs>
        <w:spacing w:after="0"/>
        <w:ind w:right="-4032"/>
        <w:jc w:val="both"/>
      </w:pPr>
    </w:p>
    <w:p w14:paraId="5EE542D1" w14:textId="236C8D77" w:rsidR="00483428" w:rsidRDefault="00483428" w:rsidP="00483428">
      <w:pPr>
        <w:tabs>
          <w:tab w:val="left" w:pos="1725"/>
        </w:tabs>
        <w:spacing w:after="0"/>
        <w:ind w:right="-4032"/>
        <w:jc w:val="both"/>
      </w:pPr>
    </w:p>
    <w:p w14:paraId="0AE53B48" w14:textId="66F5A058" w:rsidR="00483428" w:rsidRDefault="00483428" w:rsidP="00483428">
      <w:pPr>
        <w:tabs>
          <w:tab w:val="left" w:pos="1725"/>
        </w:tabs>
        <w:spacing w:after="0"/>
        <w:ind w:right="-4032"/>
        <w:jc w:val="both"/>
      </w:pPr>
    </w:p>
    <w:p w14:paraId="41B412C5" w14:textId="3440E789" w:rsidR="00483428" w:rsidRDefault="00483428" w:rsidP="00483428">
      <w:pPr>
        <w:tabs>
          <w:tab w:val="left" w:pos="1725"/>
        </w:tabs>
        <w:spacing w:after="0"/>
        <w:ind w:right="-4032"/>
        <w:jc w:val="both"/>
      </w:pPr>
    </w:p>
    <w:p w14:paraId="38FF2FB0" w14:textId="30D54044" w:rsidR="00483428" w:rsidRDefault="00483428" w:rsidP="00483428">
      <w:pPr>
        <w:tabs>
          <w:tab w:val="left" w:pos="1725"/>
        </w:tabs>
        <w:spacing w:after="0"/>
        <w:ind w:right="-4032"/>
        <w:jc w:val="both"/>
      </w:pPr>
    </w:p>
    <w:p w14:paraId="000F3591" w14:textId="6286AC61" w:rsidR="00483428" w:rsidRDefault="00483428" w:rsidP="00483428">
      <w:pPr>
        <w:tabs>
          <w:tab w:val="left" w:pos="1725"/>
        </w:tabs>
        <w:spacing w:after="0"/>
        <w:ind w:right="-4032"/>
        <w:jc w:val="both"/>
      </w:pPr>
    </w:p>
    <w:p w14:paraId="638FE1A0" w14:textId="21CF9D2E" w:rsidR="00483428" w:rsidRDefault="00483428" w:rsidP="00483428">
      <w:pPr>
        <w:tabs>
          <w:tab w:val="left" w:pos="1725"/>
        </w:tabs>
        <w:spacing w:after="0"/>
        <w:ind w:right="-4032"/>
        <w:jc w:val="both"/>
      </w:pPr>
    </w:p>
    <w:p w14:paraId="34CDB053" w14:textId="51F225FC" w:rsidR="00483428" w:rsidRDefault="00483428" w:rsidP="00483428">
      <w:pPr>
        <w:tabs>
          <w:tab w:val="left" w:pos="1725"/>
        </w:tabs>
        <w:spacing w:after="0"/>
        <w:ind w:right="-4032"/>
        <w:jc w:val="both"/>
      </w:pPr>
    </w:p>
    <w:p w14:paraId="51A81979" w14:textId="48593B65" w:rsidR="00483428" w:rsidRDefault="00483428" w:rsidP="00483428">
      <w:pPr>
        <w:tabs>
          <w:tab w:val="left" w:pos="1725"/>
        </w:tabs>
        <w:spacing w:after="0"/>
        <w:ind w:right="-4032"/>
        <w:jc w:val="both"/>
      </w:pPr>
    </w:p>
    <w:p w14:paraId="70F9276B" w14:textId="22486DC8" w:rsidR="00483428" w:rsidRDefault="00CA01D7" w:rsidP="00483428">
      <w:pPr>
        <w:tabs>
          <w:tab w:val="left" w:pos="1725"/>
        </w:tabs>
        <w:spacing w:after="0"/>
        <w:ind w:right="-4032"/>
        <w:jc w:val="both"/>
      </w:pPr>
      <w:r>
        <w:rPr>
          <w:noProof/>
          <w:color w:val="E36C0A" w:themeColor="accent6" w:themeShade="BF"/>
        </w:rPr>
        <mc:AlternateContent>
          <mc:Choice Requires="wps">
            <w:drawing>
              <wp:anchor distT="0" distB="0" distL="114300" distR="114300" simplePos="0" relativeHeight="252103680" behindDoc="0" locked="0" layoutInCell="1" allowOverlap="1" wp14:anchorId="708B204D" wp14:editId="63CB392D">
                <wp:simplePos x="0" y="0"/>
                <wp:positionH relativeFrom="margin">
                  <wp:posOffset>555625</wp:posOffset>
                </wp:positionH>
                <wp:positionV relativeFrom="paragraph">
                  <wp:posOffset>40531</wp:posOffset>
                </wp:positionV>
                <wp:extent cx="4835525" cy="1028700"/>
                <wp:effectExtent l="114300" t="57150" r="98425" b="133350"/>
                <wp:wrapNone/>
                <wp:docPr id="28" name="Arrow: Notched Right 28"/>
                <wp:cNvGraphicFramePr/>
                <a:graphic xmlns:a="http://schemas.openxmlformats.org/drawingml/2006/main">
                  <a:graphicData uri="http://schemas.microsoft.com/office/word/2010/wordprocessingShape">
                    <wps:wsp>
                      <wps:cNvSpPr/>
                      <wps:spPr>
                        <a:xfrm>
                          <a:off x="0" y="0"/>
                          <a:ext cx="4835525" cy="1028700"/>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2104DD0E" w14:textId="5F48067B" w:rsidR="004610BB" w:rsidRPr="004610BB" w:rsidRDefault="004610BB" w:rsidP="004610BB">
                            <w:pPr>
                              <w:pStyle w:val="Heading1"/>
                              <w:rPr>
                                <w:sz w:val="52"/>
                                <w:szCs w:val="52"/>
                              </w:rPr>
                            </w:pPr>
                            <w:r w:rsidRPr="004610BB">
                              <w:rPr>
                                <w:sz w:val="48"/>
                                <w:szCs w:val="52"/>
                              </w:rPr>
                              <w:t>need of dtmf decoding</w:t>
                            </w:r>
                          </w:p>
                          <w:p w14:paraId="52A112F0" w14:textId="77777777" w:rsidR="004610BB" w:rsidRPr="004610BB" w:rsidRDefault="004610BB" w:rsidP="004610BB">
                            <w:pPr>
                              <w:rPr>
                                <w:sz w:val="20"/>
                                <w:szCs w:val="20"/>
                              </w:rPr>
                            </w:pPr>
                          </w:p>
                          <w:p w14:paraId="08606B84" w14:textId="77777777" w:rsidR="004610BB" w:rsidRPr="004610BB" w:rsidRDefault="004610BB" w:rsidP="004610BB">
                            <w:pPr>
                              <w:pStyle w:val="Heading1"/>
                              <w:rPr>
                                <w:sz w:val="52"/>
                                <w:szCs w:val="52"/>
                              </w:rPr>
                            </w:pPr>
                            <w:r w:rsidRPr="004610BB">
                              <w:rPr>
                                <w:sz w:val="48"/>
                                <w:szCs w:val="52"/>
                              </w:rPr>
                              <w:t>references</w:t>
                            </w:r>
                          </w:p>
                          <w:p w14:paraId="760950C3" w14:textId="77777777" w:rsidR="004610BB" w:rsidRPr="004610BB" w:rsidRDefault="004610BB" w:rsidP="004610BB">
                            <w:pPr>
                              <w:rPr>
                                <w:sz w:val="20"/>
                                <w:szCs w:val="20"/>
                              </w:rPr>
                            </w:pPr>
                          </w:p>
                          <w:p w14:paraId="5E6C3050" w14:textId="77777777" w:rsidR="004610BB" w:rsidRPr="004610BB" w:rsidRDefault="004610BB" w:rsidP="004610BB">
                            <w:pPr>
                              <w:pStyle w:val="Heading1"/>
                              <w:rPr>
                                <w:sz w:val="52"/>
                                <w:szCs w:val="52"/>
                              </w:rPr>
                            </w:pPr>
                            <w:r w:rsidRPr="004610BB">
                              <w:rPr>
                                <w:sz w:val="48"/>
                                <w:szCs w:val="52"/>
                              </w:rPr>
                              <w:t>references</w:t>
                            </w:r>
                          </w:p>
                          <w:p w14:paraId="7786676B" w14:textId="77777777" w:rsidR="004610BB" w:rsidRPr="004610BB" w:rsidRDefault="004610BB" w:rsidP="004610BB">
                            <w:pPr>
                              <w:rPr>
                                <w:sz w:val="20"/>
                                <w:szCs w:val="20"/>
                              </w:rPr>
                            </w:pPr>
                          </w:p>
                          <w:p w14:paraId="7A3A6576" w14:textId="77777777" w:rsidR="004610BB" w:rsidRPr="004610BB" w:rsidRDefault="004610BB" w:rsidP="004610BB">
                            <w:pPr>
                              <w:pStyle w:val="Heading1"/>
                              <w:rPr>
                                <w:sz w:val="52"/>
                                <w:szCs w:val="52"/>
                              </w:rPr>
                            </w:pPr>
                            <w:r w:rsidRPr="004610BB">
                              <w:rPr>
                                <w:sz w:val="48"/>
                                <w:szCs w:val="52"/>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B204D" id="Arrow: Notched Right 28" o:spid="_x0000_s1031" type="#_x0000_t94" style="position:absolute;left:0;text-align:left;margin-left:43.75pt;margin-top:3.2pt;width:380.75pt;height:81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" adj="19044" fillcolor="#548dd4 [1951]" strokecolor="white [3201]" strokeweight="3pt">
                <v:shadow on="t" color="black" opacity="28270f" origin=",.5" offset="0,3pt"/>
                <v:textbox>
                  <w:txbxContent>
                    <w:p w14:paraId="2104DD0E" w14:textId="5F48067B" w:rsidR="004610BB" w:rsidRPr="004610BB" w:rsidRDefault="004610BB" w:rsidP="004610BB">
                      <w:pPr>
                        <w:pStyle w:val="Heading1"/>
                        <w:rPr>
                          <w:sz w:val="52"/>
                          <w:szCs w:val="52"/>
                        </w:rPr>
                      </w:pPr>
                      <w:r w:rsidRPr="004610BB">
                        <w:rPr>
                          <w:sz w:val="48"/>
                          <w:szCs w:val="52"/>
                        </w:rPr>
                        <w:t>need of dtmf decoding</w:t>
                      </w:r>
                    </w:p>
                    <w:p w14:paraId="52A112F0" w14:textId="77777777" w:rsidR="004610BB" w:rsidRPr="004610BB" w:rsidRDefault="004610BB" w:rsidP="004610BB">
                      <w:pPr>
                        <w:rPr>
                          <w:sz w:val="20"/>
                          <w:szCs w:val="20"/>
                        </w:rPr>
                      </w:pPr>
                    </w:p>
                    <w:p w14:paraId="08606B84" w14:textId="77777777" w:rsidR="004610BB" w:rsidRPr="004610BB" w:rsidRDefault="004610BB" w:rsidP="004610BB">
                      <w:pPr>
                        <w:pStyle w:val="Heading1"/>
                        <w:rPr>
                          <w:sz w:val="52"/>
                          <w:szCs w:val="52"/>
                        </w:rPr>
                      </w:pPr>
                      <w:r w:rsidRPr="004610BB">
                        <w:rPr>
                          <w:sz w:val="48"/>
                          <w:szCs w:val="52"/>
                        </w:rPr>
                        <w:t>references</w:t>
                      </w:r>
                    </w:p>
                    <w:p w14:paraId="760950C3" w14:textId="77777777" w:rsidR="004610BB" w:rsidRPr="004610BB" w:rsidRDefault="004610BB" w:rsidP="004610BB">
                      <w:pPr>
                        <w:rPr>
                          <w:sz w:val="20"/>
                          <w:szCs w:val="20"/>
                        </w:rPr>
                      </w:pPr>
                    </w:p>
                    <w:p w14:paraId="5E6C3050" w14:textId="77777777" w:rsidR="004610BB" w:rsidRPr="004610BB" w:rsidRDefault="004610BB" w:rsidP="004610BB">
                      <w:pPr>
                        <w:pStyle w:val="Heading1"/>
                        <w:rPr>
                          <w:sz w:val="52"/>
                          <w:szCs w:val="52"/>
                        </w:rPr>
                      </w:pPr>
                      <w:r w:rsidRPr="004610BB">
                        <w:rPr>
                          <w:sz w:val="48"/>
                          <w:szCs w:val="52"/>
                        </w:rPr>
                        <w:t>references</w:t>
                      </w:r>
                    </w:p>
                    <w:p w14:paraId="7786676B" w14:textId="77777777" w:rsidR="004610BB" w:rsidRPr="004610BB" w:rsidRDefault="004610BB" w:rsidP="004610BB">
                      <w:pPr>
                        <w:rPr>
                          <w:sz w:val="20"/>
                          <w:szCs w:val="20"/>
                        </w:rPr>
                      </w:pPr>
                    </w:p>
                    <w:p w14:paraId="7A3A6576" w14:textId="77777777" w:rsidR="004610BB" w:rsidRPr="004610BB" w:rsidRDefault="004610BB" w:rsidP="004610BB">
                      <w:pPr>
                        <w:pStyle w:val="Heading1"/>
                        <w:rPr>
                          <w:sz w:val="52"/>
                          <w:szCs w:val="52"/>
                        </w:rPr>
                      </w:pPr>
                      <w:r w:rsidRPr="004610BB">
                        <w:rPr>
                          <w:sz w:val="48"/>
                          <w:szCs w:val="52"/>
                        </w:rPr>
                        <w:t>references</w:t>
                      </w:r>
                    </w:p>
                  </w:txbxContent>
                </v:textbox>
                <w10:wrap anchorx="margin"/>
              </v:shape>
            </w:pict>
          </mc:Fallback>
        </mc:AlternateContent>
      </w:r>
    </w:p>
    <w:p w14:paraId="032E6523" w14:textId="25EAA8D0" w:rsidR="00483428" w:rsidRDefault="00483428" w:rsidP="00483428">
      <w:pPr>
        <w:tabs>
          <w:tab w:val="left" w:pos="1725"/>
        </w:tabs>
        <w:spacing w:after="0"/>
        <w:ind w:right="-4032"/>
        <w:jc w:val="both"/>
      </w:pPr>
    </w:p>
    <w:p w14:paraId="365AF6C7" w14:textId="5AB9F826" w:rsidR="00483428" w:rsidRDefault="00483428" w:rsidP="00483428">
      <w:pPr>
        <w:tabs>
          <w:tab w:val="left" w:pos="1725"/>
        </w:tabs>
        <w:spacing w:after="0"/>
        <w:ind w:right="-4032"/>
        <w:jc w:val="both"/>
      </w:pPr>
    </w:p>
    <w:p w14:paraId="2B71AB10" w14:textId="42BC55CF" w:rsidR="00483428" w:rsidRDefault="00483428" w:rsidP="00483428">
      <w:pPr>
        <w:tabs>
          <w:tab w:val="left" w:pos="1725"/>
        </w:tabs>
        <w:spacing w:after="0"/>
        <w:ind w:right="-4032"/>
        <w:jc w:val="both"/>
      </w:pPr>
    </w:p>
    <w:p w14:paraId="4E34CD9A" w14:textId="5AC059E5" w:rsidR="00483428" w:rsidRDefault="00483428" w:rsidP="00483428">
      <w:pPr>
        <w:tabs>
          <w:tab w:val="left" w:pos="1725"/>
        </w:tabs>
        <w:spacing w:after="0"/>
        <w:ind w:right="-4032"/>
        <w:jc w:val="both"/>
      </w:pPr>
    </w:p>
    <w:p w14:paraId="0BFD0146" w14:textId="77777777" w:rsidR="00136EF3" w:rsidRDefault="00136EF3" w:rsidP="00600C2B">
      <w:pPr>
        <w:tabs>
          <w:tab w:val="left" w:pos="1725"/>
        </w:tabs>
        <w:spacing w:after="0"/>
        <w:ind w:left="864" w:right="-4032"/>
        <w:jc w:val="both"/>
        <w:rPr>
          <w:sz w:val="28"/>
          <w:szCs w:val="28"/>
        </w:rPr>
      </w:pPr>
    </w:p>
    <w:p w14:paraId="1989BC76" w14:textId="403D5545" w:rsidR="00600C2B" w:rsidRPr="00600C2B" w:rsidRDefault="00600C2B" w:rsidP="00600C2B">
      <w:pPr>
        <w:tabs>
          <w:tab w:val="left" w:pos="1725"/>
        </w:tabs>
        <w:spacing w:after="0"/>
        <w:ind w:left="864" w:right="-4032"/>
        <w:jc w:val="both"/>
        <w:rPr>
          <w:sz w:val="28"/>
          <w:szCs w:val="28"/>
        </w:rPr>
      </w:pPr>
      <w:r w:rsidRPr="00600C2B">
        <w:rPr>
          <w:sz w:val="28"/>
          <w:szCs w:val="28"/>
        </w:rPr>
        <w:t>In the premature days, our telephone systems were operated by human operators in a telephone exchange room. The caller will pick up the phone, giving instruction to the operator to connect their line to the destination. It is a kind of manual switching. As more and more people entered in the telephone technology as useful communication gear, manual switching becomes a time consuming tedious task.</w:t>
      </w:r>
    </w:p>
    <w:p w14:paraId="204594F0" w14:textId="540FC964" w:rsidR="00483428" w:rsidRPr="00600C2B" w:rsidRDefault="00600C2B" w:rsidP="00600C2B">
      <w:pPr>
        <w:tabs>
          <w:tab w:val="left" w:pos="1725"/>
        </w:tabs>
        <w:spacing w:after="0"/>
        <w:ind w:left="864" w:right="-4032"/>
        <w:jc w:val="both"/>
        <w:rPr>
          <w:sz w:val="28"/>
          <w:szCs w:val="28"/>
        </w:rPr>
      </w:pPr>
      <w:r w:rsidRPr="00600C2B">
        <w:rPr>
          <w:sz w:val="28"/>
          <w:szCs w:val="28"/>
        </w:rPr>
        <w:t>As technology established, pulse or dial tone technique was invented for telephone communication switching. It employs electronics and computer to support switching operations. DTMF (Dual Tone Multi Frequency) is the ultimate technique used in any of the Mobile, Telephone communication systems.</w:t>
      </w:r>
    </w:p>
    <w:p w14:paraId="58A162A6" w14:textId="42526454" w:rsidR="00483428" w:rsidRDefault="00483428" w:rsidP="00483428">
      <w:pPr>
        <w:tabs>
          <w:tab w:val="left" w:pos="1725"/>
        </w:tabs>
        <w:spacing w:after="0"/>
        <w:ind w:right="-4032"/>
        <w:jc w:val="both"/>
      </w:pPr>
      <w:bookmarkStart w:id="13" w:name="_GoBack"/>
      <w:bookmarkEnd w:id="13"/>
    </w:p>
    <w:tbl>
      <w:tblPr>
        <w:tblStyle w:val="ListTable2-Accent5"/>
        <w:tblW w:w="9551" w:type="dxa"/>
        <w:tblInd w:w="1328" w:type="dxa"/>
        <w:tblLook w:val="04A0" w:firstRow="1" w:lastRow="0" w:firstColumn="1" w:lastColumn="0" w:noHBand="0" w:noVBand="1"/>
      </w:tblPr>
      <w:tblGrid>
        <w:gridCol w:w="1648"/>
        <w:gridCol w:w="2277"/>
        <w:gridCol w:w="2326"/>
        <w:gridCol w:w="822"/>
        <w:gridCol w:w="822"/>
        <w:gridCol w:w="822"/>
        <w:gridCol w:w="834"/>
      </w:tblGrid>
      <w:tr w:rsidR="00FD4D06" w:rsidRPr="00122B68" w14:paraId="6BFC1AA7" w14:textId="77777777" w:rsidTr="009762B7">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648" w:type="dxa"/>
            <w:vMerge w:val="restart"/>
            <w:hideMark/>
          </w:tcPr>
          <w:p w14:paraId="01F703B6" w14:textId="77777777" w:rsidR="00FD4D06" w:rsidRPr="003F0185" w:rsidRDefault="00FD4D06" w:rsidP="003F0185">
            <w:pPr>
              <w:jc w:val="center"/>
              <w:rPr>
                <w:rFonts w:ascii="Times New Roman" w:hAnsi="Times New Roman" w:cs="Times New Roman"/>
                <w:color w:val="C00000"/>
                <w:sz w:val="28"/>
                <w:szCs w:val="28"/>
              </w:rPr>
            </w:pPr>
          </w:p>
          <w:p w14:paraId="7C55FD2F" w14:textId="77777777" w:rsidR="00FD4D06" w:rsidRPr="003F0185" w:rsidRDefault="00FD4D06" w:rsidP="003F0185">
            <w:pPr>
              <w:jc w:val="center"/>
              <w:rPr>
                <w:rFonts w:ascii="Times New Roman" w:hAnsi="Times New Roman" w:cs="Times New Roman"/>
                <w:color w:val="C00000"/>
                <w:sz w:val="28"/>
                <w:szCs w:val="28"/>
              </w:rPr>
            </w:pPr>
            <w:r w:rsidRPr="003F0185">
              <w:rPr>
                <w:rFonts w:ascii="Times New Roman" w:hAnsi="Times New Roman" w:cs="Times New Roman"/>
                <w:color w:val="C00000"/>
                <w:sz w:val="28"/>
                <w:szCs w:val="28"/>
              </w:rPr>
              <w:t>Button</w:t>
            </w:r>
          </w:p>
        </w:tc>
        <w:tc>
          <w:tcPr>
            <w:tcW w:w="2277" w:type="dxa"/>
            <w:vMerge w:val="restart"/>
            <w:hideMark/>
          </w:tcPr>
          <w:p w14:paraId="09DEEA64" w14:textId="77777777" w:rsidR="00FD4D06" w:rsidRPr="003F0185" w:rsidRDefault="00FD4D06" w:rsidP="003F01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3F0185">
              <w:rPr>
                <w:rFonts w:ascii="Times New Roman" w:hAnsi="Times New Roman" w:cs="Times New Roman"/>
                <w:color w:val="C00000"/>
                <w:sz w:val="28"/>
                <w:szCs w:val="28"/>
              </w:rPr>
              <w:t>Low DTMF frequency (Hz)</w:t>
            </w:r>
          </w:p>
        </w:tc>
        <w:tc>
          <w:tcPr>
            <w:tcW w:w="2326" w:type="dxa"/>
            <w:vMerge w:val="restart"/>
            <w:hideMark/>
          </w:tcPr>
          <w:p w14:paraId="47D2C18A" w14:textId="77777777" w:rsidR="00FD4D06" w:rsidRPr="003F0185" w:rsidRDefault="00FD4D06" w:rsidP="003F01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3F0185">
              <w:rPr>
                <w:rFonts w:ascii="Times New Roman" w:hAnsi="Times New Roman" w:cs="Times New Roman"/>
                <w:color w:val="C00000"/>
                <w:sz w:val="28"/>
                <w:szCs w:val="28"/>
              </w:rPr>
              <w:t>High DTMF frequency (Hz)</w:t>
            </w:r>
          </w:p>
        </w:tc>
        <w:tc>
          <w:tcPr>
            <w:tcW w:w="3300" w:type="dxa"/>
            <w:gridSpan w:val="4"/>
            <w:hideMark/>
          </w:tcPr>
          <w:p w14:paraId="7B57A259" w14:textId="77777777" w:rsidR="00FD4D06" w:rsidRPr="003F0185" w:rsidRDefault="00FD4D06" w:rsidP="003F01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3F0185">
              <w:rPr>
                <w:rFonts w:ascii="Times New Roman" w:hAnsi="Times New Roman" w:cs="Times New Roman"/>
                <w:color w:val="C00000"/>
                <w:sz w:val="28"/>
                <w:szCs w:val="28"/>
              </w:rPr>
              <w:t>Binary coded output</w:t>
            </w:r>
          </w:p>
        </w:tc>
      </w:tr>
      <w:tr w:rsidR="00160065" w:rsidRPr="00122B68" w14:paraId="136832D9" w14:textId="77777777" w:rsidTr="009762B7">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vMerge/>
            <w:hideMark/>
          </w:tcPr>
          <w:p w14:paraId="41976F48" w14:textId="77777777" w:rsidR="00FD4D06" w:rsidRPr="003F0185" w:rsidRDefault="00FD4D06" w:rsidP="003F0185">
            <w:pPr>
              <w:jc w:val="center"/>
              <w:rPr>
                <w:rFonts w:ascii="Times New Roman" w:hAnsi="Times New Roman" w:cs="Times New Roman"/>
                <w:sz w:val="28"/>
                <w:szCs w:val="28"/>
              </w:rPr>
            </w:pPr>
          </w:p>
        </w:tc>
        <w:tc>
          <w:tcPr>
            <w:tcW w:w="0" w:type="auto"/>
            <w:vMerge/>
            <w:hideMark/>
          </w:tcPr>
          <w:p w14:paraId="6994E54F" w14:textId="77777777" w:rsidR="00FD4D06" w:rsidRPr="003F0185" w:rsidRDefault="00FD4D06" w:rsidP="003F01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0" w:type="auto"/>
            <w:vMerge/>
            <w:hideMark/>
          </w:tcPr>
          <w:p w14:paraId="102E04D5" w14:textId="77777777" w:rsidR="00FD4D06" w:rsidRPr="003F0185" w:rsidRDefault="00FD4D06" w:rsidP="003F01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822" w:type="dxa"/>
            <w:hideMark/>
          </w:tcPr>
          <w:p w14:paraId="507C1FE4" w14:textId="77777777" w:rsidR="00FD4D06" w:rsidRPr="003F0185" w:rsidRDefault="00FD4D06" w:rsidP="003F01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8"/>
                <w:szCs w:val="28"/>
              </w:rPr>
            </w:pPr>
            <w:r w:rsidRPr="003F0185">
              <w:rPr>
                <w:rFonts w:ascii="Times New Roman" w:hAnsi="Times New Roman" w:cs="Times New Roman"/>
                <w:color w:val="C00000"/>
                <w:sz w:val="28"/>
                <w:szCs w:val="28"/>
              </w:rPr>
              <w:t>Q1</w:t>
            </w:r>
          </w:p>
        </w:tc>
        <w:tc>
          <w:tcPr>
            <w:tcW w:w="822" w:type="dxa"/>
            <w:hideMark/>
          </w:tcPr>
          <w:p w14:paraId="44E056BA" w14:textId="77777777" w:rsidR="00FD4D06" w:rsidRPr="003F0185" w:rsidRDefault="00FD4D06" w:rsidP="003F01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8"/>
                <w:szCs w:val="28"/>
              </w:rPr>
            </w:pPr>
            <w:r w:rsidRPr="003F0185">
              <w:rPr>
                <w:rFonts w:ascii="Times New Roman" w:hAnsi="Times New Roman" w:cs="Times New Roman"/>
                <w:color w:val="C00000"/>
                <w:sz w:val="28"/>
                <w:szCs w:val="28"/>
              </w:rPr>
              <w:t>Q2</w:t>
            </w:r>
          </w:p>
        </w:tc>
        <w:tc>
          <w:tcPr>
            <w:tcW w:w="822" w:type="dxa"/>
            <w:hideMark/>
          </w:tcPr>
          <w:p w14:paraId="6D6C02CC" w14:textId="77777777" w:rsidR="00FD4D06" w:rsidRPr="003F0185" w:rsidRDefault="00FD4D06" w:rsidP="003F01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8"/>
                <w:szCs w:val="28"/>
              </w:rPr>
            </w:pPr>
            <w:r w:rsidRPr="003F0185">
              <w:rPr>
                <w:rFonts w:ascii="Times New Roman" w:hAnsi="Times New Roman" w:cs="Times New Roman"/>
                <w:color w:val="C00000"/>
                <w:sz w:val="28"/>
                <w:szCs w:val="28"/>
              </w:rPr>
              <w:t>Q3</w:t>
            </w:r>
          </w:p>
        </w:tc>
        <w:tc>
          <w:tcPr>
            <w:tcW w:w="832" w:type="dxa"/>
            <w:hideMark/>
          </w:tcPr>
          <w:p w14:paraId="63B43528" w14:textId="77777777" w:rsidR="00FD4D06" w:rsidRPr="003F0185" w:rsidRDefault="00FD4D06" w:rsidP="003F01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8"/>
                <w:szCs w:val="28"/>
              </w:rPr>
            </w:pPr>
            <w:r w:rsidRPr="003F0185">
              <w:rPr>
                <w:rFonts w:ascii="Times New Roman" w:hAnsi="Times New Roman" w:cs="Times New Roman"/>
                <w:color w:val="C00000"/>
                <w:sz w:val="28"/>
                <w:szCs w:val="28"/>
              </w:rPr>
              <w:t>Q4</w:t>
            </w:r>
          </w:p>
        </w:tc>
      </w:tr>
      <w:tr w:rsidR="00EA4B8F" w:rsidRPr="00122B68" w14:paraId="02DFE85E" w14:textId="77777777" w:rsidTr="009762B7">
        <w:trPr>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1F737737"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1</w:t>
            </w:r>
          </w:p>
        </w:tc>
        <w:tc>
          <w:tcPr>
            <w:tcW w:w="2277" w:type="dxa"/>
            <w:hideMark/>
          </w:tcPr>
          <w:p w14:paraId="2BB13E4A"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697</w:t>
            </w:r>
          </w:p>
        </w:tc>
        <w:tc>
          <w:tcPr>
            <w:tcW w:w="2326" w:type="dxa"/>
            <w:hideMark/>
          </w:tcPr>
          <w:p w14:paraId="49AF7765"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1209</w:t>
            </w:r>
          </w:p>
        </w:tc>
        <w:tc>
          <w:tcPr>
            <w:tcW w:w="822" w:type="dxa"/>
            <w:hideMark/>
          </w:tcPr>
          <w:p w14:paraId="6B8447B6"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4CC01225"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7F84E72F"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32" w:type="dxa"/>
            <w:hideMark/>
          </w:tcPr>
          <w:p w14:paraId="28A5FCCC"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r>
      <w:tr w:rsidR="00160065" w:rsidRPr="00122B68" w14:paraId="529C4CDF" w14:textId="77777777" w:rsidTr="009762B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648" w:type="dxa"/>
            <w:hideMark/>
          </w:tcPr>
          <w:p w14:paraId="62E211D9"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2</w:t>
            </w:r>
          </w:p>
        </w:tc>
        <w:tc>
          <w:tcPr>
            <w:tcW w:w="2277" w:type="dxa"/>
            <w:hideMark/>
          </w:tcPr>
          <w:p w14:paraId="15D3986A"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697</w:t>
            </w:r>
          </w:p>
        </w:tc>
        <w:tc>
          <w:tcPr>
            <w:tcW w:w="2326" w:type="dxa"/>
            <w:hideMark/>
          </w:tcPr>
          <w:p w14:paraId="718AD82C"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1336</w:t>
            </w:r>
          </w:p>
        </w:tc>
        <w:tc>
          <w:tcPr>
            <w:tcW w:w="822" w:type="dxa"/>
            <w:hideMark/>
          </w:tcPr>
          <w:p w14:paraId="7693FCA1"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264F9504"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56147CEA"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32" w:type="dxa"/>
            <w:hideMark/>
          </w:tcPr>
          <w:p w14:paraId="6B08FB44"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r>
      <w:tr w:rsidR="00EA4B8F" w:rsidRPr="00122B68" w14:paraId="61DA819A" w14:textId="77777777" w:rsidTr="009762B7">
        <w:trPr>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513DF9E0"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3</w:t>
            </w:r>
          </w:p>
        </w:tc>
        <w:tc>
          <w:tcPr>
            <w:tcW w:w="2277" w:type="dxa"/>
            <w:hideMark/>
          </w:tcPr>
          <w:p w14:paraId="51A7F1AC"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697</w:t>
            </w:r>
          </w:p>
        </w:tc>
        <w:tc>
          <w:tcPr>
            <w:tcW w:w="2326" w:type="dxa"/>
            <w:hideMark/>
          </w:tcPr>
          <w:p w14:paraId="32EF3185"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1477</w:t>
            </w:r>
          </w:p>
        </w:tc>
        <w:tc>
          <w:tcPr>
            <w:tcW w:w="822" w:type="dxa"/>
            <w:hideMark/>
          </w:tcPr>
          <w:p w14:paraId="1D4B9396"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776993EA"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285C8194"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32" w:type="dxa"/>
            <w:hideMark/>
          </w:tcPr>
          <w:p w14:paraId="7FE3D11F"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r>
      <w:tr w:rsidR="00160065" w:rsidRPr="00122B68" w14:paraId="64EDAA99" w14:textId="77777777" w:rsidTr="009762B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16AAEE27"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4</w:t>
            </w:r>
          </w:p>
        </w:tc>
        <w:tc>
          <w:tcPr>
            <w:tcW w:w="2277" w:type="dxa"/>
            <w:hideMark/>
          </w:tcPr>
          <w:p w14:paraId="367F15A7"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770</w:t>
            </w:r>
          </w:p>
        </w:tc>
        <w:tc>
          <w:tcPr>
            <w:tcW w:w="2326" w:type="dxa"/>
            <w:hideMark/>
          </w:tcPr>
          <w:p w14:paraId="446E6615"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1209</w:t>
            </w:r>
          </w:p>
        </w:tc>
        <w:tc>
          <w:tcPr>
            <w:tcW w:w="822" w:type="dxa"/>
            <w:hideMark/>
          </w:tcPr>
          <w:p w14:paraId="5A4F193B"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2787D1F7"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208EA8EE"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32" w:type="dxa"/>
            <w:hideMark/>
          </w:tcPr>
          <w:p w14:paraId="1BF36EC8"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r>
      <w:tr w:rsidR="00EA4B8F" w:rsidRPr="00122B68" w14:paraId="251DDAF7" w14:textId="77777777" w:rsidTr="009762B7">
        <w:trPr>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0CB6956A"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5</w:t>
            </w:r>
          </w:p>
        </w:tc>
        <w:tc>
          <w:tcPr>
            <w:tcW w:w="2277" w:type="dxa"/>
            <w:hideMark/>
          </w:tcPr>
          <w:p w14:paraId="538EB137"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770</w:t>
            </w:r>
          </w:p>
        </w:tc>
        <w:tc>
          <w:tcPr>
            <w:tcW w:w="2326" w:type="dxa"/>
            <w:hideMark/>
          </w:tcPr>
          <w:p w14:paraId="24315D2E"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1336</w:t>
            </w:r>
          </w:p>
        </w:tc>
        <w:tc>
          <w:tcPr>
            <w:tcW w:w="822" w:type="dxa"/>
            <w:hideMark/>
          </w:tcPr>
          <w:p w14:paraId="14D06B28"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1AAB8EE9"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42964F05"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32" w:type="dxa"/>
            <w:hideMark/>
          </w:tcPr>
          <w:p w14:paraId="1B624C82"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r>
      <w:tr w:rsidR="00160065" w:rsidRPr="00122B68" w14:paraId="5427A97F" w14:textId="77777777" w:rsidTr="009762B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0565F101"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6</w:t>
            </w:r>
          </w:p>
        </w:tc>
        <w:tc>
          <w:tcPr>
            <w:tcW w:w="2277" w:type="dxa"/>
            <w:hideMark/>
          </w:tcPr>
          <w:p w14:paraId="32DB5A7A"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770</w:t>
            </w:r>
          </w:p>
        </w:tc>
        <w:tc>
          <w:tcPr>
            <w:tcW w:w="2326" w:type="dxa"/>
            <w:hideMark/>
          </w:tcPr>
          <w:p w14:paraId="242ACD1E"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1477</w:t>
            </w:r>
          </w:p>
        </w:tc>
        <w:tc>
          <w:tcPr>
            <w:tcW w:w="822" w:type="dxa"/>
            <w:hideMark/>
          </w:tcPr>
          <w:p w14:paraId="190BC6BA"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73D38457"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1488F558"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32" w:type="dxa"/>
            <w:hideMark/>
          </w:tcPr>
          <w:p w14:paraId="6538EEA2"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r>
      <w:tr w:rsidR="00EA4B8F" w:rsidRPr="00122B68" w14:paraId="77B430FE" w14:textId="77777777" w:rsidTr="009762B7">
        <w:trPr>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109E5584"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7</w:t>
            </w:r>
          </w:p>
        </w:tc>
        <w:tc>
          <w:tcPr>
            <w:tcW w:w="2277" w:type="dxa"/>
            <w:hideMark/>
          </w:tcPr>
          <w:p w14:paraId="25435D68"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852</w:t>
            </w:r>
          </w:p>
        </w:tc>
        <w:tc>
          <w:tcPr>
            <w:tcW w:w="2326" w:type="dxa"/>
            <w:hideMark/>
          </w:tcPr>
          <w:p w14:paraId="246317F4"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1209</w:t>
            </w:r>
          </w:p>
        </w:tc>
        <w:tc>
          <w:tcPr>
            <w:tcW w:w="822" w:type="dxa"/>
            <w:hideMark/>
          </w:tcPr>
          <w:p w14:paraId="089AB5D3"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323E0C63"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116DF64D"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32" w:type="dxa"/>
            <w:hideMark/>
          </w:tcPr>
          <w:p w14:paraId="428EB4A0"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r>
      <w:tr w:rsidR="00160065" w:rsidRPr="00122B68" w14:paraId="4820B3AA" w14:textId="77777777" w:rsidTr="009762B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648" w:type="dxa"/>
            <w:hideMark/>
          </w:tcPr>
          <w:p w14:paraId="56C87C6E"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8</w:t>
            </w:r>
          </w:p>
        </w:tc>
        <w:tc>
          <w:tcPr>
            <w:tcW w:w="2277" w:type="dxa"/>
            <w:hideMark/>
          </w:tcPr>
          <w:p w14:paraId="645A610C"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852</w:t>
            </w:r>
          </w:p>
        </w:tc>
        <w:tc>
          <w:tcPr>
            <w:tcW w:w="2326" w:type="dxa"/>
            <w:hideMark/>
          </w:tcPr>
          <w:p w14:paraId="7A4A086F"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1336</w:t>
            </w:r>
          </w:p>
        </w:tc>
        <w:tc>
          <w:tcPr>
            <w:tcW w:w="822" w:type="dxa"/>
            <w:hideMark/>
          </w:tcPr>
          <w:p w14:paraId="05328CEE"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7F552AA6"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0152183F"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32" w:type="dxa"/>
            <w:hideMark/>
          </w:tcPr>
          <w:p w14:paraId="4578D8C4"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r>
      <w:tr w:rsidR="00EA4B8F" w:rsidRPr="00122B68" w14:paraId="72E02880" w14:textId="77777777" w:rsidTr="009762B7">
        <w:trPr>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29996B9B"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9</w:t>
            </w:r>
          </w:p>
        </w:tc>
        <w:tc>
          <w:tcPr>
            <w:tcW w:w="2277" w:type="dxa"/>
            <w:hideMark/>
          </w:tcPr>
          <w:p w14:paraId="7DC1F3E5"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852</w:t>
            </w:r>
          </w:p>
        </w:tc>
        <w:tc>
          <w:tcPr>
            <w:tcW w:w="2326" w:type="dxa"/>
            <w:hideMark/>
          </w:tcPr>
          <w:p w14:paraId="14B68930"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1477</w:t>
            </w:r>
          </w:p>
        </w:tc>
        <w:tc>
          <w:tcPr>
            <w:tcW w:w="822" w:type="dxa"/>
            <w:hideMark/>
          </w:tcPr>
          <w:p w14:paraId="39B9A69E"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2239CD5F"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1E88846A"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32" w:type="dxa"/>
            <w:hideMark/>
          </w:tcPr>
          <w:p w14:paraId="764C943F"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r>
      <w:tr w:rsidR="00160065" w:rsidRPr="00122B68" w14:paraId="61042EEE" w14:textId="77777777" w:rsidTr="009762B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1C7E9AD5"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0</w:t>
            </w:r>
          </w:p>
        </w:tc>
        <w:tc>
          <w:tcPr>
            <w:tcW w:w="2277" w:type="dxa"/>
            <w:hideMark/>
          </w:tcPr>
          <w:p w14:paraId="4006993F"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941</w:t>
            </w:r>
          </w:p>
        </w:tc>
        <w:tc>
          <w:tcPr>
            <w:tcW w:w="2326" w:type="dxa"/>
            <w:hideMark/>
          </w:tcPr>
          <w:p w14:paraId="5831E4BF"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1336</w:t>
            </w:r>
          </w:p>
        </w:tc>
        <w:tc>
          <w:tcPr>
            <w:tcW w:w="822" w:type="dxa"/>
            <w:hideMark/>
          </w:tcPr>
          <w:p w14:paraId="0D214B95"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515D3E96"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0136E7D3"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32" w:type="dxa"/>
            <w:hideMark/>
          </w:tcPr>
          <w:p w14:paraId="32682946"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r>
      <w:tr w:rsidR="00EA4B8F" w:rsidRPr="00122B68" w14:paraId="781C713C" w14:textId="77777777" w:rsidTr="009762B7">
        <w:trPr>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78895742"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w:t>
            </w:r>
          </w:p>
        </w:tc>
        <w:tc>
          <w:tcPr>
            <w:tcW w:w="2277" w:type="dxa"/>
            <w:hideMark/>
          </w:tcPr>
          <w:p w14:paraId="47E56B9F"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941</w:t>
            </w:r>
          </w:p>
        </w:tc>
        <w:tc>
          <w:tcPr>
            <w:tcW w:w="2326" w:type="dxa"/>
            <w:hideMark/>
          </w:tcPr>
          <w:p w14:paraId="475E9B49"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1209</w:t>
            </w:r>
          </w:p>
        </w:tc>
        <w:tc>
          <w:tcPr>
            <w:tcW w:w="822" w:type="dxa"/>
            <w:hideMark/>
          </w:tcPr>
          <w:p w14:paraId="13782846"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03ADB65D"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22" w:type="dxa"/>
            <w:hideMark/>
          </w:tcPr>
          <w:p w14:paraId="3A39B25A"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32" w:type="dxa"/>
            <w:hideMark/>
          </w:tcPr>
          <w:p w14:paraId="527BF2BF" w14:textId="77777777" w:rsidR="00FD4D06" w:rsidRPr="00122B68" w:rsidRDefault="00FD4D06"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r>
      <w:tr w:rsidR="00160065" w:rsidRPr="00122B68" w14:paraId="001EFB29" w14:textId="77777777" w:rsidTr="009762B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48" w:type="dxa"/>
            <w:hideMark/>
          </w:tcPr>
          <w:p w14:paraId="7631018E" w14:textId="77777777" w:rsidR="00FD4D06" w:rsidRPr="00122B68" w:rsidRDefault="00FD4D06" w:rsidP="003C6FC2">
            <w:pPr>
              <w:rPr>
                <w:rFonts w:ascii="Times New Roman" w:hAnsi="Times New Roman" w:cs="Times New Roman"/>
                <w:sz w:val="24"/>
                <w:szCs w:val="24"/>
              </w:rPr>
            </w:pPr>
            <w:r w:rsidRPr="00122B68">
              <w:rPr>
                <w:rFonts w:ascii="Times New Roman" w:hAnsi="Times New Roman" w:cs="Times New Roman"/>
                <w:sz w:val="24"/>
                <w:szCs w:val="24"/>
              </w:rPr>
              <w:t>#</w:t>
            </w:r>
          </w:p>
        </w:tc>
        <w:tc>
          <w:tcPr>
            <w:tcW w:w="2277" w:type="dxa"/>
            <w:hideMark/>
          </w:tcPr>
          <w:p w14:paraId="5115A10B"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941</w:t>
            </w:r>
          </w:p>
        </w:tc>
        <w:tc>
          <w:tcPr>
            <w:tcW w:w="2326" w:type="dxa"/>
            <w:hideMark/>
          </w:tcPr>
          <w:p w14:paraId="45CFF199"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1477</w:t>
            </w:r>
          </w:p>
        </w:tc>
        <w:tc>
          <w:tcPr>
            <w:tcW w:w="822" w:type="dxa"/>
            <w:hideMark/>
          </w:tcPr>
          <w:p w14:paraId="557442D0"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6834034C"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1</w:t>
            </w:r>
          </w:p>
        </w:tc>
        <w:tc>
          <w:tcPr>
            <w:tcW w:w="822" w:type="dxa"/>
            <w:hideMark/>
          </w:tcPr>
          <w:p w14:paraId="2E6F5D5E"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c>
          <w:tcPr>
            <w:tcW w:w="832" w:type="dxa"/>
            <w:hideMark/>
          </w:tcPr>
          <w:p w14:paraId="015DA210" w14:textId="77777777" w:rsidR="00FD4D06" w:rsidRPr="00122B68" w:rsidRDefault="00FD4D06"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22B68">
              <w:rPr>
                <w:rFonts w:ascii="Times New Roman" w:hAnsi="Times New Roman" w:cs="Times New Roman"/>
                <w:sz w:val="24"/>
                <w:szCs w:val="24"/>
              </w:rPr>
              <w:t>0</w:t>
            </w:r>
          </w:p>
        </w:tc>
      </w:tr>
      <w:tr w:rsidR="00160E44" w:rsidRPr="00122B68" w14:paraId="09B6869E" w14:textId="77777777" w:rsidTr="009762B7">
        <w:trPr>
          <w:trHeight w:val="377"/>
        </w:trPr>
        <w:tc>
          <w:tcPr>
            <w:cnfStyle w:val="001000000000" w:firstRow="0" w:lastRow="0" w:firstColumn="1" w:lastColumn="0" w:oddVBand="0" w:evenVBand="0" w:oddHBand="0" w:evenHBand="0" w:firstRowFirstColumn="0" w:firstRowLastColumn="0" w:lastRowFirstColumn="0" w:lastRowLastColumn="0"/>
            <w:tcW w:w="1648" w:type="dxa"/>
          </w:tcPr>
          <w:p w14:paraId="2D706CCD" w14:textId="3A570090" w:rsidR="00160E44" w:rsidRPr="00122B68" w:rsidRDefault="00160E44" w:rsidP="003C6FC2">
            <w:pPr>
              <w:rPr>
                <w:rFonts w:ascii="Times New Roman" w:hAnsi="Times New Roman" w:cs="Times New Roman"/>
                <w:sz w:val="24"/>
                <w:szCs w:val="24"/>
              </w:rPr>
            </w:pPr>
            <w:r>
              <w:rPr>
                <w:rFonts w:ascii="Times New Roman" w:hAnsi="Times New Roman" w:cs="Times New Roman"/>
                <w:sz w:val="24"/>
                <w:szCs w:val="24"/>
              </w:rPr>
              <w:t>A</w:t>
            </w:r>
          </w:p>
        </w:tc>
        <w:tc>
          <w:tcPr>
            <w:tcW w:w="2277" w:type="dxa"/>
          </w:tcPr>
          <w:p w14:paraId="4D0AD26F" w14:textId="004E1EA0"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697</w:t>
            </w:r>
          </w:p>
        </w:tc>
        <w:tc>
          <w:tcPr>
            <w:tcW w:w="2326" w:type="dxa"/>
          </w:tcPr>
          <w:p w14:paraId="3337D4A0" w14:textId="254F83B6"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1633</w:t>
            </w:r>
          </w:p>
        </w:tc>
        <w:tc>
          <w:tcPr>
            <w:tcW w:w="822" w:type="dxa"/>
          </w:tcPr>
          <w:p w14:paraId="7FE4D1F7" w14:textId="223267FA"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22" w:type="dxa"/>
          </w:tcPr>
          <w:p w14:paraId="0857FAC1" w14:textId="02CBB54B"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22" w:type="dxa"/>
          </w:tcPr>
          <w:p w14:paraId="323B61B5" w14:textId="5BF6BF0F"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832" w:type="dxa"/>
          </w:tcPr>
          <w:p w14:paraId="2B201AF2" w14:textId="240C80DD"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160E44" w:rsidRPr="00122B68" w14:paraId="0423FB7A" w14:textId="77777777" w:rsidTr="009762B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48" w:type="dxa"/>
          </w:tcPr>
          <w:p w14:paraId="1FE2DE21" w14:textId="36BD71C0" w:rsidR="00160E44" w:rsidRPr="00122B68" w:rsidRDefault="00160E44" w:rsidP="003C6FC2">
            <w:pPr>
              <w:rPr>
                <w:rFonts w:ascii="Times New Roman" w:hAnsi="Times New Roman" w:cs="Times New Roman"/>
                <w:sz w:val="24"/>
                <w:szCs w:val="24"/>
              </w:rPr>
            </w:pPr>
            <w:r>
              <w:rPr>
                <w:rFonts w:ascii="Times New Roman" w:hAnsi="Times New Roman" w:cs="Times New Roman"/>
                <w:sz w:val="24"/>
                <w:szCs w:val="24"/>
              </w:rPr>
              <w:t>B</w:t>
            </w:r>
          </w:p>
        </w:tc>
        <w:tc>
          <w:tcPr>
            <w:tcW w:w="2277" w:type="dxa"/>
          </w:tcPr>
          <w:p w14:paraId="5D705D38" w14:textId="3112DB86"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770</w:t>
            </w:r>
          </w:p>
        </w:tc>
        <w:tc>
          <w:tcPr>
            <w:tcW w:w="2326" w:type="dxa"/>
          </w:tcPr>
          <w:p w14:paraId="3AB52741" w14:textId="3CD685AF"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1633</w:t>
            </w:r>
          </w:p>
        </w:tc>
        <w:tc>
          <w:tcPr>
            <w:tcW w:w="822" w:type="dxa"/>
          </w:tcPr>
          <w:p w14:paraId="52AFB065" w14:textId="0EB863AC"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22" w:type="dxa"/>
          </w:tcPr>
          <w:p w14:paraId="390EECFB" w14:textId="52D4789A"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22" w:type="dxa"/>
          </w:tcPr>
          <w:p w14:paraId="0CA62E4E" w14:textId="3C2391D9"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32" w:type="dxa"/>
          </w:tcPr>
          <w:p w14:paraId="5E4B26FF" w14:textId="3B9F0CDF"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9762B7" w:rsidRPr="00122B68" w14:paraId="03A36D79" w14:textId="77777777" w:rsidTr="009762B7">
        <w:trPr>
          <w:trHeight w:val="377"/>
        </w:trPr>
        <w:tc>
          <w:tcPr>
            <w:cnfStyle w:val="001000000000" w:firstRow="0" w:lastRow="0" w:firstColumn="1" w:lastColumn="0" w:oddVBand="0" w:evenVBand="0" w:oddHBand="0" w:evenHBand="0" w:firstRowFirstColumn="0" w:firstRowLastColumn="0" w:lastRowFirstColumn="0" w:lastRowLastColumn="0"/>
            <w:tcW w:w="1648" w:type="dxa"/>
          </w:tcPr>
          <w:p w14:paraId="57A92DBA" w14:textId="1CC199A2" w:rsidR="00160E44" w:rsidRPr="00122B68" w:rsidRDefault="00160E44" w:rsidP="003C6FC2">
            <w:pPr>
              <w:rPr>
                <w:rFonts w:ascii="Times New Roman" w:hAnsi="Times New Roman" w:cs="Times New Roman"/>
                <w:sz w:val="24"/>
                <w:szCs w:val="24"/>
              </w:rPr>
            </w:pPr>
            <w:r>
              <w:rPr>
                <w:rFonts w:ascii="Times New Roman" w:hAnsi="Times New Roman" w:cs="Times New Roman"/>
                <w:sz w:val="24"/>
                <w:szCs w:val="24"/>
              </w:rPr>
              <w:t>C</w:t>
            </w:r>
          </w:p>
        </w:tc>
        <w:tc>
          <w:tcPr>
            <w:tcW w:w="2277" w:type="dxa"/>
          </w:tcPr>
          <w:p w14:paraId="104C0D2B" w14:textId="1AADB1AE"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852</w:t>
            </w:r>
          </w:p>
        </w:tc>
        <w:tc>
          <w:tcPr>
            <w:tcW w:w="2326" w:type="dxa"/>
          </w:tcPr>
          <w:p w14:paraId="50A1E0DE" w14:textId="13C1F31D"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1633</w:t>
            </w:r>
          </w:p>
        </w:tc>
        <w:tc>
          <w:tcPr>
            <w:tcW w:w="822" w:type="dxa"/>
          </w:tcPr>
          <w:p w14:paraId="6D3C91F7" w14:textId="5FBD9516"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22" w:type="dxa"/>
          </w:tcPr>
          <w:p w14:paraId="47B8B175" w14:textId="206C8007"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822" w:type="dxa"/>
          </w:tcPr>
          <w:p w14:paraId="137CB1BE" w14:textId="7D7841BD"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32" w:type="dxa"/>
          </w:tcPr>
          <w:p w14:paraId="31BB9081" w14:textId="097EEE84" w:rsidR="00160E44" w:rsidRPr="00122B68" w:rsidRDefault="00160E44" w:rsidP="003C6F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EA4B8F" w:rsidRPr="00122B68" w14:paraId="20D01CD7" w14:textId="77777777" w:rsidTr="009762B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48" w:type="dxa"/>
          </w:tcPr>
          <w:p w14:paraId="76550173" w14:textId="4A2FAF3F" w:rsidR="00160E44" w:rsidRPr="00122B68" w:rsidRDefault="00160E44" w:rsidP="003C6FC2">
            <w:pPr>
              <w:rPr>
                <w:rFonts w:ascii="Times New Roman" w:hAnsi="Times New Roman" w:cs="Times New Roman"/>
                <w:sz w:val="24"/>
                <w:szCs w:val="24"/>
              </w:rPr>
            </w:pPr>
            <w:r>
              <w:rPr>
                <w:rFonts w:ascii="Times New Roman" w:hAnsi="Times New Roman" w:cs="Times New Roman"/>
                <w:sz w:val="24"/>
                <w:szCs w:val="24"/>
              </w:rPr>
              <w:t>D</w:t>
            </w:r>
          </w:p>
        </w:tc>
        <w:tc>
          <w:tcPr>
            <w:tcW w:w="2277" w:type="dxa"/>
          </w:tcPr>
          <w:p w14:paraId="362591CA" w14:textId="5456D4E6"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941</w:t>
            </w:r>
          </w:p>
        </w:tc>
        <w:tc>
          <w:tcPr>
            <w:tcW w:w="2326" w:type="dxa"/>
          </w:tcPr>
          <w:p w14:paraId="5A56B358" w14:textId="47F93412"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1633</w:t>
            </w:r>
          </w:p>
        </w:tc>
        <w:tc>
          <w:tcPr>
            <w:tcW w:w="822" w:type="dxa"/>
          </w:tcPr>
          <w:p w14:paraId="4B2B2351" w14:textId="6591055C"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22" w:type="dxa"/>
          </w:tcPr>
          <w:p w14:paraId="50F6A6ED" w14:textId="0787783C"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22" w:type="dxa"/>
          </w:tcPr>
          <w:p w14:paraId="216EBD66" w14:textId="731C5928"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832" w:type="dxa"/>
          </w:tcPr>
          <w:p w14:paraId="3064A9BA" w14:textId="219538B0" w:rsidR="00160E44" w:rsidRPr="00122B68" w:rsidRDefault="00160E44" w:rsidP="003C6F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p w14:paraId="7B3488E5" w14:textId="0A5F567A" w:rsidR="00483428" w:rsidRDefault="009762B7" w:rsidP="00483428">
      <w:pPr>
        <w:tabs>
          <w:tab w:val="left" w:pos="1725"/>
        </w:tabs>
        <w:spacing w:after="0"/>
        <w:ind w:right="-4032"/>
        <w:jc w:val="both"/>
      </w:pPr>
      <w:r>
        <w:rPr>
          <w:noProof/>
        </w:rPr>
        <mc:AlternateContent>
          <mc:Choice Requires="wps">
            <w:drawing>
              <wp:anchor distT="0" distB="0" distL="114300" distR="114300" simplePos="0" relativeHeight="251825152" behindDoc="0" locked="0" layoutInCell="1" allowOverlap="1" wp14:anchorId="0AF048BE" wp14:editId="42AA9A86">
                <wp:simplePos x="0" y="0"/>
                <wp:positionH relativeFrom="margin">
                  <wp:posOffset>555734</wp:posOffset>
                </wp:positionH>
                <wp:positionV relativeFrom="paragraph">
                  <wp:posOffset>73879</wp:posOffset>
                </wp:positionV>
                <wp:extent cx="3676650" cy="904547"/>
                <wp:effectExtent l="114300" t="57150" r="38100" b="124460"/>
                <wp:wrapNone/>
                <wp:docPr id="7" name="Arrow: Notched Right 7"/>
                <wp:cNvGraphicFramePr/>
                <a:graphic xmlns:a="http://schemas.openxmlformats.org/drawingml/2006/main">
                  <a:graphicData uri="http://schemas.microsoft.com/office/word/2010/wordprocessingShape">
                    <wps:wsp>
                      <wps:cNvSpPr/>
                      <wps:spPr>
                        <a:xfrm>
                          <a:off x="0" y="0"/>
                          <a:ext cx="3676650" cy="904547"/>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50FAB557" w14:textId="25F6DB93" w:rsidR="000A2BC2" w:rsidRPr="00A3166E" w:rsidRDefault="00804C4E" w:rsidP="0091021C">
                            <w:pPr>
                              <w:pStyle w:val="Heading1"/>
                              <w:rPr>
                                <w:sz w:val="44"/>
                                <w:szCs w:val="44"/>
                              </w:rPr>
                            </w:pPr>
                            <w:bookmarkStart w:id="14" w:name="_Toc8482523"/>
                            <w:bookmarkStart w:id="15" w:name="_Toc8856193"/>
                            <w:bookmarkStart w:id="16" w:name="_Toc8856277"/>
                            <w:bookmarkStart w:id="17" w:name="_Toc8856300"/>
                            <w:r w:rsidRPr="00A3166E">
                              <w:rPr>
                                <w:sz w:val="44"/>
                                <w:szCs w:val="44"/>
                              </w:rPr>
                              <w:t>Block</w:t>
                            </w:r>
                            <w:r w:rsidR="00C7690D" w:rsidRPr="00A3166E">
                              <w:rPr>
                                <w:sz w:val="44"/>
                                <w:szCs w:val="44"/>
                              </w:rPr>
                              <w:t xml:space="preserve"> </w:t>
                            </w:r>
                            <w:r w:rsidRPr="00A3166E">
                              <w:rPr>
                                <w:sz w:val="44"/>
                                <w:szCs w:val="44"/>
                              </w:rPr>
                              <w:t xml:space="preserve"> Diagram</w:t>
                            </w:r>
                          </w:p>
                          <w:p w14:paraId="3D0BB1EF" w14:textId="77777777" w:rsidR="00B44157" w:rsidRPr="00A3166E" w:rsidRDefault="00B44157"/>
                          <w:p w14:paraId="04B5E3D0" w14:textId="77777777" w:rsidR="000A2BC2" w:rsidRPr="00A3166E" w:rsidRDefault="00F03741" w:rsidP="0091021C">
                            <w:pPr>
                              <w:pStyle w:val="Heading1"/>
                              <w:rPr>
                                <w:sz w:val="44"/>
                                <w:szCs w:val="44"/>
                              </w:rPr>
                            </w:pPr>
                            <w:r w:rsidRPr="00A3166E">
                              <w:rPr>
                                <w:sz w:val="52"/>
                              </w:rPr>
                              <w:t>Circuit Diagram</w:t>
                            </w:r>
                            <w:r w:rsidR="00A70418" w:rsidRPr="00A3166E">
                              <w:rPr>
                                <w:sz w:val="44"/>
                                <w:szCs w:val="44"/>
                              </w:rPr>
                              <w:t>ECG Features</w:t>
                            </w:r>
                          </w:p>
                          <w:p w14:paraId="50F148B3" w14:textId="77777777" w:rsidR="001B6614" w:rsidRPr="00A3166E" w:rsidRDefault="001B6614"/>
                          <w:p w14:paraId="537EE653" w14:textId="77777777" w:rsidR="00F03741" w:rsidRPr="00A3166E" w:rsidRDefault="00F03741" w:rsidP="00F03741">
                            <w:pPr>
                              <w:pStyle w:val="Heading1"/>
                              <w:rPr>
                                <w:sz w:val="52"/>
                              </w:rPr>
                            </w:pPr>
                            <w:r w:rsidRPr="00A3166E">
                              <w:rPr>
                                <w:sz w:val="52"/>
                              </w:rPr>
                              <w:t>Circuit Diagram</w:t>
                            </w:r>
                          </w:p>
                          <w:p w14:paraId="4656DC30" w14:textId="77777777" w:rsidR="00F03741" w:rsidRPr="00A3166E" w:rsidRDefault="00F03741" w:rsidP="00F03741">
                            <w:pPr>
                              <w:rPr>
                                <w:sz w:val="16"/>
                              </w:rPr>
                            </w:pPr>
                          </w:p>
                          <w:p w14:paraId="0D49F5B5" w14:textId="77777777" w:rsidR="00F03741" w:rsidRPr="00A3166E" w:rsidRDefault="00F03741" w:rsidP="00F03741">
                            <w:pPr>
                              <w:pStyle w:val="Heading1"/>
                              <w:rPr>
                                <w:sz w:val="36"/>
                              </w:rPr>
                            </w:pPr>
                            <w:r w:rsidRPr="00A3166E">
                              <w:rPr>
                                <w:sz w:val="36"/>
                              </w:rPr>
                              <w:t>GROUP WORK</w:t>
                            </w:r>
                          </w:p>
                          <w:p w14:paraId="6963D32E" w14:textId="77777777" w:rsidR="00B44157" w:rsidRPr="00A3166E" w:rsidRDefault="00B44157"/>
                          <w:p w14:paraId="39ED128B" w14:textId="35A96EEB" w:rsidR="000A2BC2" w:rsidRPr="00A3166E" w:rsidRDefault="00F03741" w:rsidP="0091021C">
                            <w:pPr>
                              <w:pStyle w:val="Heading1"/>
                              <w:rPr>
                                <w:sz w:val="44"/>
                                <w:szCs w:val="44"/>
                              </w:rPr>
                            </w:pPr>
                            <w:r w:rsidRPr="00A3166E">
                              <w:rPr>
                                <w:sz w:val="52"/>
                              </w:rPr>
                              <w:t>Circuit Diagram</w:t>
                            </w:r>
                            <w:r w:rsidR="00A70418" w:rsidRPr="00A3166E">
                              <w:rPr>
                                <w:sz w:val="44"/>
                                <w:szCs w:val="44"/>
                              </w:rPr>
                              <w:t>ECG Features</w:t>
                            </w:r>
                          </w:p>
                          <w:p w14:paraId="56ED3929" w14:textId="77777777" w:rsidR="00B44157" w:rsidRPr="00A3166E" w:rsidRDefault="00B44157"/>
                          <w:p w14:paraId="6D344FD9" w14:textId="65B6AB7D" w:rsidR="000A2BC2" w:rsidRPr="00A3166E" w:rsidRDefault="00F03741" w:rsidP="0091021C">
                            <w:pPr>
                              <w:pStyle w:val="Heading1"/>
                              <w:rPr>
                                <w:sz w:val="44"/>
                                <w:szCs w:val="44"/>
                              </w:rPr>
                            </w:pPr>
                            <w:r w:rsidRPr="00A3166E">
                              <w:rPr>
                                <w:sz w:val="52"/>
                              </w:rPr>
                              <w:t>Circuit Diagram</w:t>
                            </w:r>
                            <w:r w:rsidR="00A70418" w:rsidRPr="00A3166E">
                              <w:rPr>
                                <w:sz w:val="44"/>
                                <w:szCs w:val="44"/>
                              </w:rPr>
                              <w:t>ECG Features</w:t>
                            </w:r>
                            <w:bookmarkEnd w:id="14"/>
                            <w:bookmarkEnd w:id="15"/>
                            <w:bookmarkEnd w:id="16"/>
                            <w:bookmarkEnd w:id="1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048BE" id="Arrow: Notched Right 7" o:spid="_x0000_s1032" type="#_x0000_t94" style="position:absolute;left:0;text-align:left;margin-left:43.75pt;margin-top:5.8pt;width:289.5pt;height:71.2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" adj="18644" fillcolor="#548dd4 [1951]" strokecolor="white [3201]" strokeweight="3pt">
                <v:shadow on="t" color="black" opacity="28270f" origin=",.5" offset="0,3pt"/>
                <v:textbox>
                  <w:txbxContent>
                    <w:p w14:paraId="50FAB557" w14:textId="25F6DB93" w:rsidR="000A2BC2" w:rsidRPr="00A3166E" w:rsidRDefault="00804C4E" w:rsidP="0091021C">
                      <w:pPr>
                        <w:pStyle w:val="Heading1"/>
                        <w:rPr>
                          <w:sz w:val="44"/>
                          <w:szCs w:val="44"/>
                        </w:rPr>
                      </w:pPr>
                      <w:bookmarkStart w:id="29" w:name="_Toc8482523"/>
                      <w:bookmarkStart w:id="30" w:name="_Toc8856193"/>
                      <w:bookmarkStart w:id="31" w:name="_Toc8856277"/>
                      <w:bookmarkStart w:id="32" w:name="_Toc8856300"/>
                      <w:r w:rsidRPr="00A3166E">
                        <w:rPr>
                          <w:sz w:val="44"/>
                          <w:szCs w:val="44"/>
                        </w:rPr>
                        <w:t>Block</w:t>
                      </w:r>
                      <w:r w:rsidR="00C7690D" w:rsidRPr="00A3166E">
                        <w:rPr>
                          <w:sz w:val="44"/>
                          <w:szCs w:val="44"/>
                        </w:rPr>
                        <w:t xml:space="preserve"> </w:t>
                      </w:r>
                      <w:r w:rsidRPr="00A3166E">
                        <w:rPr>
                          <w:sz w:val="44"/>
                          <w:szCs w:val="44"/>
                        </w:rPr>
                        <w:t xml:space="preserve"> Diagram</w:t>
                      </w:r>
                    </w:p>
                    <w:p w14:paraId="3D0BB1EF" w14:textId="77777777" w:rsidR="00B44157" w:rsidRPr="00A3166E" w:rsidRDefault="00B44157"/>
                    <w:p w14:paraId="04B5E3D0" w14:textId="77777777" w:rsidR="000A2BC2" w:rsidRPr="00A3166E" w:rsidRDefault="00F03741" w:rsidP="0091021C">
                      <w:pPr>
                        <w:pStyle w:val="Heading1"/>
                        <w:rPr>
                          <w:sz w:val="44"/>
                          <w:szCs w:val="44"/>
                        </w:rPr>
                      </w:pPr>
                      <w:r w:rsidRPr="00A3166E">
                        <w:rPr>
                          <w:sz w:val="52"/>
                        </w:rPr>
                        <w:t>Circuit Diagram</w:t>
                      </w:r>
                      <w:r w:rsidR="00A70418" w:rsidRPr="00A3166E">
                        <w:rPr>
                          <w:sz w:val="44"/>
                          <w:szCs w:val="44"/>
                        </w:rPr>
                        <w:t>ECG Features</w:t>
                      </w:r>
                    </w:p>
                    <w:p w14:paraId="50F148B3" w14:textId="77777777" w:rsidR="001B6614" w:rsidRPr="00A3166E" w:rsidRDefault="001B6614"/>
                    <w:p w14:paraId="537EE653" w14:textId="77777777" w:rsidR="00F03741" w:rsidRPr="00A3166E" w:rsidRDefault="00F03741" w:rsidP="00F03741">
                      <w:pPr>
                        <w:pStyle w:val="Heading1"/>
                        <w:rPr>
                          <w:sz w:val="52"/>
                        </w:rPr>
                      </w:pPr>
                      <w:r w:rsidRPr="00A3166E">
                        <w:rPr>
                          <w:sz w:val="52"/>
                        </w:rPr>
                        <w:t>Circuit Diagram</w:t>
                      </w:r>
                    </w:p>
                    <w:p w14:paraId="4656DC30" w14:textId="77777777" w:rsidR="00F03741" w:rsidRPr="00A3166E" w:rsidRDefault="00F03741" w:rsidP="00F03741">
                      <w:pPr>
                        <w:rPr>
                          <w:sz w:val="16"/>
                        </w:rPr>
                      </w:pPr>
                    </w:p>
                    <w:p w14:paraId="0D49F5B5" w14:textId="77777777" w:rsidR="00F03741" w:rsidRPr="00A3166E" w:rsidRDefault="00F03741" w:rsidP="00F03741">
                      <w:pPr>
                        <w:pStyle w:val="Heading1"/>
                        <w:rPr>
                          <w:sz w:val="36"/>
                        </w:rPr>
                      </w:pPr>
                      <w:r w:rsidRPr="00A3166E">
                        <w:rPr>
                          <w:sz w:val="36"/>
                        </w:rPr>
                        <w:t>GROUP WORK</w:t>
                      </w:r>
                    </w:p>
                    <w:p w14:paraId="6963D32E" w14:textId="77777777" w:rsidR="00B44157" w:rsidRPr="00A3166E" w:rsidRDefault="00B44157"/>
                    <w:p w14:paraId="39ED128B" w14:textId="35A96EEB" w:rsidR="000A2BC2" w:rsidRPr="00A3166E" w:rsidRDefault="00F03741" w:rsidP="0091021C">
                      <w:pPr>
                        <w:pStyle w:val="Heading1"/>
                        <w:rPr>
                          <w:sz w:val="44"/>
                          <w:szCs w:val="44"/>
                        </w:rPr>
                      </w:pPr>
                      <w:r w:rsidRPr="00A3166E">
                        <w:rPr>
                          <w:sz w:val="52"/>
                        </w:rPr>
                        <w:t>Circuit Diagram</w:t>
                      </w:r>
                      <w:r w:rsidR="00A70418" w:rsidRPr="00A3166E">
                        <w:rPr>
                          <w:sz w:val="44"/>
                          <w:szCs w:val="44"/>
                        </w:rPr>
                        <w:t>ECG Features</w:t>
                      </w:r>
                    </w:p>
                    <w:p w14:paraId="56ED3929" w14:textId="77777777" w:rsidR="00B44157" w:rsidRPr="00A3166E" w:rsidRDefault="00B44157"/>
                    <w:p w14:paraId="6D344FD9" w14:textId="65B6AB7D" w:rsidR="000A2BC2" w:rsidRPr="00A3166E" w:rsidRDefault="00F03741" w:rsidP="0091021C">
                      <w:pPr>
                        <w:pStyle w:val="Heading1"/>
                        <w:rPr>
                          <w:sz w:val="44"/>
                          <w:szCs w:val="44"/>
                        </w:rPr>
                      </w:pPr>
                      <w:r w:rsidRPr="00A3166E">
                        <w:rPr>
                          <w:sz w:val="52"/>
                        </w:rPr>
                        <w:t>Circuit Diagram</w:t>
                      </w:r>
                      <w:r w:rsidR="00A70418" w:rsidRPr="00A3166E">
                        <w:rPr>
                          <w:sz w:val="44"/>
                          <w:szCs w:val="44"/>
                        </w:rPr>
                        <w:t>ECG Features</w:t>
                      </w:r>
                      <w:bookmarkEnd w:id="29"/>
                      <w:bookmarkEnd w:id="30"/>
                      <w:bookmarkEnd w:id="31"/>
                      <w:bookmarkEnd w:id="32"/>
                    </w:p>
                  </w:txbxContent>
                </v:textbox>
                <w10:wrap anchorx="margin"/>
              </v:shape>
            </w:pict>
          </mc:Fallback>
        </mc:AlternateContent>
      </w:r>
    </w:p>
    <w:p w14:paraId="41E92589" w14:textId="13912A59" w:rsidR="00804C4E" w:rsidRDefault="00804C4E" w:rsidP="009369FA">
      <w:pPr>
        <w:pStyle w:val="ListParagraph"/>
        <w:numPr>
          <w:ilvl w:val="0"/>
          <w:numId w:val="0"/>
        </w:numPr>
        <w:tabs>
          <w:tab w:val="left" w:pos="1725"/>
        </w:tabs>
        <w:spacing w:after="0" w:line="276" w:lineRule="auto"/>
        <w:ind w:left="1584" w:right="-4032"/>
        <w:jc w:val="both"/>
      </w:pPr>
    </w:p>
    <w:p w14:paraId="04BB1580" w14:textId="4E8F63DA" w:rsidR="007E2751" w:rsidRDefault="007E2751" w:rsidP="003C57AE">
      <w:pPr>
        <w:tabs>
          <w:tab w:val="left" w:pos="1725"/>
        </w:tabs>
        <w:spacing w:line="240" w:lineRule="auto"/>
        <w:ind w:left="864" w:right="-4032"/>
        <w:jc w:val="both"/>
        <w:rPr>
          <w:noProof/>
        </w:rPr>
      </w:pPr>
    </w:p>
    <w:p w14:paraId="6E029909" w14:textId="172D0E54" w:rsidR="001C19B8" w:rsidRDefault="001C19B8" w:rsidP="00A15648">
      <w:pPr>
        <w:tabs>
          <w:tab w:val="left" w:pos="1725"/>
        </w:tabs>
        <w:spacing w:line="240" w:lineRule="auto"/>
        <w:ind w:right="-4032"/>
        <w:jc w:val="both"/>
      </w:pPr>
    </w:p>
    <w:p w14:paraId="4CEDC70C" w14:textId="368B57FA" w:rsidR="00AB408E" w:rsidRDefault="009762B7" w:rsidP="003F45B6">
      <w:pPr>
        <w:tabs>
          <w:tab w:val="left" w:pos="1725"/>
        </w:tabs>
        <w:spacing w:line="240" w:lineRule="auto"/>
        <w:ind w:right="-4032"/>
        <w:jc w:val="both"/>
      </w:pPr>
      <w:r w:rsidRPr="005E33CC">
        <w:rPr>
          <w:rFonts w:ascii="Times New Roman" w:eastAsia="Times New Roman" w:hAnsi="Times New Roman" w:cs="Times New Roman"/>
          <w:noProof/>
          <w:color w:val="333333"/>
          <w:sz w:val="24"/>
          <w:szCs w:val="24"/>
          <w:bdr w:val="none" w:sz="0" w:space="0" w:color="auto" w:frame="1"/>
        </w:rPr>
        <w:drawing>
          <wp:anchor distT="0" distB="0" distL="114300" distR="114300" simplePos="0" relativeHeight="252105728" behindDoc="1" locked="0" layoutInCell="1" allowOverlap="1" wp14:anchorId="3E3F0094" wp14:editId="3197A0E0">
            <wp:simplePos x="0" y="0"/>
            <wp:positionH relativeFrom="page">
              <wp:posOffset>662152</wp:posOffset>
            </wp:positionH>
            <wp:positionV relativeFrom="paragraph">
              <wp:posOffset>87477</wp:posOffset>
            </wp:positionV>
            <wp:extent cx="6429375" cy="2553783"/>
            <wp:effectExtent l="0" t="0" r="0" b="0"/>
            <wp:wrapNone/>
            <wp:docPr id="25" name="Picture 25" descr="http://www.engineersgarage.com/sites/default/files/imagecache/Original/wysiwyg_imageupload/1/DTMF%20Decoder%20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ngineersgarage.com/sites/default/files/imagecache/Original/wysiwyg_imageupload/1/DTMF%20Decoder%20block.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34012" cy="2555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414FE3F" w14:textId="55E5951A" w:rsidR="00250E79" w:rsidRDefault="00250E79" w:rsidP="00CB6CE5">
      <w:pPr>
        <w:tabs>
          <w:tab w:val="left" w:pos="1725"/>
        </w:tabs>
        <w:ind w:left="864" w:right="-4032"/>
        <w:jc w:val="both"/>
      </w:pPr>
    </w:p>
    <w:p w14:paraId="1CF32066" w14:textId="0F9EE898" w:rsidR="00B87A72" w:rsidRDefault="00B87A72" w:rsidP="00C41B69">
      <w:pPr>
        <w:tabs>
          <w:tab w:val="left" w:pos="1725"/>
        </w:tabs>
        <w:spacing w:line="240" w:lineRule="auto"/>
        <w:ind w:right="-4032"/>
        <w:jc w:val="both"/>
      </w:pPr>
    </w:p>
    <w:p w14:paraId="10B4ABA2" w14:textId="1A5A11DB" w:rsidR="00CC365F" w:rsidRDefault="00CC365F" w:rsidP="00C41B69">
      <w:pPr>
        <w:tabs>
          <w:tab w:val="left" w:pos="1725"/>
        </w:tabs>
        <w:spacing w:line="240" w:lineRule="auto"/>
        <w:ind w:right="-4032"/>
        <w:jc w:val="both"/>
      </w:pPr>
    </w:p>
    <w:p w14:paraId="0D32D55C" w14:textId="722FDA4C" w:rsidR="00CC365F" w:rsidRDefault="00CC365F" w:rsidP="00C41B69">
      <w:pPr>
        <w:tabs>
          <w:tab w:val="left" w:pos="1725"/>
        </w:tabs>
        <w:spacing w:line="240" w:lineRule="auto"/>
        <w:ind w:right="-4032"/>
        <w:jc w:val="both"/>
      </w:pPr>
    </w:p>
    <w:p w14:paraId="30D6986F" w14:textId="33A2B9DC" w:rsidR="00CC365F" w:rsidRDefault="00CC365F" w:rsidP="00C41B69">
      <w:pPr>
        <w:tabs>
          <w:tab w:val="left" w:pos="1725"/>
        </w:tabs>
        <w:spacing w:line="240" w:lineRule="auto"/>
        <w:ind w:right="-4032"/>
        <w:jc w:val="both"/>
      </w:pPr>
    </w:p>
    <w:p w14:paraId="04C0F71B" w14:textId="79D4738A" w:rsidR="00CC365F" w:rsidRDefault="00CC365F" w:rsidP="00C41B69">
      <w:pPr>
        <w:tabs>
          <w:tab w:val="left" w:pos="1725"/>
        </w:tabs>
        <w:spacing w:line="240" w:lineRule="auto"/>
        <w:ind w:right="-4032"/>
        <w:jc w:val="both"/>
      </w:pPr>
    </w:p>
    <w:p w14:paraId="66615FD4" w14:textId="40A63B08" w:rsidR="00CC365F" w:rsidRDefault="00CC365F" w:rsidP="00C41B69">
      <w:pPr>
        <w:tabs>
          <w:tab w:val="left" w:pos="1725"/>
        </w:tabs>
        <w:spacing w:line="240" w:lineRule="auto"/>
        <w:ind w:right="-4032"/>
        <w:jc w:val="both"/>
      </w:pPr>
    </w:p>
    <w:p w14:paraId="443374C7" w14:textId="7318F393" w:rsidR="00CC365F" w:rsidRDefault="009762B7" w:rsidP="00C41B69">
      <w:pPr>
        <w:tabs>
          <w:tab w:val="left" w:pos="1725"/>
        </w:tabs>
        <w:spacing w:line="240" w:lineRule="auto"/>
        <w:ind w:right="-4032"/>
        <w:jc w:val="both"/>
      </w:pPr>
      <w:r w:rsidRPr="00063E80">
        <w:rPr>
          <w:noProof/>
        </w:rPr>
        <w:lastRenderedPageBreak/>
        <w:drawing>
          <wp:anchor distT="0" distB="0" distL="114300" distR="114300" simplePos="0" relativeHeight="252093440" behindDoc="1" locked="0" layoutInCell="1" allowOverlap="1" wp14:anchorId="59C8E418" wp14:editId="76D8DD8A">
            <wp:simplePos x="0" y="0"/>
            <wp:positionH relativeFrom="page">
              <wp:align>center</wp:align>
            </wp:positionH>
            <wp:positionV relativeFrom="paragraph">
              <wp:posOffset>-409904</wp:posOffset>
            </wp:positionV>
            <wp:extent cx="6540109" cy="4014294"/>
            <wp:effectExtent l="0" t="0" r="0" b="5715"/>
            <wp:wrapNone/>
            <wp:docPr id="21" name="Content Placeholder 6" descr="A screenshot of a cell phone&#10;&#10;Description automatically generated">
              <a:extLst xmlns:a="http://schemas.openxmlformats.org/drawingml/2006/main">
                <a:ext uri="{FF2B5EF4-FFF2-40B4-BE49-F238E27FC236}">
                  <a16:creationId xmlns:a16="http://schemas.microsoft.com/office/drawing/2014/main" id="{5225A96C-9168-4DE1-BE29-2D3208CCC64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ell phone&#10;&#10;Description automatically generated">
                      <a:extLst>
                        <a:ext uri="{FF2B5EF4-FFF2-40B4-BE49-F238E27FC236}">
                          <a16:creationId xmlns:a16="http://schemas.microsoft.com/office/drawing/2014/main" id="{5225A96C-9168-4DE1-BE29-2D3208CCC649}"/>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543998" cy="4016681"/>
                    </a:xfrm>
                    <a:prstGeom prst="rect">
                      <a:avLst/>
                    </a:prstGeom>
                  </pic:spPr>
                </pic:pic>
              </a:graphicData>
            </a:graphic>
            <wp14:sizeRelH relativeFrom="margin">
              <wp14:pctWidth>0</wp14:pctWidth>
            </wp14:sizeRelH>
            <wp14:sizeRelV relativeFrom="margin">
              <wp14:pctHeight>0</wp14:pctHeight>
            </wp14:sizeRelV>
          </wp:anchor>
        </w:drawing>
      </w:r>
    </w:p>
    <w:p w14:paraId="63894101" w14:textId="238FBB7A" w:rsidR="00CC365F" w:rsidRDefault="00CC365F" w:rsidP="00C41B69">
      <w:pPr>
        <w:tabs>
          <w:tab w:val="left" w:pos="1725"/>
        </w:tabs>
        <w:spacing w:line="240" w:lineRule="auto"/>
        <w:ind w:right="-4032"/>
        <w:jc w:val="both"/>
      </w:pPr>
    </w:p>
    <w:p w14:paraId="5C17F150" w14:textId="1D917A88" w:rsidR="00CC365F" w:rsidRDefault="00CC365F" w:rsidP="00C41B69">
      <w:pPr>
        <w:tabs>
          <w:tab w:val="left" w:pos="1725"/>
        </w:tabs>
        <w:spacing w:line="240" w:lineRule="auto"/>
        <w:ind w:right="-4032"/>
        <w:jc w:val="both"/>
      </w:pPr>
    </w:p>
    <w:p w14:paraId="71167F88" w14:textId="3F5D8069" w:rsidR="00CC365F" w:rsidRDefault="00CC365F" w:rsidP="00C41B69">
      <w:pPr>
        <w:tabs>
          <w:tab w:val="left" w:pos="1725"/>
        </w:tabs>
        <w:spacing w:line="240" w:lineRule="auto"/>
        <w:ind w:right="-4032"/>
        <w:jc w:val="both"/>
      </w:pPr>
    </w:p>
    <w:p w14:paraId="01142280" w14:textId="7C7C409E" w:rsidR="009762B7" w:rsidRDefault="009762B7" w:rsidP="00C41B69">
      <w:pPr>
        <w:tabs>
          <w:tab w:val="left" w:pos="1725"/>
        </w:tabs>
        <w:spacing w:line="240" w:lineRule="auto"/>
        <w:ind w:right="-4032"/>
        <w:jc w:val="both"/>
      </w:pPr>
    </w:p>
    <w:p w14:paraId="45C7EF7A" w14:textId="223AE6ED" w:rsidR="009762B7" w:rsidRDefault="009762B7" w:rsidP="00C41B69">
      <w:pPr>
        <w:tabs>
          <w:tab w:val="left" w:pos="1725"/>
        </w:tabs>
        <w:spacing w:line="240" w:lineRule="auto"/>
        <w:ind w:right="-4032"/>
        <w:jc w:val="both"/>
      </w:pPr>
    </w:p>
    <w:p w14:paraId="48B9D023" w14:textId="1B72B7D7" w:rsidR="009762B7" w:rsidRDefault="009762B7" w:rsidP="00C41B69">
      <w:pPr>
        <w:tabs>
          <w:tab w:val="left" w:pos="1725"/>
        </w:tabs>
        <w:spacing w:line="240" w:lineRule="auto"/>
        <w:ind w:right="-4032"/>
        <w:jc w:val="both"/>
      </w:pPr>
    </w:p>
    <w:p w14:paraId="1B0386E1" w14:textId="715A1C0F" w:rsidR="009762B7" w:rsidRDefault="009762B7" w:rsidP="00C41B69">
      <w:pPr>
        <w:tabs>
          <w:tab w:val="left" w:pos="1725"/>
        </w:tabs>
        <w:spacing w:line="240" w:lineRule="auto"/>
        <w:ind w:right="-4032"/>
        <w:jc w:val="both"/>
      </w:pPr>
    </w:p>
    <w:p w14:paraId="28F35FBD" w14:textId="1BACABE8" w:rsidR="009762B7" w:rsidRDefault="009762B7" w:rsidP="00C41B69">
      <w:pPr>
        <w:tabs>
          <w:tab w:val="left" w:pos="1725"/>
        </w:tabs>
        <w:spacing w:line="240" w:lineRule="auto"/>
        <w:ind w:right="-4032"/>
        <w:jc w:val="both"/>
      </w:pPr>
    </w:p>
    <w:p w14:paraId="4A4B9961" w14:textId="5147FD9F" w:rsidR="009762B7" w:rsidRDefault="009762B7" w:rsidP="00C41B69">
      <w:pPr>
        <w:tabs>
          <w:tab w:val="left" w:pos="1725"/>
        </w:tabs>
        <w:spacing w:line="240" w:lineRule="auto"/>
        <w:ind w:right="-4032"/>
        <w:jc w:val="both"/>
      </w:pPr>
    </w:p>
    <w:p w14:paraId="51D99F5E" w14:textId="24C3B47D" w:rsidR="009762B7" w:rsidRDefault="009762B7" w:rsidP="00C41B69">
      <w:pPr>
        <w:tabs>
          <w:tab w:val="left" w:pos="1725"/>
        </w:tabs>
        <w:spacing w:line="240" w:lineRule="auto"/>
        <w:ind w:right="-4032"/>
        <w:jc w:val="both"/>
      </w:pPr>
    </w:p>
    <w:p w14:paraId="02EFE300" w14:textId="47E42455" w:rsidR="009762B7" w:rsidRDefault="009762B7" w:rsidP="00C41B69">
      <w:pPr>
        <w:tabs>
          <w:tab w:val="left" w:pos="1725"/>
        </w:tabs>
        <w:spacing w:line="240" w:lineRule="auto"/>
        <w:ind w:right="-4032"/>
        <w:jc w:val="both"/>
      </w:pPr>
    </w:p>
    <w:p w14:paraId="673E6D7E" w14:textId="78FDC7DE" w:rsidR="00CC365F" w:rsidRDefault="00A3166E" w:rsidP="00C41B69">
      <w:pPr>
        <w:tabs>
          <w:tab w:val="left" w:pos="1725"/>
        </w:tabs>
        <w:spacing w:line="240" w:lineRule="auto"/>
        <w:ind w:right="-4032"/>
        <w:jc w:val="both"/>
      </w:pPr>
      <w:r>
        <w:rPr>
          <w:noProof/>
          <w:color w:val="E36C0A" w:themeColor="accent6" w:themeShade="BF"/>
        </w:rPr>
        <mc:AlternateContent>
          <mc:Choice Requires="wps">
            <w:drawing>
              <wp:anchor distT="0" distB="0" distL="114300" distR="114300" simplePos="0" relativeHeight="252072960" behindDoc="0" locked="0" layoutInCell="1" allowOverlap="1" wp14:anchorId="3D4FEB22" wp14:editId="0DCCE93C">
                <wp:simplePos x="0" y="0"/>
                <wp:positionH relativeFrom="margin">
                  <wp:posOffset>539969</wp:posOffset>
                </wp:positionH>
                <wp:positionV relativeFrom="paragraph">
                  <wp:posOffset>24897</wp:posOffset>
                </wp:positionV>
                <wp:extent cx="4079240" cy="936078"/>
                <wp:effectExtent l="114300" t="57150" r="54610" b="130810"/>
                <wp:wrapNone/>
                <wp:docPr id="89" name="Arrow: Notched Right 89"/>
                <wp:cNvGraphicFramePr/>
                <a:graphic xmlns:a="http://schemas.openxmlformats.org/drawingml/2006/main">
                  <a:graphicData uri="http://schemas.microsoft.com/office/word/2010/wordprocessingShape">
                    <wps:wsp>
                      <wps:cNvSpPr/>
                      <wps:spPr>
                        <a:xfrm>
                          <a:off x="0" y="0"/>
                          <a:ext cx="4079240" cy="936078"/>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5520EA77" w14:textId="08415D00" w:rsidR="00F03741" w:rsidRPr="005741EC" w:rsidRDefault="00EA2A31" w:rsidP="00F03741">
                            <w:pPr>
                              <w:pStyle w:val="Heading1"/>
                              <w:rPr>
                                <w:sz w:val="32"/>
                                <w:szCs w:val="52"/>
                              </w:rPr>
                            </w:pPr>
                            <w:r w:rsidRPr="005741EC">
                              <w:rPr>
                                <w:sz w:val="48"/>
                                <w:szCs w:val="52"/>
                              </w:rPr>
                              <w:t>DTMF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FEB22" id="Arrow: Notched Right 89" o:spid="_x0000_s1033" type="#_x0000_t94" style="position:absolute;left:0;text-align:left;margin-left:42.5pt;margin-top:1.95pt;width:321.2pt;height:73.7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" adj="18842" fillcolor="#548dd4 [1951]" strokecolor="white [3201]" strokeweight="3pt">
                <v:shadow on="t" color="black" opacity="28270f" origin=",.5" offset="0,3pt"/>
                <v:textbox>
                  <w:txbxContent>
                    <w:p w14:paraId="5520EA77" w14:textId="08415D00" w:rsidR="00F03741" w:rsidRPr="005741EC" w:rsidRDefault="00EA2A31" w:rsidP="00F03741">
                      <w:pPr>
                        <w:pStyle w:val="Heading1"/>
                        <w:rPr>
                          <w:sz w:val="32"/>
                          <w:szCs w:val="52"/>
                        </w:rPr>
                      </w:pPr>
                      <w:r w:rsidRPr="005741EC">
                        <w:rPr>
                          <w:sz w:val="48"/>
                          <w:szCs w:val="52"/>
                        </w:rPr>
                        <w:t>DTMF GEneration</w:t>
                      </w:r>
                    </w:p>
                  </w:txbxContent>
                </v:textbox>
                <w10:wrap anchorx="margin"/>
              </v:shape>
            </w:pict>
          </mc:Fallback>
        </mc:AlternateContent>
      </w:r>
    </w:p>
    <w:p w14:paraId="535A3743" w14:textId="4706F5CF" w:rsidR="00CC365F" w:rsidRDefault="00CC365F" w:rsidP="00C41B69">
      <w:pPr>
        <w:tabs>
          <w:tab w:val="left" w:pos="1725"/>
        </w:tabs>
        <w:spacing w:line="240" w:lineRule="auto"/>
        <w:ind w:right="-4032"/>
        <w:jc w:val="both"/>
      </w:pPr>
    </w:p>
    <w:p w14:paraId="7110D253" w14:textId="03E811C1" w:rsidR="00CC365F" w:rsidRDefault="00CC365F" w:rsidP="00C41B69">
      <w:pPr>
        <w:tabs>
          <w:tab w:val="left" w:pos="1725"/>
        </w:tabs>
        <w:spacing w:line="240" w:lineRule="auto"/>
        <w:ind w:right="-4032"/>
        <w:jc w:val="both"/>
      </w:pPr>
    </w:p>
    <w:p w14:paraId="54816432" w14:textId="3D367C8E" w:rsidR="00CC365F" w:rsidRDefault="00A3166E" w:rsidP="00C41B69">
      <w:pPr>
        <w:tabs>
          <w:tab w:val="left" w:pos="1725"/>
        </w:tabs>
        <w:spacing w:line="240" w:lineRule="auto"/>
        <w:ind w:right="-4032"/>
        <w:jc w:val="both"/>
      </w:pPr>
      <w:r w:rsidRPr="00841F7B">
        <w:rPr>
          <w:noProof/>
        </w:rPr>
        <w:drawing>
          <wp:anchor distT="0" distB="0" distL="114300" distR="114300" simplePos="0" relativeHeight="252094464" behindDoc="1" locked="0" layoutInCell="1" allowOverlap="1" wp14:anchorId="62897884" wp14:editId="595A2399">
            <wp:simplePos x="0" y="0"/>
            <wp:positionH relativeFrom="column">
              <wp:posOffset>567055</wp:posOffset>
            </wp:positionH>
            <wp:positionV relativeFrom="paragraph">
              <wp:posOffset>256649</wp:posOffset>
            </wp:positionV>
            <wp:extent cx="6556375" cy="3531235"/>
            <wp:effectExtent l="0" t="0" r="0" b="0"/>
            <wp:wrapNone/>
            <wp:docPr id="22" name="Content Placeholder 5">
              <a:extLst xmlns:a="http://schemas.openxmlformats.org/drawingml/2006/main">
                <a:ext uri="{FF2B5EF4-FFF2-40B4-BE49-F238E27FC236}">
                  <a16:creationId xmlns:a16="http://schemas.microsoft.com/office/drawing/2014/main" id="{ED324860-A3E6-4EE8-9E98-58F7FD1881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D324860-A3E6-4EE8-9E98-58F7FD18810B}"/>
                        </a:ext>
                      </a:extLst>
                    </pic:cNvPr>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556375" cy="3531235"/>
                    </a:xfrm>
                    <a:prstGeom prst="rect">
                      <a:avLst/>
                    </a:prstGeom>
                  </pic:spPr>
                </pic:pic>
              </a:graphicData>
            </a:graphic>
            <wp14:sizeRelH relativeFrom="margin">
              <wp14:pctWidth>0</wp14:pctWidth>
            </wp14:sizeRelH>
            <wp14:sizeRelV relativeFrom="margin">
              <wp14:pctHeight>0</wp14:pctHeight>
            </wp14:sizeRelV>
          </wp:anchor>
        </w:drawing>
      </w:r>
    </w:p>
    <w:p w14:paraId="7422F187" w14:textId="22C0101A" w:rsidR="00CC365F" w:rsidRDefault="00CC365F" w:rsidP="00C41B69">
      <w:pPr>
        <w:tabs>
          <w:tab w:val="left" w:pos="1725"/>
        </w:tabs>
        <w:spacing w:line="240" w:lineRule="auto"/>
        <w:ind w:right="-4032"/>
        <w:jc w:val="both"/>
      </w:pPr>
    </w:p>
    <w:p w14:paraId="304C95DE" w14:textId="4F2E2DDC" w:rsidR="00CC365F" w:rsidRDefault="00CC365F" w:rsidP="00C41B69">
      <w:pPr>
        <w:tabs>
          <w:tab w:val="left" w:pos="1725"/>
        </w:tabs>
        <w:spacing w:line="240" w:lineRule="auto"/>
        <w:ind w:right="-4032"/>
        <w:jc w:val="both"/>
      </w:pPr>
    </w:p>
    <w:p w14:paraId="75622579" w14:textId="21767B13" w:rsidR="00CC365F" w:rsidRDefault="00CC365F" w:rsidP="00C41B69">
      <w:pPr>
        <w:tabs>
          <w:tab w:val="left" w:pos="1725"/>
        </w:tabs>
        <w:spacing w:line="240" w:lineRule="auto"/>
        <w:ind w:right="-4032"/>
        <w:jc w:val="both"/>
      </w:pPr>
    </w:p>
    <w:p w14:paraId="4FD6D1BE" w14:textId="03AFFBFA" w:rsidR="00CC365F" w:rsidRDefault="00CC365F" w:rsidP="00C41B69">
      <w:pPr>
        <w:tabs>
          <w:tab w:val="left" w:pos="1725"/>
        </w:tabs>
        <w:spacing w:line="240" w:lineRule="auto"/>
        <w:ind w:right="-4032"/>
        <w:jc w:val="both"/>
      </w:pPr>
    </w:p>
    <w:p w14:paraId="53FA5FF2" w14:textId="60AE24E9" w:rsidR="00CC365F" w:rsidRDefault="00CC365F" w:rsidP="00C41B69">
      <w:pPr>
        <w:tabs>
          <w:tab w:val="left" w:pos="1725"/>
        </w:tabs>
        <w:spacing w:line="240" w:lineRule="auto"/>
        <w:ind w:right="-4032"/>
        <w:jc w:val="both"/>
      </w:pPr>
    </w:p>
    <w:p w14:paraId="702C1097" w14:textId="16E50948" w:rsidR="00CC365F" w:rsidRDefault="00CC365F" w:rsidP="00C41B69">
      <w:pPr>
        <w:tabs>
          <w:tab w:val="left" w:pos="1725"/>
        </w:tabs>
        <w:spacing w:line="240" w:lineRule="auto"/>
        <w:ind w:right="-4032"/>
        <w:jc w:val="both"/>
      </w:pPr>
    </w:p>
    <w:p w14:paraId="4B7D1C20" w14:textId="42DCA5BE" w:rsidR="00CC365F" w:rsidRDefault="00CC365F" w:rsidP="00C41B69">
      <w:pPr>
        <w:tabs>
          <w:tab w:val="left" w:pos="1725"/>
        </w:tabs>
        <w:spacing w:line="240" w:lineRule="auto"/>
        <w:ind w:right="-4032"/>
        <w:jc w:val="both"/>
      </w:pPr>
    </w:p>
    <w:p w14:paraId="18849608" w14:textId="07FB912D" w:rsidR="00CC365F" w:rsidRDefault="00CC365F" w:rsidP="00C41B69">
      <w:pPr>
        <w:tabs>
          <w:tab w:val="left" w:pos="1725"/>
        </w:tabs>
        <w:spacing w:line="240" w:lineRule="auto"/>
        <w:ind w:right="-4032"/>
        <w:jc w:val="both"/>
      </w:pPr>
    </w:p>
    <w:p w14:paraId="0D23A9C4" w14:textId="132C5CE1" w:rsidR="00CC365F" w:rsidRDefault="00CC365F" w:rsidP="00C41B69">
      <w:pPr>
        <w:tabs>
          <w:tab w:val="left" w:pos="1725"/>
        </w:tabs>
        <w:spacing w:line="240" w:lineRule="auto"/>
        <w:ind w:right="-4032"/>
        <w:jc w:val="both"/>
      </w:pPr>
    </w:p>
    <w:p w14:paraId="7655A38F" w14:textId="1A1F48E8" w:rsidR="00CC365F" w:rsidRDefault="00CC365F" w:rsidP="00C41B69">
      <w:pPr>
        <w:tabs>
          <w:tab w:val="left" w:pos="1725"/>
        </w:tabs>
        <w:spacing w:line="240" w:lineRule="auto"/>
        <w:ind w:right="-4032"/>
        <w:jc w:val="both"/>
      </w:pPr>
    </w:p>
    <w:p w14:paraId="50DA5B81" w14:textId="0DE436D1" w:rsidR="00891DBC" w:rsidRDefault="00891DBC" w:rsidP="00FE2DDD">
      <w:pPr>
        <w:tabs>
          <w:tab w:val="left" w:pos="1725"/>
        </w:tabs>
        <w:spacing w:line="240" w:lineRule="auto"/>
        <w:ind w:right="-4032"/>
        <w:jc w:val="both"/>
      </w:pPr>
    </w:p>
    <w:p w14:paraId="554F5167" w14:textId="07179B2A" w:rsidR="00891DBC" w:rsidRDefault="00031C75" w:rsidP="00FE2DDD">
      <w:pPr>
        <w:tabs>
          <w:tab w:val="left" w:pos="1725"/>
        </w:tabs>
        <w:spacing w:line="240" w:lineRule="auto"/>
        <w:ind w:right="-4032"/>
        <w:jc w:val="both"/>
      </w:pPr>
      <w:r>
        <w:rPr>
          <w:noProof/>
          <w:color w:val="E36C0A" w:themeColor="accent6" w:themeShade="BF"/>
        </w:rPr>
        <w:lastRenderedPageBreak/>
        <mc:AlternateContent>
          <mc:Choice Requires="wps">
            <w:drawing>
              <wp:anchor distT="0" distB="0" distL="114300" distR="114300" simplePos="0" relativeHeight="252096512" behindDoc="0" locked="0" layoutInCell="1" allowOverlap="1" wp14:anchorId="27109E88" wp14:editId="485BF418">
                <wp:simplePos x="0" y="0"/>
                <wp:positionH relativeFrom="margin">
                  <wp:posOffset>602615</wp:posOffset>
                </wp:positionH>
                <wp:positionV relativeFrom="paragraph">
                  <wp:posOffset>-541830</wp:posOffset>
                </wp:positionV>
                <wp:extent cx="3496003" cy="998855"/>
                <wp:effectExtent l="114300" t="57150" r="85725" b="125095"/>
                <wp:wrapNone/>
                <wp:docPr id="23" name="Arrow: Notched Right 23"/>
                <wp:cNvGraphicFramePr/>
                <a:graphic xmlns:a="http://schemas.openxmlformats.org/drawingml/2006/main">
                  <a:graphicData uri="http://schemas.microsoft.com/office/word/2010/wordprocessingShape">
                    <wps:wsp>
                      <wps:cNvSpPr/>
                      <wps:spPr>
                        <a:xfrm>
                          <a:off x="0" y="0"/>
                          <a:ext cx="3496003" cy="998855"/>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6ED3DF04" w14:textId="609220FC" w:rsidR="00841F7B" w:rsidRPr="005741EC" w:rsidRDefault="00841F7B" w:rsidP="00841F7B">
                            <w:pPr>
                              <w:pStyle w:val="Heading1"/>
                              <w:rPr>
                                <w:sz w:val="32"/>
                                <w:szCs w:val="52"/>
                              </w:rPr>
                            </w:pPr>
                            <w:r w:rsidRPr="005741EC">
                              <w:rPr>
                                <w:sz w:val="48"/>
                                <w:szCs w:val="52"/>
                              </w:rPr>
                              <w:t>DTMF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09E88" id="Arrow: Notched Right 23" o:spid="_x0000_s1034" type="#_x0000_t94" style="position:absolute;left:0;text-align:left;margin-left:47.45pt;margin-top:-42.65pt;width:275.3pt;height:78.65pt;z-index:25209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" adj="18167" fillcolor="#548dd4 [1951]" strokecolor="white [3201]" strokeweight="3pt">
                <v:shadow on="t" color="black" opacity="28270f" origin=",.5" offset="0,3pt"/>
                <v:textbox>
                  <w:txbxContent>
                    <w:p w14:paraId="6ED3DF04" w14:textId="609220FC" w:rsidR="00841F7B" w:rsidRPr="005741EC" w:rsidRDefault="00841F7B" w:rsidP="00841F7B">
                      <w:pPr>
                        <w:pStyle w:val="Heading1"/>
                        <w:rPr>
                          <w:sz w:val="32"/>
                          <w:szCs w:val="52"/>
                        </w:rPr>
                      </w:pPr>
                      <w:r w:rsidRPr="005741EC">
                        <w:rPr>
                          <w:sz w:val="48"/>
                          <w:szCs w:val="52"/>
                        </w:rPr>
                        <w:t xml:space="preserve">DTMF </w:t>
                      </w:r>
                      <w:r w:rsidRPr="005741EC">
                        <w:rPr>
                          <w:sz w:val="48"/>
                          <w:szCs w:val="52"/>
                        </w:rPr>
                        <w:t>Detection</w:t>
                      </w:r>
                    </w:p>
                  </w:txbxContent>
                </v:textbox>
                <w10:wrap anchorx="margin"/>
              </v:shape>
            </w:pict>
          </mc:Fallback>
        </mc:AlternateContent>
      </w:r>
    </w:p>
    <w:p w14:paraId="216C0676" w14:textId="078450BE" w:rsidR="00891DBC" w:rsidRDefault="00891DBC" w:rsidP="00FE2DDD">
      <w:pPr>
        <w:tabs>
          <w:tab w:val="left" w:pos="1725"/>
        </w:tabs>
        <w:spacing w:line="240" w:lineRule="auto"/>
        <w:ind w:right="-4032"/>
        <w:jc w:val="both"/>
      </w:pPr>
    </w:p>
    <w:p w14:paraId="701C4F92" w14:textId="79AFA89E" w:rsidR="00891DBC" w:rsidRDefault="00031C75" w:rsidP="00FE2DDD">
      <w:pPr>
        <w:tabs>
          <w:tab w:val="left" w:pos="1725"/>
        </w:tabs>
        <w:spacing w:line="240" w:lineRule="auto"/>
        <w:ind w:right="-4032"/>
        <w:jc w:val="both"/>
      </w:pPr>
      <w:r w:rsidRPr="00841F7B">
        <w:rPr>
          <w:noProof/>
        </w:rPr>
        <w:drawing>
          <wp:anchor distT="0" distB="0" distL="114300" distR="114300" simplePos="0" relativeHeight="252097536" behindDoc="1" locked="0" layoutInCell="1" allowOverlap="1" wp14:anchorId="1246C55A" wp14:editId="62E4A6D7">
            <wp:simplePos x="0" y="0"/>
            <wp:positionH relativeFrom="page">
              <wp:align>center</wp:align>
            </wp:positionH>
            <wp:positionV relativeFrom="paragraph">
              <wp:posOffset>21677</wp:posOffset>
            </wp:positionV>
            <wp:extent cx="6416565" cy="2757805"/>
            <wp:effectExtent l="0" t="0" r="3810" b="4445"/>
            <wp:wrapNone/>
            <wp:docPr id="24" name="Content Placeholder 8">
              <a:extLst xmlns:a="http://schemas.openxmlformats.org/drawingml/2006/main">
                <a:ext uri="{FF2B5EF4-FFF2-40B4-BE49-F238E27FC236}">
                  <a16:creationId xmlns:a16="http://schemas.microsoft.com/office/drawing/2014/main" id="{564FB0E4-96B5-4DA2-8CE6-19CEC92138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564FB0E4-96B5-4DA2-8CE6-19CEC921385E}"/>
                        </a:ext>
                      </a:extLst>
                    </pic:cNvPr>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416565" cy="2757805"/>
                    </a:xfrm>
                    <a:prstGeom prst="rect">
                      <a:avLst/>
                    </a:prstGeom>
                  </pic:spPr>
                </pic:pic>
              </a:graphicData>
            </a:graphic>
            <wp14:sizeRelH relativeFrom="margin">
              <wp14:pctWidth>0</wp14:pctWidth>
            </wp14:sizeRelH>
            <wp14:sizeRelV relativeFrom="margin">
              <wp14:pctHeight>0</wp14:pctHeight>
            </wp14:sizeRelV>
          </wp:anchor>
        </w:drawing>
      </w:r>
    </w:p>
    <w:p w14:paraId="7D81D0A2" w14:textId="1DAFBB43" w:rsidR="00891DBC" w:rsidRDefault="00891DBC" w:rsidP="00FE2DDD">
      <w:pPr>
        <w:tabs>
          <w:tab w:val="left" w:pos="1725"/>
        </w:tabs>
        <w:spacing w:line="240" w:lineRule="auto"/>
        <w:ind w:right="-4032"/>
        <w:jc w:val="both"/>
      </w:pPr>
    </w:p>
    <w:p w14:paraId="139CCEDF" w14:textId="049259D2" w:rsidR="00891DBC" w:rsidRDefault="00891DBC" w:rsidP="00FE2DDD">
      <w:pPr>
        <w:tabs>
          <w:tab w:val="left" w:pos="1725"/>
        </w:tabs>
        <w:spacing w:line="240" w:lineRule="auto"/>
        <w:ind w:right="-4032"/>
        <w:jc w:val="both"/>
      </w:pPr>
    </w:p>
    <w:p w14:paraId="2F65B2A3" w14:textId="4DCF65B9" w:rsidR="00891DBC" w:rsidRDefault="00891DBC" w:rsidP="00FE2DDD">
      <w:pPr>
        <w:tabs>
          <w:tab w:val="left" w:pos="1725"/>
        </w:tabs>
        <w:spacing w:line="240" w:lineRule="auto"/>
        <w:ind w:right="-4032"/>
        <w:jc w:val="both"/>
      </w:pPr>
    </w:p>
    <w:p w14:paraId="153EFE9D" w14:textId="2CBA93B2" w:rsidR="00891DBC" w:rsidRDefault="00891DBC" w:rsidP="00FE2DDD">
      <w:pPr>
        <w:tabs>
          <w:tab w:val="left" w:pos="1725"/>
        </w:tabs>
        <w:spacing w:line="240" w:lineRule="auto"/>
        <w:ind w:right="-4032"/>
        <w:jc w:val="both"/>
      </w:pPr>
    </w:p>
    <w:p w14:paraId="0CC0D228" w14:textId="67C005B8" w:rsidR="00891DBC" w:rsidRDefault="00891DBC" w:rsidP="00FE2DDD">
      <w:pPr>
        <w:tabs>
          <w:tab w:val="left" w:pos="1725"/>
        </w:tabs>
        <w:spacing w:line="240" w:lineRule="auto"/>
        <w:ind w:right="-4032"/>
        <w:jc w:val="both"/>
      </w:pPr>
    </w:p>
    <w:p w14:paraId="46814A11" w14:textId="69034D1C" w:rsidR="00891DBC" w:rsidRDefault="00891DBC" w:rsidP="00FE2DDD">
      <w:pPr>
        <w:tabs>
          <w:tab w:val="left" w:pos="1725"/>
        </w:tabs>
        <w:spacing w:line="240" w:lineRule="auto"/>
        <w:ind w:right="-4032"/>
        <w:jc w:val="both"/>
      </w:pPr>
    </w:p>
    <w:p w14:paraId="3EB20A55" w14:textId="6AA4B946" w:rsidR="00891DBC" w:rsidRDefault="00891DBC" w:rsidP="00FE2DDD">
      <w:pPr>
        <w:tabs>
          <w:tab w:val="left" w:pos="1725"/>
        </w:tabs>
        <w:spacing w:line="240" w:lineRule="auto"/>
        <w:ind w:right="-4032"/>
        <w:jc w:val="both"/>
      </w:pPr>
    </w:p>
    <w:p w14:paraId="302A5659" w14:textId="34D19097" w:rsidR="00891DBC" w:rsidRDefault="00891DBC" w:rsidP="00FE2DDD">
      <w:pPr>
        <w:tabs>
          <w:tab w:val="left" w:pos="1725"/>
        </w:tabs>
        <w:spacing w:line="240" w:lineRule="auto"/>
        <w:ind w:right="-4032"/>
        <w:jc w:val="both"/>
      </w:pPr>
    </w:p>
    <w:p w14:paraId="725B4E4F" w14:textId="1A731BD9" w:rsidR="00E10F4C" w:rsidRDefault="001F3782" w:rsidP="00FE2DDD">
      <w:pPr>
        <w:tabs>
          <w:tab w:val="left" w:pos="1725"/>
        </w:tabs>
        <w:spacing w:line="240" w:lineRule="auto"/>
        <w:ind w:right="-4032"/>
        <w:jc w:val="both"/>
      </w:pPr>
      <w:r>
        <w:rPr>
          <w:noProof/>
          <w:color w:val="E36C0A" w:themeColor="accent6" w:themeShade="BF"/>
        </w:rPr>
        <mc:AlternateContent>
          <mc:Choice Requires="wps">
            <w:drawing>
              <wp:anchor distT="0" distB="0" distL="114300" distR="114300" simplePos="0" relativeHeight="251940864" behindDoc="0" locked="0" layoutInCell="1" allowOverlap="1" wp14:anchorId="6C429F2D" wp14:editId="40E79F75">
                <wp:simplePos x="0" y="0"/>
                <wp:positionH relativeFrom="margin">
                  <wp:posOffset>555625</wp:posOffset>
                </wp:positionH>
                <wp:positionV relativeFrom="paragraph">
                  <wp:posOffset>224681</wp:posOffset>
                </wp:positionV>
                <wp:extent cx="4836073" cy="1028700"/>
                <wp:effectExtent l="114300" t="57150" r="98425" b="133350"/>
                <wp:wrapNone/>
                <wp:docPr id="46" name="Arrow: Notched Right 46"/>
                <wp:cNvGraphicFramePr/>
                <a:graphic xmlns:a="http://schemas.openxmlformats.org/drawingml/2006/main">
                  <a:graphicData uri="http://schemas.microsoft.com/office/word/2010/wordprocessingShape">
                    <wps:wsp>
                      <wps:cNvSpPr/>
                      <wps:spPr>
                        <a:xfrm>
                          <a:off x="0" y="0"/>
                          <a:ext cx="4836073" cy="1028700"/>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1E629A9F" w14:textId="65A22B9C" w:rsidR="000A2BC2" w:rsidRPr="005741EC" w:rsidRDefault="008F5725" w:rsidP="006A5B2C">
                            <w:pPr>
                              <w:pStyle w:val="Heading1"/>
                              <w:rPr>
                                <w:sz w:val="48"/>
                                <w:szCs w:val="52"/>
                              </w:rPr>
                            </w:pPr>
                            <w:r w:rsidRPr="005741EC">
                              <w:rPr>
                                <w:sz w:val="48"/>
                                <w:szCs w:val="52"/>
                              </w:rPr>
                              <w:t>Frequency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29F2D" id="Arrow: Notched Right 46" o:spid="_x0000_s1035" type="#_x0000_t94" style="position:absolute;left:0;text-align:left;margin-left:43.75pt;margin-top:17.7pt;width:380.8pt;height:81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" adj="19044" fillcolor="#548dd4 [1951]" strokecolor="white [3201]" strokeweight="3pt">
                <v:shadow on="t" color="black" opacity="28270f" origin=",.5" offset="0,3pt"/>
                <v:textbox>
                  <w:txbxContent>
                    <w:p w14:paraId="1E629A9F" w14:textId="65A22B9C" w:rsidR="000A2BC2" w:rsidRPr="005741EC" w:rsidRDefault="008F5725" w:rsidP="006A5B2C">
                      <w:pPr>
                        <w:pStyle w:val="Heading1"/>
                        <w:rPr>
                          <w:sz w:val="48"/>
                          <w:szCs w:val="52"/>
                        </w:rPr>
                      </w:pPr>
                      <w:r w:rsidRPr="005741EC">
                        <w:rPr>
                          <w:sz w:val="48"/>
                          <w:szCs w:val="52"/>
                        </w:rPr>
                        <w:t>Frequency generation</w:t>
                      </w:r>
                    </w:p>
                  </w:txbxContent>
                </v:textbox>
                <w10:wrap anchorx="margin"/>
              </v:shape>
            </w:pict>
          </mc:Fallback>
        </mc:AlternateContent>
      </w:r>
    </w:p>
    <w:p w14:paraId="2C378DFC" w14:textId="77777777" w:rsidR="001F3782" w:rsidRDefault="001F3782" w:rsidP="00FE2DDD">
      <w:pPr>
        <w:tabs>
          <w:tab w:val="left" w:pos="1725"/>
        </w:tabs>
        <w:spacing w:line="240" w:lineRule="auto"/>
        <w:ind w:right="-4032"/>
        <w:jc w:val="both"/>
      </w:pPr>
    </w:p>
    <w:p w14:paraId="077EA8D3" w14:textId="77777777" w:rsidR="00E10F4C" w:rsidRDefault="00E10F4C" w:rsidP="00FE2DDD">
      <w:pPr>
        <w:tabs>
          <w:tab w:val="left" w:pos="1725"/>
        </w:tabs>
        <w:spacing w:line="240" w:lineRule="auto"/>
        <w:ind w:right="-4032"/>
        <w:jc w:val="both"/>
      </w:pPr>
    </w:p>
    <w:p w14:paraId="2A7E3BC1" w14:textId="29FE4393" w:rsidR="009C5477" w:rsidRDefault="009C5477" w:rsidP="003C57AE">
      <w:pPr>
        <w:tabs>
          <w:tab w:val="left" w:pos="1725"/>
        </w:tabs>
        <w:spacing w:line="240" w:lineRule="auto"/>
        <w:ind w:left="864" w:right="-4032"/>
        <w:jc w:val="both"/>
      </w:pPr>
    </w:p>
    <w:p w14:paraId="43873809" w14:textId="77777777" w:rsidR="008E3097" w:rsidRDefault="008E3097" w:rsidP="008E3097">
      <w:pPr>
        <w:tabs>
          <w:tab w:val="left" w:pos="1725"/>
        </w:tabs>
        <w:ind w:left="864" w:right="-4032"/>
        <w:jc w:val="both"/>
        <w:rPr>
          <w:sz w:val="28"/>
          <w:szCs w:val="28"/>
        </w:rPr>
      </w:pPr>
    </w:p>
    <w:p w14:paraId="6B87803A" w14:textId="035A8AB0" w:rsidR="00C67491" w:rsidRPr="00B41E43" w:rsidRDefault="00C67491" w:rsidP="008E3097">
      <w:pPr>
        <w:tabs>
          <w:tab w:val="left" w:pos="1725"/>
        </w:tabs>
        <w:ind w:left="864" w:right="-4032"/>
        <w:jc w:val="both"/>
        <w:rPr>
          <w:sz w:val="28"/>
          <w:szCs w:val="28"/>
        </w:rPr>
      </w:pPr>
      <w:r w:rsidRPr="00B41E43">
        <w:rPr>
          <w:sz w:val="28"/>
          <w:szCs w:val="28"/>
        </w:rPr>
        <w:t>A DTMF keypad (generator or encoder) generates a sinusoidal tone which is mixture of the row and column frequencies. The row frequencies are low group frequencies. The column frequencies belong to high group frequencies. This prevents misinterpretation of the harmonics. Also, the frequencies for DTMF are so chosen that none have a harmonic relationship with the others and that mixing the frequencies would not produce sum or product frequencies that could mimic another valid tone. The high-group frequencies (the column tones) are slightly louder than the low-group to compensate for the high-frequency roll off of voice audio systems.</w:t>
      </w:r>
    </w:p>
    <w:p w14:paraId="484F2762" w14:textId="77777777" w:rsidR="00C67491" w:rsidRPr="00B41E43" w:rsidRDefault="00C67491" w:rsidP="008E3097">
      <w:pPr>
        <w:tabs>
          <w:tab w:val="left" w:pos="1725"/>
        </w:tabs>
        <w:ind w:left="864" w:right="-4032"/>
        <w:jc w:val="both"/>
        <w:rPr>
          <w:sz w:val="28"/>
          <w:szCs w:val="28"/>
        </w:rPr>
      </w:pPr>
      <w:r w:rsidRPr="00B41E43">
        <w:rPr>
          <w:sz w:val="28"/>
          <w:szCs w:val="28"/>
        </w:rPr>
        <w:t>The row and column frequencies corresponding to a DTMF keypad have been indicated in the above figure.</w:t>
      </w:r>
    </w:p>
    <w:p w14:paraId="10FD2373" w14:textId="1FA6AD40" w:rsidR="001A687E" w:rsidRPr="00B41E43" w:rsidRDefault="00C67491" w:rsidP="008E3097">
      <w:pPr>
        <w:tabs>
          <w:tab w:val="left" w:pos="1725"/>
        </w:tabs>
        <w:ind w:left="864" w:right="-4032"/>
        <w:jc w:val="both"/>
        <w:rPr>
          <w:sz w:val="28"/>
          <w:szCs w:val="28"/>
        </w:rPr>
      </w:pPr>
      <w:r w:rsidRPr="00B41E43">
        <w:rPr>
          <w:sz w:val="28"/>
          <w:szCs w:val="28"/>
        </w:rPr>
        <w:lastRenderedPageBreak/>
        <w:t>DTMF tones are able to represent one of the 16 different states or symbols on the keypad. This is equivalent to 4 bits of data, also known as nibble.</w:t>
      </w:r>
    </w:p>
    <w:p w14:paraId="017ACE9C" w14:textId="33192BAB" w:rsidR="00D31A39" w:rsidRPr="007912FC" w:rsidRDefault="00D31A39" w:rsidP="007912FC">
      <w:pPr>
        <w:tabs>
          <w:tab w:val="left" w:pos="1725"/>
        </w:tabs>
        <w:ind w:left="864" w:right="-4032"/>
        <w:jc w:val="both"/>
        <w:rPr>
          <w:sz w:val="28"/>
        </w:rPr>
      </w:pPr>
    </w:p>
    <w:p w14:paraId="3AAA89DF" w14:textId="7BFF93BC" w:rsidR="003557F0" w:rsidRDefault="001B1FF8" w:rsidP="00210703">
      <w:pPr>
        <w:tabs>
          <w:tab w:val="left" w:pos="1725"/>
        </w:tabs>
        <w:spacing w:line="240" w:lineRule="auto"/>
        <w:ind w:right="-4032"/>
        <w:jc w:val="both"/>
      </w:pPr>
      <w:r w:rsidRPr="001B1FF8">
        <w:rPr>
          <w:noProof/>
        </w:rPr>
        <w:drawing>
          <wp:anchor distT="0" distB="0" distL="114300" distR="114300" simplePos="0" relativeHeight="252099584" behindDoc="1" locked="0" layoutInCell="1" allowOverlap="1" wp14:anchorId="16D38724" wp14:editId="263D8FCD">
            <wp:simplePos x="0" y="0"/>
            <wp:positionH relativeFrom="page">
              <wp:posOffset>599090</wp:posOffset>
            </wp:positionH>
            <wp:positionV relativeFrom="paragraph">
              <wp:posOffset>15765</wp:posOffset>
            </wp:positionV>
            <wp:extent cx="6572885" cy="3815255"/>
            <wp:effectExtent l="0" t="0" r="0" b="0"/>
            <wp:wrapNone/>
            <wp:docPr id="26" name="Content Placeholder 2">
              <a:extLst xmlns:a="http://schemas.openxmlformats.org/drawingml/2006/main">
                <a:ext uri="{FF2B5EF4-FFF2-40B4-BE49-F238E27FC236}">
                  <a16:creationId xmlns:a16="http://schemas.microsoft.com/office/drawing/2014/main" id="{A3A4B652-BF4C-4172-A5D5-3A41E28A002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A3A4B652-BF4C-4172-A5D5-3A41E28A002C}"/>
                        </a:ext>
                      </a:extLst>
                    </pic:cNvPr>
                    <pic:cNvPicPr>
                      <a:picLocks noGrp="1"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610985" cy="3837370"/>
                    </a:xfrm>
                    <a:prstGeom prst="rect">
                      <a:avLst/>
                    </a:prstGeom>
                  </pic:spPr>
                </pic:pic>
              </a:graphicData>
            </a:graphic>
            <wp14:sizeRelH relativeFrom="margin">
              <wp14:pctWidth>0</wp14:pctWidth>
            </wp14:sizeRelH>
            <wp14:sizeRelV relativeFrom="margin">
              <wp14:pctHeight>0</wp14:pctHeight>
            </wp14:sizeRelV>
          </wp:anchor>
        </w:drawing>
      </w:r>
    </w:p>
    <w:p w14:paraId="037E4BA5" w14:textId="1F28A05B" w:rsidR="003557F0" w:rsidRDefault="003557F0" w:rsidP="00210703">
      <w:pPr>
        <w:tabs>
          <w:tab w:val="left" w:pos="1725"/>
        </w:tabs>
        <w:spacing w:line="240" w:lineRule="auto"/>
        <w:ind w:right="-4032"/>
        <w:jc w:val="both"/>
      </w:pPr>
    </w:p>
    <w:p w14:paraId="749C8B5D" w14:textId="349B537D" w:rsidR="003557F0" w:rsidRDefault="003557F0" w:rsidP="00210703">
      <w:pPr>
        <w:tabs>
          <w:tab w:val="left" w:pos="1725"/>
        </w:tabs>
        <w:spacing w:line="240" w:lineRule="auto"/>
        <w:ind w:right="-4032"/>
        <w:jc w:val="both"/>
      </w:pPr>
    </w:p>
    <w:p w14:paraId="45DEC10B" w14:textId="0DA0ACA6" w:rsidR="003557F0" w:rsidRDefault="003557F0" w:rsidP="00210703">
      <w:pPr>
        <w:tabs>
          <w:tab w:val="left" w:pos="1725"/>
        </w:tabs>
        <w:spacing w:line="240" w:lineRule="auto"/>
        <w:ind w:right="-4032"/>
        <w:jc w:val="both"/>
      </w:pPr>
    </w:p>
    <w:p w14:paraId="680C1420" w14:textId="326CF5D4" w:rsidR="003557F0" w:rsidRDefault="003557F0" w:rsidP="00210703">
      <w:pPr>
        <w:tabs>
          <w:tab w:val="left" w:pos="1725"/>
        </w:tabs>
        <w:spacing w:line="240" w:lineRule="auto"/>
        <w:ind w:right="-4032"/>
        <w:jc w:val="both"/>
      </w:pPr>
    </w:p>
    <w:p w14:paraId="191F9691" w14:textId="6BDFF644" w:rsidR="003557F0" w:rsidRDefault="003557F0" w:rsidP="00210703">
      <w:pPr>
        <w:tabs>
          <w:tab w:val="left" w:pos="1725"/>
        </w:tabs>
        <w:spacing w:line="240" w:lineRule="auto"/>
        <w:ind w:right="-4032"/>
        <w:jc w:val="both"/>
      </w:pPr>
    </w:p>
    <w:p w14:paraId="09F77462" w14:textId="753899CE" w:rsidR="003557F0" w:rsidRDefault="003557F0" w:rsidP="00210703">
      <w:pPr>
        <w:tabs>
          <w:tab w:val="left" w:pos="1725"/>
        </w:tabs>
        <w:spacing w:line="240" w:lineRule="auto"/>
        <w:ind w:right="-4032"/>
        <w:jc w:val="both"/>
      </w:pPr>
    </w:p>
    <w:p w14:paraId="2C62653C" w14:textId="1F6D6C64" w:rsidR="003557F0" w:rsidRDefault="003557F0" w:rsidP="00B947B6">
      <w:pPr>
        <w:tabs>
          <w:tab w:val="left" w:pos="1725"/>
        </w:tabs>
        <w:spacing w:line="240" w:lineRule="auto"/>
        <w:ind w:left="864" w:right="-4032"/>
        <w:jc w:val="both"/>
      </w:pPr>
    </w:p>
    <w:p w14:paraId="0743F8BD" w14:textId="55AA16F1" w:rsidR="003557F0" w:rsidRDefault="003557F0" w:rsidP="00B947B6">
      <w:pPr>
        <w:tabs>
          <w:tab w:val="left" w:pos="1725"/>
        </w:tabs>
        <w:spacing w:line="240" w:lineRule="auto"/>
        <w:ind w:left="864" w:right="-4032"/>
        <w:jc w:val="both"/>
      </w:pPr>
    </w:p>
    <w:p w14:paraId="793F02CC" w14:textId="015B57DB" w:rsidR="003557F0" w:rsidRDefault="003557F0" w:rsidP="00B947B6">
      <w:pPr>
        <w:tabs>
          <w:tab w:val="left" w:pos="1725"/>
        </w:tabs>
        <w:spacing w:line="240" w:lineRule="auto"/>
        <w:ind w:left="864" w:right="-4032"/>
        <w:jc w:val="both"/>
      </w:pPr>
    </w:p>
    <w:p w14:paraId="284616E5" w14:textId="23E91AB9" w:rsidR="003557F0" w:rsidRDefault="003557F0" w:rsidP="00B947B6">
      <w:pPr>
        <w:tabs>
          <w:tab w:val="left" w:pos="1725"/>
        </w:tabs>
        <w:spacing w:line="240" w:lineRule="auto"/>
        <w:ind w:left="864" w:right="-4032"/>
        <w:jc w:val="both"/>
      </w:pPr>
    </w:p>
    <w:p w14:paraId="40B2EDC8" w14:textId="2B58E730" w:rsidR="003557F0" w:rsidRDefault="003557F0" w:rsidP="00B947B6">
      <w:pPr>
        <w:tabs>
          <w:tab w:val="left" w:pos="1725"/>
        </w:tabs>
        <w:spacing w:line="240" w:lineRule="auto"/>
        <w:ind w:left="864" w:right="-4032"/>
        <w:jc w:val="both"/>
      </w:pPr>
    </w:p>
    <w:p w14:paraId="721C499D" w14:textId="6ACCC937" w:rsidR="003557F0" w:rsidRDefault="003557F0" w:rsidP="00846964">
      <w:pPr>
        <w:tabs>
          <w:tab w:val="left" w:pos="1725"/>
        </w:tabs>
        <w:spacing w:line="240" w:lineRule="auto"/>
        <w:ind w:right="-4032"/>
        <w:jc w:val="both"/>
      </w:pPr>
    </w:p>
    <w:p w14:paraId="50B0DDAC" w14:textId="4D502F1A" w:rsidR="003557F0" w:rsidRDefault="00846964" w:rsidP="00B947B6">
      <w:pPr>
        <w:tabs>
          <w:tab w:val="left" w:pos="1725"/>
        </w:tabs>
        <w:spacing w:line="240" w:lineRule="auto"/>
        <w:ind w:left="864" w:right="-4032"/>
        <w:jc w:val="both"/>
      </w:pPr>
      <w:r>
        <w:rPr>
          <w:noProof/>
          <w:color w:val="E36C0A" w:themeColor="accent6" w:themeShade="BF"/>
        </w:rPr>
        <mc:AlternateContent>
          <mc:Choice Requires="wps">
            <w:drawing>
              <wp:anchor distT="0" distB="0" distL="114300" distR="114300" simplePos="0" relativeHeight="252086272" behindDoc="0" locked="0" layoutInCell="1" allowOverlap="1" wp14:anchorId="644C2E79" wp14:editId="486D4FA2">
                <wp:simplePos x="0" y="0"/>
                <wp:positionH relativeFrom="margin">
                  <wp:posOffset>571500</wp:posOffset>
                </wp:positionH>
                <wp:positionV relativeFrom="paragraph">
                  <wp:posOffset>229126</wp:posOffset>
                </wp:positionV>
                <wp:extent cx="3401410" cy="1028700"/>
                <wp:effectExtent l="114300" t="57150" r="104140" b="133350"/>
                <wp:wrapNone/>
                <wp:docPr id="70" name="Arrow: Notched Right 70"/>
                <wp:cNvGraphicFramePr/>
                <a:graphic xmlns:a="http://schemas.openxmlformats.org/drawingml/2006/main">
                  <a:graphicData uri="http://schemas.microsoft.com/office/word/2010/wordprocessingShape">
                    <wps:wsp>
                      <wps:cNvSpPr/>
                      <wps:spPr>
                        <a:xfrm>
                          <a:off x="0" y="0"/>
                          <a:ext cx="3401410" cy="1028700"/>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21600A9C" w14:textId="4C5563B2" w:rsidR="000B7470" w:rsidRPr="00C62E71" w:rsidRDefault="00340FDE" w:rsidP="000B7470">
                            <w:pPr>
                              <w:pStyle w:val="Heading1"/>
                              <w:rPr>
                                <w:sz w:val="52"/>
                              </w:rPr>
                            </w:pPr>
                            <w:bookmarkStart w:id="18" w:name="_Toc534275181"/>
                            <w:bookmarkStart w:id="19" w:name="_Toc534275222"/>
                            <w:bookmarkStart w:id="20" w:name="_Toc534384259"/>
                            <w:bookmarkStart w:id="21" w:name="_Toc535257101"/>
                            <w:bookmarkStart w:id="22" w:name="_Toc535260494"/>
                            <w:bookmarkStart w:id="23" w:name="_Toc8482532"/>
                            <w:bookmarkStart w:id="24" w:name="_Toc8856197"/>
                            <w:bookmarkStart w:id="25" w:name="_Toc8856281"/>
                            <w:bookmarkStart w:id="26" w:name="_Toc8856304"/>
                            <w:r>
                              <w:rPr>
                                <w:caps w:val="0"/>
                                <w:sz w:val="52"/>
                              </w:rPr>
                              <w:t>APPLICATIONS</w:t>
                            </w:r>
                          </w:p>
                          <w:p w14:paraId="7C83D2EB" w14:textId="77777777" w:rsidR="000B7470" w:rsidRDefault="000B7470" w:rsidP="000B7470"/>
                          <w:p w14:paraId="683F6FD0" w14:textId="77777777" w:rsidR="000B7470" w:rsidRPr="00C62E71" w:rsidRDefault="000B7470" w:rsidP="000B7470">
                            <w:pPr>
                              <w:pStyle w:val="Heading1"/>
                              <w:rPr>
                                <w:sz w:val="52"/>
                              </w:rPr>
                            </w:pPr>
                            <w:r w:rsidRPr="00C62E71">
                              <w:rPr>
                                <w:caps w:val="0"/>
                                <w:sz w:val="52"/>
                              </w:rPr>
                              <w:t>CONCLUSION</w:t>
                            </w:r>
                          </w:p>
                          <w:p w14:paraId="64B174DF" w14:textId="77777777" w:rsidR="00B44157" w:rsidRDefault="00B44157"/>
                          <w:p w14:paraId="06DD87F3" w14:textId="77777777" w:rsidR="000B7470" w:rsidRPr="00C62E71" w:rsidRDefault="000A2BC2" w:rsidP="000B7470">
                            <w:pPr>
                              <w:pStyle w:val="Heading1"/>
                              <w:rPr>
                                <w:sz w:val="52"/>
                              </w:rPr>
                            </w:pPr>
                            <w:r w:rsidRPr="00B071FD">
                              <w:rPr>
                                <w:sz w:val="52"/>
                              </w:rPr>
                              <w:t>references</w:t>
                            </w:r>
                            <w:r w:rsidR="000B7470">
                              <w:rPr>
                                <w:caps w:val="0"/>
                                <w:sz w:val="52"/>
                              </w:rPr>
                              <w:t>RESULTS &amp;</w:t>
                            </w:r>
                            <w:r w:rsidR="000B7470" w:rsidRPr="00C62E71">
                              <w:rPr>
                                <w:caps w:val="0"/>
                                <w:sz w:val="52"/>
                              </w:rPr>
                              <w:t>CONCLUSION</w:t>
                            </w:r>
                          </w:p>
                          <w:p w14:paraId="7BB52F32" w14:textId="77777777" w:rsidR="000B7470" w:rsidRDefault="000B7470" w:rsidP="000B7470"/>
                          <w:p w14:paraId="70E07AA9" w14:textId="77777777" w:rsidR="000B7470" w:rsidRPr="00C62E71" w:rsidRDefault="000B7470" w:rsidP="000B7470">
                            <w:pPr>
                              <w:pStyle w:val="Heading1"/>
                              <w:rPr>
                                <w:sz w:val="52"/>
                              </w:rPr>
                            </w:pPr>
                            <w:r w:rsidRPr="00C62E71">
                              <w:rPr>
                                <w:caps w:val="0"/>
                                <w:sz w:val="52"/>
                              </w:rPr>
                              <w:t>CONCLUSION</w:t>
                            </w:r>
                          </w:p>
                          <w:p w14:paraId="6ECE9C01" w14:textId="77777777" w:rsidR="001B6614" w:rsidRDefault="001B6614"/>
                          <w:p w14:paraId="16DF7098" w14:textId="0743C0E3" w:rsidR="000B7470" w:rsidRPr="00C62E71" w:rsidRDefault="000B7470" w:rsidP="000B7470">
                            <w:pPr>
                              <w:pStyle w:val="Heading1"/>
                              <w:rPr>
                                <w:sz w:val="52"/>
                              </w:rPr>
                            </w:pPr>
                            <w:r>
                              <w:rPr>
                                <w:caps w:val="0"/>
                                <w:sz w:val="52"/>
                              </w:rPr>
                              <w:t>RESULTS &amp;</w:t>
                            </w:r>
                            <w:r w:rsidRPr="00C62E71">
                              <w:rPr>
                                <w:caps w:val="0"/>
                                <w:sz w:val="52"/>
                              </w:rPr>
                              <w:t>CONCLUSION</w:t>
                            </w:r>
                          </w:p>
                          <w:p w14:paraId="14EF2A66" w14:textId="77777777" w:rsidR="000B7470" w:rsidRDefault="000B7470" w:rsidP="000B7470"/>
                          <w:p w14:paraId="363A40DB" w14:textId="0E97EA62" w:rsidR="000B7470" w:rsidRPr="00C62E71" w:rsidRDefault="000B7470" w:rsidP="000B7470">
                            <w:pPr>
                              <w:pStyle w:val="Heading1"/>
                              <w:rPr>
                                <w:sz w:val="52"/>
                              </w:rPr>
                            </w:pPr>
                            <w:r w:rsidRPr="00C62E71">
                              <w:rPr>
                                <w:caps w:val="0"/>
                                <w:sz w:val="52"/>
                              </w:rPr>
                              <w:t>CONCLUSION</w:t>
                            </w:r>
                          </w:p>
                          <w:p w14:paraId="73D6D511" w14:textId="77777777" w:rsidR="00B44157" w:rsidRDefault="00B44157"/>
                          <w:p w14:paraId="0A9BBFB1" w14:textId="53C4293E" w:rsidR="000B7470" w:rsidRPr="00C62E71" w:rsidRDefault="000A2BC2" w:rsidP="000B7470">
                            <w:pPr>
                              <w:pStyle w:val="Heading1"/>
                              <w:rPr>
                                <w:sz w:val="52"/>
                              </w:rPr>
                            </w:pPr>
                            <w:r w:rsidRPr="00B071FD">
                              <w:rPr>
                                <w:sz w:val="52"/>
                              </w:rPr>
                              <w:t>references</w:t>
                            </w:r>
                            <w:r w:rsidR="000B7470">
                              <w:rPr>
                                <w:caps w:val="0"/>
                                <w:sz w:val="52"/>
                              </w:rPr>
                              <w:t>RESULTS &amp;</w:t>
                            </w:r>
                            <w:r w:rsidR="000B7470" w:rsidRPr="00C62E71">
                              <w:rPr>
                                <w:caps w:val="0"/>
                                <w:sz w:val="52"/>
                              </w:rPr>
                              <w:t>CONCLUSION</w:t>
                            </w:r>
                            <w:bookmarkEnd w:id="18"/>
                            <w:bookmarkEnd w:id="19"/>
                            <w:bookmarkEnd w:id="20"/>
                            <w:bookmarkEnd w:id="21"/>
                            <w:bookmarkEnd w:id="22"/>
                            <w:bookmarkEnd w:id="23"/>
                            <w:bookmarkEnd w:id="24"/>
                            <w:bookmarkEnd w:id="25"/>
                            <w:bookmarkEnd w:id="26"/>
                          </w:p>
                          <w:p w14:paraId="1415ACAA" w14:textId="77777777" w:rsidR="000B7470" w:rsidRDefault="000B7470" w:rsidP="000B7470"/>
                          <w:p w14:paraId="1E8DB48D" w14:textId="77777777" w:rsidR="000B7470" w:rsidRPr="00C62E71" w:rsidRDefault="000B7470" w:rsidP="000B7470">
                            <w:pPr>
                              <w:pStyle w:val="Heading1"/>
                              <w:rPr>
                                <w:sz w:val="52"/>
                              </w:rPr>
                            </w:pPr>
                            <w:bookmarkStart w:id="27" w:name="_Toc534275182"/>
                            <w:bookmarkStart w:id="28" w:name="_Toc534275223"/>
                            <w:bookmarkStart w:id="29" w:name="_Toc534384260"/>
                            <w:bookmarkStart w:id="30" w:name="_Toc535257102"/>
                            <w:bookmarkStart w:id="31" w:name="_Toc535260495"/>
                            <w:bookmarkStart w:id="32" w:name="_Toc8482533"/>
                            <w:bookmarkStart w:id="33" w:name="_Toc8856198"/>
                            <w:bookmarkStart w:id="34" w:name="_Toc8856282"/>
                            <w:bookmarkStart w:id="35" w:name="_Toc8856305"/>
                            <w:r w:rsidRPr="00C62E71">
                              <w:rPr>
                                <w:caps w:val="0"/>
                                <w:sz w:val="52"/>
                              </w:rPr>
                              <w:t>CONCLUSION</w:t>
                            </w:r>
                            <w:bookmarkEnd w:id="27"/>
                            <w:bookmarkEnd w:id="28"/>
                            <w:bookmarkEnd w:id="29"/>
                            <w:bookmarkEnd w:id="30"/>
                            <w:bookmarkEnd w:id="31"/>
                            <w:bookmarkEnd w:id="32"/>
                            <w:bookmarkEnd w:id="33"/>
                            <w:bookmarkEnd w:id="34"/>
                            <w:bookmarkEnd w:id="3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C2E79" id="Arrow: Notched Right 70" o:spid="_x0000_s1036" type="#_x0000_t94" style="position:absolute;left:0;text-align:left;margin-left:45pt;margin-top:18.05pt;width:267.85pt;height:81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" adj="17966" fillcolor="#548dd4 [1951]" strokecolor="white [3201]" strokeweight="3pt">
                <v:shadow on="t" color="black" opacity="28270f" origin=",.5" offset="0,3pt"/>
                <v:textbox>
                  <w:txbxContent>
                    <w:p w14:paraId="21600A9C" w14:textId="4C5563B2" w:rsidR="000B7470" w:rsidRPr="00C62E71" w:rsidRDefault="00340FDE" w:rsidP="000B7470">
                      <w:pPr>
                        <w:pStyle w:val="Heading1"/>
                        <w:rPr>
                          <w:sz w:val="52"/>
                        </w:rPr>
                      </w:pPr>
                      <w:bookmarkStart w:id="51" w:name="_Toc534275181"/>
                      <w:bookmarkStart w:id="52" w:name="_Toc534275222"/>
                      <w:bookmarkStart w:id="53" w:name="_Toc534384259"/>
                      <w:bookmarkStart w:id="54" w:name="_Toc535257101"/>
                      <w:bookmarkStart w:id="55" w:name="_Toc535260494"/>
                      <w:bookmarkStart w:id="56" w:name="_Toc8482532"/>
                      <w:bookmarkStart w:id="57" w:name="_Toc8856197"/>
                      <w:bookmarkStart w:id="58" w:name="_Toc8856281"/>
                      <w:bookmarkStart w:id="59" w:name="_Toc8856304"/>
                      <w:r>
                        <w:rPr>
                          <w:caps w:val="0"/>
                          <w:sz w:val="52"/>
                        </w:rPr>
                        <w:t>APPLICATIONS</w:t>
                      </w:r>
                    </w:p>
                    <w:p w14:paraId="7C83D2EB" w14:textId="77777777" w:rsidR="000B7470" w:rsidRDefault="000B7470" w:rsidP="000B7470"/>
                    <w:p w14:paraId="683F6FD0" w14:textId="77777777" w:rsidR="000B7470" w:rsidRPr="00C62E71" w:rsidRDefault="000B7470" w:rsidP="000B7470">
                      <w:pPr>
                        <w:pStyle w:val="Heading1"/>
                        <w:rPr>
                          <w:sz w:val="52"/>
                        </w:rPr>
                      </w:pPr>
                      <w:r w:rsidRPr="00C62E71">
                        <w:rPr>
                          <w:caps w:val="0"/>
                          <w:sz w:val="52"/>
                        </w:rPr>
                        <w:t>CONCLUSION</w:t>
                      </w:r>
                    </w:p>
                    <w:p w14:paraId="64B174DF" w14:textId="77777777" w:rsidR="00B44157" w:rsidRDefault="00B44157"/>
                    <w:p w14:paraId="06DD87F3" w14:textId="77777777" w:rsidR="000B7470" w:rsidRPr="00C62E71" w:rsidRDefault="000A2BC2" w:rsidP="000B7470">
                      <w:pPr>
                        <w:pStyle w:val="Heading1"/>
                        <w:rPr>
                          <w:sz w:val="52"/>
                        </w:rPr>
                      </w:pPr>
                      <w:r w:rsidRPr="00B071FD">
                        <w:rPr>
                          <w:sz w:val="52"/>
                        </w:rPr>
                        <w:t>references</w:t>
                      </w:r>
                      <w:r w:rsidR="000B7470">
                        <w:rPr>
                          <w:caps w:val="0"/>
                          <w:sz w:val="52"/>
                        </w:rPr>
                        <w:t>RESULTS &amp;</w:t>
                      </w:r>
                      <w:r w:rsidR="000B7470" w:rsidRPr="00C62E71">
                        <w:rPr>
                          <w:caps w:val="0"/>
                          <w:sz w:val="52"/>
                        </w:rPr>
                        <w:t>CONCLUSION</w:t>
                      </w:r>
                    </w:p>
                    <w:p w14:paraId="7BB52F32" w14:textId="77777777" w:rsidR="000B7470" w:rsidRDefault="000B7470" w:rsidP="000B7470"/>
                    <w:p w14:paraId="70E07AA9" w14:textId="77777777" w:rsidR="000B7470" w:rsidRPr="00C62E71" w:rsidRDefault="000B7470" w:rsidP="000B7470">
                      <w:pPr>
                        <w:pStyle w:val="Heading1"/>
                        <w:rPr>
                          <w:sz w:val="52"/>
                        </w:rPr>
                      </w:pPr>
                      <w:r w:rsidRPr="00C62E71">
                        <w:rPr>
                          <w:caps w:val="0"/>
                          <w:sz w:val="52"/>
                        </w:rPr>
                        <w:t>CONCLUSION</w:t>
                      </w:r>
                    </w:p>
                    <w:p w14:paraId="6ECE9C01" w14:textId="77777777" w:rsidR="001B6614" w:rsidRDefault="001B6614"/>
                    <w:p w14:paraId="16DF7098" w14:textId="0743C0E3" w:rsidR="000B7470" w:rsidRPr="00C62E71" w:rsidRDefault="000B7470" w:rsidP="000B7470">
                      <w:pPr>
                        <w:pStyle w:val="Heading1"/>
                        <w:rPr>
                          <w:sz w:val="52"/>
                        </w:rPr>
                      </w:pPr>
                      <w:r>
                        <w:rPr>
                          <w:caps w:val="0"/>
                          <w:sz w:val="52"/>
                        </w:rPr>
                        <w:t>RESULTS &amp;</w:t>
                      </w:r>
                      <w:r w:rsidRPr="00C62E71">
                        <w:rPr>
                          <w:caps w:val="0"/>
                          <w:sz w:val="52"/>
                        </w:rPr>
                        <w:t>CONCLUSION</w:t>
                      </w:r>
                    </w:p>
                    <w:p w14:paraId="14EF2A66" w14:textId="77777777" w:rsidR="000B7470" w:rsidRDefault="000B7470" w:rsidP="000B7470"/>
                    <w:p w14:paraId="363A40DB" w14:textId="0E97EA62" w:rsidR="000B7470" w:rsidRPr="00C62E71" w:rsidRDefault="000B7470" w:rsidP="000B7470">
                      <w:pPr>
                        <w:pStyle w:val="Heading1"/>
                        <w:rPr>
                          <w:sz w:val="52"/>
                        </w:rPr>
                      </w:pPr>
                      <w:r w:rsidRPr="00C62E71">
                        <w:rPr>
                          <w:caps w:val="0"/>
                          <w:sz w:val="52"/>
                        </w:rPr>
                        <w:t>CONCLUSION</w:t>
                      </w:r>
                    </w:p>
                    <w:p w14:paraId="73D6D511" w14:textId="77777777" w:rsidR="00B44157" w:rsidRDefault="00B44157"/>
                    <w:p w14:paraId="0A9BBFB1" w14:textId="53C4293E" w:rsidR="000B7470" w:rsidRPr="00C62E71" w:rsidRDefault="000A2BC2" w:rsidP="000B7470">
                      <w:pPr>
                        <w:pStyle w:val="Heading1"/>
                        <w:rPr>
                          <w:sz w:val="52"/>
                        </w:rPr>
                      </w:pPr>
                      <w:r w:rsidRPr="00B071FD">
                        <w:rPr>
                          <w:sz w:val="52"/>
                        </w:rPr>
                        <w:t>references</w:t>
                      </w:r>
                      <w:r w:rsidR="000B7470">
                        <w:rPr>
                          <w:caps w:val="0"/>
                          <w:sz w:val="52"/>
                        </w:rPr>
                        <w:t>RESULTS &amp;</w:t>
                      </w:r>
                      <w:r w:rsidR="000B7470" w:rsidRPr="00C62E71">
                        <w:rPr>
                          <w:caps w:val="0"/>
                          <w:sz w:val="52"/>
                        </w:rPr>
                        <w:t>CONCLUSION</w:t>
                      </w:r>
                      <w:bookmarkEnd w:id="51"/>
                      <w:bookmarkEnd w:id="52"/>
                      <w:bookmarkEnd w:id="53"/>
                      <w:bookmarkEnd w:id="54"/>
                      <w:bookmarkEnd w:id="55"/>
                      <w:bookmarkEnd w:id="56"/>
                      <w:bookmarkEnd w:id="57"/>
                      <w:bookmarkEnd w:id="58"/>
                      <w:bookmarkEnd w:id="59"/>
                    </w:p>
                    <w:p w14:paraId="1415ACAA" w14:textId="77777777" w:rsidR="000B7470" w:rsidRDefault="000B7470" w:rsidP="000B7470"/>
                    <w:p w14:paraId="1E8DB48D" w14:textId="77777777" w:rsidR="000B7470" w:rsidRPr="00C62E71" w:rsidRDefault="000B7470" w:rsidP="000B7470">
                      <w:pPr>
                        <w:pStyle w:val="Heading1"/>
                        <w:rPr>
                          <w:sz w:val="52"/>
                        </w:rPr>
                      </w:pPr>
                      <w:bookmarkStart w:id="60" w:name="_Toc534275182"/>
                      <w:bookmarkStart w:id="61" w:name="_Toc534275223"/>
                      <w:bookmarkStart w:id="62" w:name="_Toc534384260"/>
                      <w:bookmarkStart w:id="63" w:name="_Toc535257102"/>
                      <w:bookmarkStart w:id="64" w:name="_Toc535260495"/>
                      <w:bookmarkStart w:id="65" w:name="_Toc8482533"/>
                      <w:bookmarkStart w:id="66" w:name="_Toc8856198"/>
                      <w:bookmarkStart w:id="67" w:name="_Toc8856282"/>
                      <w:bookmarkStart w:id="68" w:name="_Toc8856305"/>
                      <w:r w:rsidRPr="00C62E71">
                        <w:rPr>
                          <w:caps w:val="0"/>
                          <w:sz w:val="52"/>
                        </w:rPr>
                        <w:t>CONCLUSION</w:t>
                      </w:r>
                      <w:bookmarkEnd w:id="60"/>
                      <w:bookmarkEnd w:id="61"/>
                      <w:bookmarkEnd w:id="62"/>
                      <w:bookmarkEnd w:id="63"/>
                      <w:bookmarkEnd w:id="64"/>
                      <w:bookmarkEnd w:id="65"/>
                      <w:bookmarkEnd w:id="66"/>
                      <w:bookmarkEnd w:id="67"/>
                      <w:bookmarkEnd w:id="68"/>
                    </w:p>
                  </w:txbxContent>
                </v:textbox>
                <w10:wrap anchorx="margin"/>
              </v:shape>
            </w:pict>
          </mc:Fallback>
        </mc:AlternateContent>
      </w:r>
    </w:p>
    <w:p w14:paraId="073AEC0F" w14:textId="7A7EA568" w:rsidR="003557F0" w:rsidRDefault="003557F0" w:rsidP="00B947B6">
      <w:pPr>
        <w:tabs>
          <w:tab w:val="left" w:pos="1725"/>
        </w:tabs>
        <w:spacing w:line="240" w:lineRule="auto"/>
        <w:ind w:left="864" w:right="-4032"/>
        <w:jc w:val="both"/>
      </w:pPr>
    </w:p>
    <w:p w14:paraId="679C7C31" w14:textId="47B06D2C" w:rsidR="003557F0" w:rsidRDefault="003557F0" w:rsidP="00B947B6">
      <w:pPr>
        <w:tabs>
          <w:tab w:val="left" w:pos="1725"/>
        </w:tabs>
        <w:spacing w:line="240" w:lineRule="auto"/>
        <w:ind w:left="864" w:right="-4032"/>
        <w:jc w:val="both"/>
      </w:pPr>
    </w:p>
    <w:p w14:paraId="56591B15" w14:textId="757714C2" w:rsidR="001442D9" w:rsidRDefault="001442D9" w:rsidP="00BA53EB">
      <w:pPr>
        <w:tabs>
          <w:tab w:val="left" w:pos="1725"/>
        </w:tabs>
        <w:spacing w:line="240" w:lineRule="auto"/>
        <w:ind w:left="864" w:right="-4032"/>
        <w:jc w:val="both"/>
        <w:rPr>
          <w:sz w:val="28"/>
          <w:szCs w:val="28"/>
        </w:rPr>
      </w:pPr>
    </w:p>
    <w:p w14:paraId="74645EEB" w14:textId="77777777" w:rsidR="00321ED4" w:rsidRPr="00BA53EB" w:rsidRDefault="00321ED4" w:rsidP="00BA53EB">
      <w:pPr>
        <w:tabs>
          <w:tab w:val="left" w:pos="1725"/>
        </w:tabs>
        <w:spacing w:line="240" w:lineRule="auto"/>
        <w:ind w:left="864" w:right="-4032"/>
        <w:jc w:val="both"/>
        <w:rPr>
          <w:sz w:val="28"/>
          <w:szCs w:val="28"/>
        </w:rPr>
      </w:pPr>
    </w:p>
    <w:p w14:paraId="2B1C8241" w14:textId="41696249" w:rsidR="00BA53EB" w:rsidRPr="00D81C8B" w:rsidRDefault="00BA53EB" w:rsidP="00DA1E5A">
      <w:pPr>
        <w:pStyle w:val="ListParagraph"/>
        <w:numPr>
          <w:ilvl w:val="0"/>
          <w:numId w:val="3"/>
        </w:numPr>
        <w:tabs>
          <w:tab w:val="left" w:pos="1725"/>
        </w:tabs>
        <w:spacing w:after="0"/>
        <w:ind w:right="-4032"/>
        <w:jc w:val="both"/>
        <w:rPr>
          <w:b/>
          <w:bCs/>
          <w:szCs w:val="32"/>
        </w:rPr>
      </w:pPr>
      <w:r w:rsidRPr="00D81C8B">
        <w:rPr>
          <w:b/>
          <w:bCs/>
          <w:szCs w:val="32"/>
        </w:rPr>
        <w:t>DTMF Controlled Home Automation System :</w:t>
      </w:r>
    </w:p>
    <w:p w14:paraId="02EC523B" w14:textId="77777777" w:rsidR="00BA53EB" w:rsidRDefault="00BA53EB" w:rsidP="00BA53EB">
      <w:pPr>
        <w:pStyle w:val="ListParagraph"/>
        <w:numPr>
          <w:ilvl w:val="0"/>
          <w:numId w:val="0"/>
        </w:numPr>
        <w:tabs>
          <w:tab w:val="left" w:pos="1725"/>
        </w:tabs>
        <w:spacing w:after="0"/>
        <w:ind w:left="1440" w:right="-4032"/>
        <w:jc w:val="both"/>
        <w:rPr>
          <w:sz w:val="28"/>
          <w:szCs w:val="28"/>
        </w:rPr>
      </w:pPr>
    </w:p>
    <w:p w14:paraId="79DEA029" w14:textId="5E088233" w:rsidR="00BA53EB" w:rsidRPr="00BA53EB" w:rsidRDefault="00BA53EB" w:rsidP="00FE3275">
      <w:pPr>
        <w:pStyle w:val="ListParagraph"/>
        <w:numPr>
          <w:ilvl w:val="0"/>
          <w:numId w:val="0"/>
        </w:numPr>
        <w:tabs>
          <w:tab w:val="left" w:pos="1725"/>
        </w:tabs>
        <w:spacing w:line="276" w:lineRule="auto"/>
        <w:ind w:left="1152" w:right="-4032"/>
        <w:jc w:val="both"/>
        <w:rPr>
          <w:sz w:val="28"/>
          <w:szCs w:val="28"/>
        </w:rPr>
      </w:pPr>
      <w:r w:rsidRPr="00BA53EB">
        <w:rPr>
          <w:sz w:val="28"/>
          <w:szCs w:val="28"/>
        </w:rPr>
        <w:t>The main objective of this project is to implement home automation system for achieving the remote-control operation of home appliances using DTMF (Dual Tone Multi Frequency) technology.</w:t>
      </w:r>
    </w:p>
    <w:p w14:paraId="0C30837D" w14:textId="77777777" w:rsidR="00BA53EB" w:rsidRPr="00D81C8B" w:rsidRDefault="00BA53EB" w:rsidP="00DA1E5A">
      <w:pPr>
        <w:pStyle w:val="ListParagraph"/>
        <w:numPr>
          <w:ilvl w:val="0"/>
          <w:numId w:val="3"/>
        </w:numPr>
        <w:tabs>
          <w:tab w:val="left" w:pos="1725"/>
        </w:tabs>
        <w:ind w:right="-4032"/>
        <w:jc w:val="both"/>
        <w:rPr>
          <w:b/>
          <w:bCs/>
          <w:szCs w:val="32"/>
        </w:rPr>
      </w:pPr>
      <w:r w:rsidRPr="00D81C8B">
        <w:rPr>
          <w:b/>
          <w:bCs/>
          <w:szCs w:val="32"/>
        </w:rPr>
        <w:lastRenderedPageBreak/>
        <w:t xml:space="preserve">DTMF Based Electronic Voting Machine: </w:t>
      </w:r>
    </w:p>
    <w:p w14:paraId="31A00229" w14:textId="42BE047A" w:rsidR="00BA53EB" w:rsidRPr="00BA53EB" w:rsidRDefault="00BA53EB" w:rsidP="00AB02BA">
      <w:pPr>
        <w:pStyle w:val="ListParagraph"/>
        <w:numPr>
          <w:ilvl w:val="0"/>
          <w:numId w:val="0"/>
        </w:numPr>
        <w:tabs>
          <w:tab w:val="left" w:pos="1725"/>
        </w:tabs>
        <w:spacing w:line="276" w:lineRule="auto"/>
        <w:ind w:left="1152" w:right="-4032"/>
        <w:jc w:val="both"/>
        <w:rPr>
          <w:sz w:val="28"/>
          <w:szCs w:val="28"/>
        </w:rPr>
      </w:pPr>
      <w:r w:rsidRPr="00BA53EB">
        <w:rPr>
          <w:sz w:val="28"/>
          <w:szCs w:val="28"/>
        </w:rPr>
        <w:t>The main idea of this project is to replace the ballot paper type of voting system and make convenient form of electronic voting system by implementing a cell phone-based voting system using DTMF technology</w:t>
      </w:r>
      <w:r>
        <w:rPr>
          <w:sz w:val="28"/>
          <w:szCs w:val="28"/>
        </w:rPr>
        <w:t>.</w:t>
      </w:r>
    </w:p>
    <w:p w14:paraId="21DBCED9" w14:textId="77777777" w:rsidR="00BA53EB" w:rsidRPr="00D81C8B" w:rsidRDefault="00BA53EB" w:rsidP="00DA1E5A">
      <w:pPr>
        <w:pStyle w:val="ListParagraph"/>
        <w:numPr>
          <w:ilvl w:val="0"/>
          <w:numId w:val="3"/>
        </w:numPr>
        <w:tabs>
          <w:tab w:val="left" w:pos="1725"/>
        </w:tabs>
        <w:ind w:right="-4032"/>
        <w:jc w:val="both"/>
        <w:rPr>
          <w:b/>
          <w:bCs/>
          <w:szCs w:val="32"/>
        </w:rPr>
      </w:pPr>
      <w:r w:rsidRPr="00D81C8B">
        <w:rPr>
          <w:b/>
          <w:bCs/>
          <w:szCs w:val="32"/>
        </w:rPr>
        <w:t xml:space="preserve">DTMF Based Effective Switching System for Power Efficiency: </w:t>
      </w:r>
    </w:p>
    <w:p w14:paraId="0AD895D2" w14:textId="118AC1CA" w:rsidR="001442D9" w:rsidRPr="00BA53EB" w:rsidRDefault="00BA53EB" w:rsidP="00BA53EB">
      <w:pPr>
        <w:tabs>
          <w:tab w:val="left" w:pos="1725"/>
        </w:tabs>
        <w:ind w:left="1152" w:right="-4032"/>
        <w:jc w:val="both"/>
        <w:rPr>
          <w:sz w:val="28"/>
          <w:szCs w:val="28"/>
        </w:rPr>
      </w:pPr>
      <w:r w:rsidRPr="00BA53EB">
        <w:rPr>
          <w:sz w:val="28"/>
          <w:szCs w:val="28"/>
        </w:rPr>
        <w:t>In this project, switching operation of various appliances in home and office are controlled in an effective way using DTMF decoder in the circuit. Along with DTMF decoder, microcontroller unit and GSM mobile facilitates this type of switching operation</w:t>
      </w:r>
      <w:r>
        <w:rPr>
          <w:sz w:val="28"/>
          <w:szCs w:val="28"/>
        </w:rPr>
        <w:t>.</w:t>
      </w:r>
    </w:p>
    <w:p w14:paraId="11F4B7BE" w14:textId="1339194F" w:rsidR="003557F0" w:rsidRDefault="004B6F7A" w:rsidP="00AD6BC9">
      <w:pPr>
        <w:tabs>
          <w:tab w:val="left" w:pos="1725"/>
        </w:tabs>
        <w:spacing w:line="240" w:lineRule="auto"/>
        <w:ind w:right="-4032"/>
        <w:jc w:val="both"/>
      </w:pPr>
      <w:r>
        <w:rPr>
          <w:noProof/>
          <w:color w:val="E36C0A" w:themeColor="accent6" w:themeShade="BF"/>
        </w:rPr>
        <mc:AlternateContent>
          <mc:Choice Requires="wps">
            <w:drawing>
              <wp:anchor distT="0" distB="0" distL="114300" distR="114300" simplePos="0" relativeHeight="252107776" behindDoc="0" locked="0" layoutInCell="1" allowOverlap="1" wp14:anchorId="2D69A9F0" wp14:editId="6E6210F0">
                <wp:simplePos x="0" y="0"/>
                <wp:positionH relativeFrom="margin">
                  <wp:posOffset>485140</wp:posOffset>
                </wp:positionH>
                <wp:positionV relativeFrom="paragraph">
                  <wp:posOffset>6350</wp:posOffset>
                </wp:positionV>
                <wp:extent cx="4631120" cy="1028700"/>
                <wp:effectExtent l="114300" t="57150" r="93345" b="133350"/>
                <wp:wrapNone/>
                <wp:docPr id="29" name="Arrow: Notched Right 29"/>
                <wp:cNvGraphicFramePr/>
                <a:graphic xmlns:a="http://schemas.openxmlformats.org/drawingml/2006/main">
                  <a:graphicData uri="http://schemas.microsoft.com/office/word/2010/wordprocessingShape">
                    <wps:wsp>
                      <wps:cNvSpPr/>
                      <wps:spPr>
                        <a:xfrm>
                          <a:off x="0" y="0"/>
                          <a:ext cx="4631120" cy="1028700"/>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17C418B9" w14:textId="16D4F6EA" w:rsidR="003B1B12" w:rsidRPr="003B1B12" w:rsidRDefault="003B1B12" w:rsidP="003B1B12">
                            <w:pPr>
                              <w:pStyle w:val="Heading1"/>
                              <w:rPr>
                                <w:sz w:val="52"/>
                                <w:szCs w:val="52"/>
                              </w:rPr>
                            </w:pPr>
                            <w:r w:rsidRPr="003B1B12">
                              <w:rPr>
                                <w:sz w:val="48"/>
                                <w:szCs w:val="52"/>
                              </w:rPr>
                              <w:t>Results &amp; Conclusion</w:t>
                            </w:r>
                          </w:p>
                          <w:p w14:paraId="58F52282" w14:textId="77777777" w:rsidR="003B1B12" w:rsidRPr="003B1B12" w:rsidRDefault="003B1B12" w:rsidP="003B1B12">
                            <w:pPr>
                              <w:rPr>
                                <w:sz w:val="20"/>
                                <w:szCs w:val="20"/>
                              </w:rPr>
                            </w:pPr>
                          </w:p>
                          <w:p w14:paraId="4F39C2FF" w14:textId="77777777" w:rsidR="003B1B12" w:rsidRPr="003B1B12" w:rsidRDefault="003B1B12" w:rsidP="003B1B12">
                            <w:pPr>
                              <w:pStyle w:val="Heading1"/>
                              <w:rPr>
                                <w:sz w:val="52"/>
                                <w:szCs w:val="52"/>
                              </w:rPr>
                            </w:pPr>
                            <w:r w:rsidRPr="003B1B12">
                              <w:rPr>
                                <w:sz w:val="48"/>
                                <w:szCs w:val="52"/>
                              </w:rPr>
                              <w:t>references</w:t>
                            </w:r>
                          </w:p>
                          <w:p w14:paraId="75FA8E72" w14:textId="77777777" w:rsidR="003B1B12" w:rsidRPr="003B1B12" w:rsidRDefault="003B1B12" w:rsidP="003B1B12">
                            <w:pPr>
                              <w:rPr>
                                <w:sz w:val="20"/>
                                <w:szCs w:val="20"/>
                              </w:rPr>
                            </w:pPr>
                          </w:p>
                          <w:p w14:paraId="28379524" w14:textId="77777777" w:rsidR="003B1B12" w:rsidRPr="003B1B12" w:rsidRDefault="003B1B12" w:rsidP="003B1B12">
                            <w:pPr>
                              <w:pStyle w:val="Heading1"/>
                              <w:rPr>
                                <w:sz w:val="52"/>
                                <w:szCs w:val="52"/>
                              </w:rPr>
                            </w:pPr>
                            <w:r w:rsidRPr="003B1B12">
                              <w:rPr>
                                <w:sz w:val="48"/>
                                <w:szCs w:val="52"/>
                              </w:rPr>
                              <w:t>references</w:t>
                            </w:r>
                          </w:p>
                          <w:p w14:paraId="776144F1" w14:textId="77777777" w:rsidR="003B1B12" w:rsidRPr="003B1B12" w:rsidRDefault="003B1B12" w:rsidP="003B1B12">
                            <w:pPr>
                              <w:rPr>
                                <w:sz w:val="20"/>
                                <w:szCs w:val="20"/>
                              </w:rPr>
                            </w:pPr>
                          </w:p>
                          <w:p w14:paraId="699EBA99" w14:textId="49CB49A4" w:rsidR="003B1B12" w:rsidRPr="003B1B12" w:rsidRDefault="003B1B12" w:rsidP="003B1B12">
                            <w:pPr>
                              <w:pStyle w:val="Heading1"/>
                              <w:rPr>
                                <w:sz w:val="52"/>
                                <w:szCs w:val="52"/>
                              </w:rPr>
                            </w:pPr>
                            <w:r w:rsidRPr="003B1B12">
                              <w:rPr>
                                <w:sz w:val="48"/>
                                <w:szCs w:val="52"/>
                              </w:rPr>
                              <w:t>referencesn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9A9F0"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29" o:spid="_x0000_s1037" type="#_x0000_t94" style="position:absolute;left:0;text-align:left;margin-left:38.2pt;margin-top:.5pt;width:364.65pt;height:81pt;z-index:25210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" adj="18931" fillcolor="#548dd4 [1951]" strokecolor="white [3201]" strokeweight="3pt">
                <v:shadow on="t" color="black" opacity="28270f" origin=",.5" offset="0,3pt"/>
                <v:textbox>
                  <w:txbxContent>
                    <w:p w14:paraId="17C418B9" w14:textId="16D4F6EA" w:rsidR="003B1B12" w:rsidRPr="003B1B12" w:rsidRDefault="003B1B12" w:rsidP="003B1B12">
                      <w:pPr>
                        <w:pStyle w:val="Heading1"/>
                        <w:rPr>
                          <w:sz w:val="52"/>
                          <w:szCs w:val="52"/>
                        </w:rPr>
                      </w:pPr>
                      <w:r w:rsidRPr="003B1B12">
                        <w:rPr>
                          <w:sz w:val="48"/>
                          <w:szCs w:val="52"/>
                        </w:rPr>
                        <w:t>Results &amp; Conclusion</w:t>
                      </w:r>
                    </w:p>
                    <w:p w14:paraId="58F52282" w14:textId="77777777" w:rsidR="003B1B12" w:rsidRPr="003B1B12" w:rsidRDefault="003B1B12" w:rsidP="003B1B12">
                      <w:pPr>
                        <w:rPr>
                          <w:sz w:val="20"/>
                          <w:szCs w:val="20"/>
                        </w:rPr>
                      </w:pPr>
                    </w:p>
                    <w:p w14:paraId="4F39C2FF" w14:textId="77777777" w:rsidR="003B1B12" w:rsidRPr="003B1B12" w:rsidRDefault="003B1B12" w:rsidP="003B1B12">
                      <w:pPr>
                        <w:pStyle w:val="Heading1"/>
                        <w:rPr>
                          <w:sz w:val="52"/>
                          <w:szCs w:val="52"/>
                        </w:rPr>
                      </w:pPr>
                      <w:r w:rsidRPr="003B1B12">
                        <w:rPr>
                          <w:sz w:val="48"/>
                          <w:szCs w:val="52"/>
                        </w:rPr>
                        <w:t>references</w:t>
                      </w:r>
                    </w:p>
                    <w:p w14:paraId="75FA8E72" w14:textId="77777777" w:rsidR="003B1B12" w:rsidRPr="003B1B12" w:rsidRDefault="003B1B12" w:rsidP="003B1B12">
                      <w:pPr>
                        <w:rPr>
                          <w:sz w:val="20"/>
                          <w:szCs w:val="20"/>
                        </w:rPr>
                      </w:pPr>
                    </w:p>
                    <w:p w14:paraId="28379524" w14:textId="77777777" w:rsidR="003B1B12" w:rsidRPr="003B1B12" w:rsidRDefault="003B1B12" w:rsidP="003B1B12">
                      <w:pPr>
                        <w:pStyle w:val="Heading1"/>
                        <w:rPr>
                          <w:sz w:val="52"/>
                          <w:szCs w:val="52"/>
                        </w:rPr>
                      </w:pPr>
                      <w:r w:rsidRPr="003B1B12">
                        <w:rPr>
                          <w:sz w:val="48"/>
                          <w:szCs w:val="52"/>
                        </w:rPr>
                        <w:t>references</w:t>
                      </w:r>
                    </w:p>
                    <w:p w14:paraId="776144F1" w14:textId="77777777" w:rsidR="003B1B12" w:rsidRPr="003B1B12" w:rsidRDefault="003B1B12" w:rsidP="003B1B12">
                      <w:pPr>
                        <w:rPr>
                          <w:sz w:val="20"/>
                          <w:szCs w:val="20"/>
                        </w:rPr>
                      </w:pPr>
                    </w:p>
                    <w:p w14:paraId="699EBA99" w14:textId="49CB49A4" w:rsidR="003B1B12" w:rsidRPr="003B1B12" w:rsidRDefault="003B1B12" w:rsidP="003B1B12">
                      <w:pPr>
                        <w:pStyle w:val="Heading1"/>
                        <w:rPr>
                          <w:sz w:val="52"/>
                          <w:szCs w:val="52"/>
                        </w:rPr>
                      </w:pPr>
                      <w:r w:rsidRPr="003B1B12">
                        <w:rPr>
                          <w:sz w:val="48"/>
                          <w:szCs w:val="52"/>
                        </w:rPr>
                        <w:t>referencesn</w:t>
                      </w:r>
                    </w:p>
                  </w:txbxContent>
                </v:textbox>
                <w10:wrap anchorx="margin"/>
              </v:shape>
            </w:pict>
          </mc:Fallback>
        </mc:AlternateContent>
      </w:r>
    </w:p>
    <w:p w14:paraId="57BB472C" w14:textId="587505AE" w:rsidR="003B1B12" w:rsidRDefault="003B1B12" w:rsidP="00AD6BC9">
      <w:pPr>
        <w:tabs>
          <w:tab w:val="left" w:pos="1725"/>
        </w:tabs>
        <w:spacing w:line="240" w:lineRule="auto"/>
        <w:ind w:right="-4032"/>
        <w:jc w:val="both"/>
      </w:pPr>
    </w:p>
    <w:p w14:paraId="741629B3" w14:textId="6FCE31EC" w:rsidR="003B1B12" w:rsidRDefault="003B1B12" w:rsidP="00D42649">
      <w:pPr>
        <w:tabs>
          <w:tab w:val="left" w:pos="1725"/>
        </w:tabs>
        <w:spacing w:line="240" w:lineRule="auto"/>
        <w:ind w:left="864" w:right="-4032"/>
        <w:jc w:val="both"/>
        <w:rPr>
          <w:sz w:val="28"/>
          <w:szCs w:val="28"/>
        </w:rPr>
      </w:pPr>
    </w:p>
    <w:p w14:paraId="545E20F8" w14:textId="77777777" w:rsidR="0006477B" w:rsidRPr="00D42649" w:rsidRDefault="0006477B" w:rsidP="00D42649">
      <w:pPr>
        <w:tabs>
          <w:tab w:val="left" w:pos="1725"/>
        </w:tabs>
        <w:spacing w:line="240" w:lineRule="auto"/>
        <w:ind w:left="864" w:right="-4032"/>
        <w:jc w:val="both"/>
        <w:rPr>
          <w:sz w:val="28"/>
          <w:szCs w:val="28"/>
        </w:rPr>
      </w:pPr>
    </w:p>
    <w:p w14:paraId="19A189D3" w14:textId="77777777" w:rsidR="00D42649" w:rsidRDefault="00D42649" w:rsidP="00DA1E5A">
      <w:pPr>
        <w:pStyle w:val="ListParagraph"/>
        <w:numPr>
          <w:ilvl w:val="0"/>
          <w:numId w:val="3"/>
        </w:numPr>
        <w:tabs>
          <w:tab w:val="left" w:pos="1725"/>
        </w:tabs>
        <w:ind w:left="1224" w:right="-4032"/>
        <w:jc w:val="both"/>
        <w:rPr>
          <w:sz w:val="28"/>
          <w:szCs w:val="28"/>
        </w:rPr>
      </w:pPr>
      <w:r w:rsidRPr="00D42649">
        <w:rPr>
          <w:sz w:val="28"/>
          <w:szCs w:val="28"/>
        </w:rPr>
        <w:t>FFT (Fast Fourier Transform) is the mathematical tool that can be used to calculate the frequency component in the given signal.</w:t>
      </w:r>
    </w:p>
    <w:p w14:paraId="1FD17D3E" w14:textId="77777777" w:rsidR="00D42649" w:rsidRDefault="00D42649" w:rsidP="00DA1E5A">
      <w:pPr>
        <w:pStyle w:val="ListParagraph"/>
        <w:numPr>
          <w:ilvl w:val="0"/>
          <w:numId w:val="3"/>
        </w:numPr>
        <w:tabs>
          <w:tab w:val="left" w:pos="1725"/>
        </w:tabs>
        <w:ind w:left="1224" w:right="-4032"/>
        <w:jc w:val="both"/>
        <w:rPr>
          <w:sz w:val="28"/>
          <w:szCs w:val="28"/>
        </w:rPr>
      </w:pPr>
      <w:r w:rsidRPr="00D42649">
        <w:rPr>
          <w:sz w:val="28"/>
          <w:szCs w:val="28"/>
        </w:rPr>
        <w:t>DTMF technology was first introduced in telephone system in 1963 but nowadays it is used in different field of life.</w:t>
      </w:r>
    </w:p>
    <w:p w14:paraId="25922ED1" w14:textId="77777777" w:rsidR="00D42649" w:rsidRDefault="00D42649" w:rsidP="00DA1E5A">
      <w:pPr>
        <w:pStyle w:val="ListParagraph"/>
        <w:numPr>
          <w:ilvl w:val="0"/>
          <w:numId w:val="3"/>
        </w:numPr>
        <w:tabs>
          <w:tab w:val="left" w:pos="1725"/>
        </w:tabs>
        <w:ind w:left="1224" w:right="-4032"/>
        <w:jc w:val="both"/>
        <w:rPr>
          <w:sz w:val="28"/>
          <w:szCs w:val="28"/>
        </w:rPr>
      </w:pPr>
      <w:r w:rsidRPr="00D42649">
        <w:rPr>
          <w:sz w:val="28"/>
          <w:szCs w:val="28"/>
        </w:rPr>
        <w:t>It reduces the waiting time, response time and increases the efficiency.</w:t>
      </w:r>
    </w:p>
    <w:p w14:paraId="67504E4F" w14:textId="77777777" w:rsidR="00D42649" w:rsidRDefault="00D42649" w:rsidP="00DA1E5A">
      <w:pPr>
        <w:pStyle w:val="ListParagraph"/>
        <w:numPr>
          <w:ilvl w:val="0"/>
          <w:numId w:val="3"/>
        </w:numPr>
        <w:tabs>
          <w:tab w:val="left" w:pos="1725"/>
        </w:tabs>
        <w:ind w:left="1224" w:right="-4032"/>
        <w:jc w:val="both"/>
        <w:rPr>
          <w:sz w:val="28"/>
          <w:szCs w:val="28"/>
        </w:rPr>
      </w:pPr>
      <w:r w:rsidRPr="00D42649">
        <w:rPr>
          <w:sz w:val="28"/>
          <w:szCs w:val="28"/>
        </w:rPr>
        <w:t>The Dialer is now connected with the Receiver without the involvement of the third party person (Telephone Exchange).</w:t>
      </w:r>
    </w:p>
    <w:p w14:paraId="2E6359EE" w14:textId="48494A3C" w:rsidR="003B1B12" w:rsidRPr="00753FAF" w:rsidRDefault="00D42649" w:rsidP="00DA1E5A">
      <w:pPr>
        <w:pStyle w:val="ListParagraph"/>
        <w:numPr>
          <w:ilvl w:val="0"/>
          <w:numId w:val="3"/>
        </w:numPr>
        <w:tabs>
          <w:tab w:val="left" w:pos="1725"/>
        </w:tabs>
        <w:ind w:left="1224" w:right="-4032"/>
        <w:jc w:val="both"/>
        <w:rPr>
          <w:sz w:val="28"/>
          <w:szCs w:val="28"/>
        </w:rPr>
      </w:pPr>
      <w:r w:rsidRPr="00D42649">
        <w:rPr>
          <w:sz w:val="28"/>
          <w:szCs w:val="28"/>
        </w:rPr>
        <w:t>We can Reduce or Finish the theft rate, burglary and use DTMF in security Places (Military, Banks etc.), and can also use this technology in home automation systems</w:t>
      </w:r>
      <w:r w:rsidR="00753FAF">
        <w:rPr>
          <w:sz w:val="28"/>
          <w:szCs w:val="28"/>
        </w:rPr>
        <w:t>.</w:t>
      </w:r>
    </w:p>
    <w:p w14:paraId="59684344" w14:textId="36A93488" w:rsidR="003B1B12" w:rsidRDefault="003B1B12" w:rsidP="00AD6BC9">
      <w:pPr>
        <w:tabs>
          <w:tab w:val="left" w:pos="1725"/>
        </w:tabs>
        <w:spacing w:line="240" w:lineRule="auto"/>
        <w:ind w:right="-4032"/>
        <w:jc w:val="both"/>
      </w:pPr>
    </w:p>
    <w:p w14:paraId="048D4C9C" w14:textId="14511848" w:rsidR="00B071FD" w:rsidRDefault="00E702A6" w:rsidP="00B071FD">
      <w:pPr>
        <w:spacing w:after="60" w:line="216" w:lineRule="auto"/>
        <w:ind w:left="720"/>
        <w:contextualSpacing/>
        <w:jc w:val="both"/>
        <w:rPr>
          <w:rFonts w:ascii="Segoe UI" w:eastAsia="+mn-ea" w:hAnsi="Segoe UI" w:cs="+mn-cs"/>
          <w:color w:val="000000"/>
          <w:kern w:val="24"/>
          <w:sz w:val="32"/>
          <w:szCs w:val="32"/>
        </w:rPr>
      </w:pPr>
      <w:r>
        <w:rPr>
          <w:noProof/>
          <w:color w:val="E36C0A" w:themeColor="accent6" w:themeShade="BF"/>
        </w:rPr>
        <w:lastRenderedPageBreak/>
        <mc:AlternateContent>
          <mc:Choice Requires="wps">
            <w:drawing>
              <wp:anchor distT="0" distB="0" distL="114300" distR="114300" simplePos="0" relativeHeight="251922432" behindDoc="0" locked="0" layoutInCell="1" allowOverlap="1" wp14:anchorId="30ACF73D" wp14:editId="061D3197">
                <wp:simplePos x="0" y="0"/>
                <wp:positionH relativeFrom="margin">
                  <wp:align>center</wp:align>
                </wp:positionH>
                <wp:positionV relativeFrom="paragraph">
                  <wp:posOffset>-563245</wp:posOffset>
                </wp:positionV>
                <wp:extent cx="3457575" cy="1028700"/>
                <wp:effectExtent l="114300" t="57150" r="104775" b="133350"/>
                <wp:wrapNone/>
                <wp:docPr id="69" name="Arrow: Notched Right 69"/>
                <wp:cNvGraphicFramePr/>
                <a:graphic xmlns:a="http://schemas.openxmlformats.org/drawingml/2006/main">
                  <a:graphicData uri="http://schemas.microsoft.com/office/word/2010/wordprocessingShape">
                    <wps:wsp>
                      <wps:cNvSpPr/>
                      <wps:spPr>
                        <a:xfrm>
                          <a:off x="0" y="0"/>
                          <a:ext cx="3457575" cy="1028700"/>
                        </a:xfrm>
                        <a:prstGeom prst="notchedRightArrow">
                          <a:avLst>
                            <a:gd name="adj1" fmla="val 50000"/>
                            <a:gd name="adj2" fmla="val 55634"/>
                          </a:avLst>
                        </a:prstGeom>
                        <a:solidFill>
                          <a:schemeClr val="tx2">
                            <a:lumMod val="60000"/>
                            <a:lumOff val="40000"/>
                          </a:schemeClr>
                        </a:solidFill>
                      </wps:spPr>
                      <wps:style>
                        <a:lnRef idx="3">
                          <a:schemeClr val="lt1"/>
                        </a:lnRef>
                        <a:fillRef idx="1">
                          <a:schemeClr val="accent6"/>
                        </a:fillRef>
                        <a:effectRef idx="1">
                          <a:schemeClr val="accent6"/>
                        </a:effectRef>
                        <a:fontRef idx="minor">
                          <a:schemeClr val="lt1"/>
                        </a:fontRef>
                      </wps:style>
                      <wps:txbx>
                        <w:txbxContent>
                          <w:p w14:paraId="3B3C9189" w14:textId="62B511B3" w:rsidR="000A2BC2" w:rsidRPr="00B071FD" w:rsidRDefault="000A2BC2" w:rsidP="00B071FD">
                            <w:pPr>
                              <w:pStyle w:val="Heading1"/>
                            </w:pPr>
                            <w:bookmarkStart w:id="36" w:name="_Toc534275183"/>
                            <w:bookmarkStart w:id="37" w:name="_Toc534275224"/>
                            <w:bookmarkStart w:id="38" w:name="_Toc534384261"/>
                            <w:bookmarkStart w:id="39" w:name="_Toc535257103"/>
                            <w:bookmarkStart w:id="40" w:name="_Toc535260496"/>
                            <w:bookmarkStart w:id="41" w:name="_Toc8482534"/>
                            <w:bookmarkStart w:id="42" w:name="_Toc8856199"/>
                            <w:bookmarkStart w:id="43" w:name="_Toc8856283"/>
                            <w:bookmarkStart w:id="44" w:name="_Toc8856306"/>
                            <w:r w:rsidRPr="00B071FD">
                              <w:rPr>
                                <w:sz w:val="52"/>
                              </w:rPr>
                              <w:t>references</w:t>
                            </w:r>
                          </w:p>
                          <w:p w14:paraId="1DA7FCC7" w14:textId="77777777" w:rsidR="000A2BC2" w:rsidRDefault="000A2BC2"/>
                          <w:p w14:paraId="5099271F" w14:textId="77777777" w:rsidR="000A2BC2" w:rsidRPr="00B071FD" w:rsidRDefault="000A2BC2" w:rsidP="00B071FD">
                            <w:pPr>
                              <w:pStyle w:val="Heading1"/>
                            </w:pPr>
                            <w:r w:rsidRPr="00B071FD">
                              <w:rPr>
                                <w:sz w:val="52"/>
                              </w:rPr>
                              <w:t>references</w:t>
                            </w:r>
                          </w:p>
                          <w:p w14:paraId="1E7EBF62" w14:textId="77777777" w:rsidR="00B44157" w:rsidRDefault="00B44157"/>
                          <w:p w14:paraId="04796566" w14:textId="2F029673" w:rsidR="000A2BC2" w:rsidRPr="00B071FD" w:rsidRDefault="000A2BC2" w:rsidP="00B071FD">
                            <w:pPr>
                              <w:pStyle w:val="Heading1"/>
                            </w:pPr>
                            <w:r w:rsidRPr="00B071FD">
                              <w:rPr>
                                <w:sz w:val="52"/>
                              </w:rPr>
                              <w:t>references</w:t>
                            </w:r>
                            <w:bookmarkEnd w:id="36"/>
                            <w:bookmarkEnd w:id="37"/>
                            <w:bookmarkEnd w:id="38"/>
                            <w:bookmarkEnd w:id="39"/>
                            <w:bookmarkEnd w:id="40"/>
                            <w:bookmarkEnd w:id="41"/>
                            <w:bookmarkEnd w:id="42"/>
                            <w:bookmarkEnd w:id="43"/>
                            <w:bookmarkEnd w:id="44"/>
                          </w:p>
                          <w:p w14:paraId="40339B79" w14:textId="77777777" w:rsidR="000A2BC2" w:rsidRDefault="000A2BC2"/>
                          <w:p w14:paraId="3BC0B41F" w14:textId="16E04B40" w:rsidR="000A2BC2" w:rsidRPr="00B071FD" w:rsidRDefault="000A2BC2" w:rsidP="00B071FD">
                            <w:pPr>
                              <w:pStyle w:val="Heading1"/>
                            </w:pPr>
                            <w:bookmarkStart w:id="45" w:name="_Toc534275184"/>
                            <w:bookmarkStart w:id="46" w:name="_Toc534275225"/>
                            <w:bookmarkStart w:id="47" w:name="_Toc534384262"/>
                            <w:bookmarkStart w:id="48" w:name="_Toc535257104"/>
                            <w:bookmarkStart w:id="49" w:name="_Toc535260497"/>
                            <w:bookmarkStart w:id="50" w:name="_Toc8482535"/>
                            <w:bookmarkStart w:id="51" w:name="_Toc8856200"/>
                            <w:bookmarkStart w:id="52" w:name="_Toc8856284"/>
                            <w:bookmarkStart w:id="53" w:name="_Toc8856307"/>
                            <w:r w:rsidRPr="00B071FD">
                              <w:rPr>
                                <w:sz w:val="52"/>
                              </w:rPr>
                              <w:t>references</w:t>
                            </w:r>
                            <w:bookmarkEnd w:id="45"/>
                            <w:bookmarkEnd w:id="46"/>
                            <w:bookmarkEnd w:id="47"/>
                            <w:bookmarkEnd w:id="48"/>
                            <w:bookmarkEnd w:id="49"/>
                            <w:bookmarkEnd w:id="50"/>
                            <w:bookmarkEnd w:id="51"/>
                            <w:bookmarkEnd w:id="52"/>
                            <w:bookmarkEnd w:id="5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ACF73D" id="Arrow: Notched Right 69" o:spid="_x0000_s1038" type="#_x0000_t94" style="position:absolute;left:0;text-align:left;margin-left:0;margin-top:-44.35pt;width:272.25pt;height:81pt;z-index:251922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" adj="18025" fillcolor="#548dd4 [1951]" strokecolor="white [3201]" strokeweight="3pt">
                <v:shadow on="t" color="black" opacity="28270f" origin=",.5" offset="0,3pt"/>
                <v:textbox>
                  <w:txbxContent>
                    <w:p w14:paraId="3B3C9189" w14:textId="62B511B3" w:rsidR="000A2BC2" w:rsidRPr="00B071FD" w:rsidRDefault="000A2BC2" w:rsidP="00B071FD">
                      <w:pPr>
                        <w:pStyle w:val="Heading1"/>
                      </w:pPr>
                      <w:bookmarkStart w:id="54" w:name="_Toc534275183"/>
                      <w:bookmarkStart w:id="55" w:name="_Toc534275224"/>
                      <w:bookmarkStart w:id="56" w:name="_Toc534384261"/>
                      <w:bookmarkStart w:id="57" w:name="_Toc535257103"/>
                      <w:bookmarkStart w:id="58" w:name="_Toc535260496"/>
                      <w:bookmarkStart w:id="59" w:name="_Toc8482534"/>
                      <w:bookmarkStart w:id="60" w:name="_Toc8856199"/>
                      <w:bookmarkStart w:id="61" w:name="_Toc8856283"/>
                      <w:bookmarkStart w:id="62" w:name="_Toc8856306"/>
                      <w:r w:rsidRPr="00B071FD">
                        <w:rPr>
                          <w:sz w:val="52"/>
                        </w:rPr>
                        <w:t>references</w:t>
                      </w:r>
                    </w:p>
                    <w:p w14:paraId="1DA7FCC7" w14:textId="77777777" w:rsidR="000A2BC2" w:rsidRDefault="000A2BC2"/>
                    <w:p w14:paraId="5099271F" w14:textId="77777777" w:rsidR="000A2BC2" w:rsidRPr="00B071FD" w:rsidRDefault="000A2BC2" w:rsidP="00B071FD">
                      <w:pPr>
                        <w:pStyle w:val="Heading1"/>
                      </w:pPr>
                      <w:r w:rsidRPr="00B071FD">
                        <w:rPr>
                          <w:sz w:val="52"/>
                        </w:rPr>
                        <w:t>references</w:t>
                      </w:r>
                    </w:p>
                    <w:p w14:paraId="1E7EBF62" w14:textId="77777777" w:rsidR="00B44157" w:rsidRDefault="00B44157"/>
                    <w:p w14:paraId="04796566" w14:textId="2F029673" w:rsidR="000A2BC2" w:rsidRPr="00B071FD" w:rsidRDefault="000A2BC2" w:rsidP="00B071FD">
                      <w:pPr>
                        <w:pStyle w:val="Heading1"/>
                      </w:pPr>
                      <w:r w:rsidRPr="00B071FD">
                        <w:rPr>
                          <w:sz w:val="52"/>
                        </w:rPr>
                        <w:t>references</w:t>
                      </w:r>
                      <w:bookmarkEnd w:id="54"/>
                      <w:bookmarkEnd w:id="55"/>
                      <w:bookmarkEnd w:id="56"/>
                      <w:bookmarkEnd w:id="57"/>
                      <w:bookmarkEnd w:id="58"/>
                      <w:bookmarkEnd w:id="59"/>
                      <w:bookmarkEnd w:id="60"/>
                      <w:bookmarkEnd w:id="61"/>
                      <w:bookmarkEnd w:id="62"/>
                    </w:p>
                    <w:p w14:paraId="40339B79" w14:textId="77777777" w:rsidR="000A2BC2" w:rsidRDefault="000A2BC2"/>
                    <w:p w14:paraId="3BC0B41F" w14:textId="16E04B40" w:rsidR="000A2BC2" w:rsidRPr="00B071FD" w:rsidRDefault="000A2BC2" w:rsidP="00B071FD">
                      <w:pPr>
                        <w:pStyle w:val="Heading1"/>
                      </w:pPr>
                      <w:bookmarkStart w:id="63" w:name="_Toc534275184"/>
                      <w:bookmarkStart w:id="64" w:name="_Toc534275225"/>
                      <w:bookmarkStart w:id="65" w:name="_Toc534384262"/>
                      <w:bookmarkStart w:id="66" w:name="_Toc535257104"/>
                      <w:bookmarkStart w:id="67" w:name="_Toc535260497"/>
                      <w:bookmarkStart w:id="68" w:name="_Toc8482535"/>
                      <w:bookmarkStart w:id="69" w:name="_Toc8856200"/>
                      <w:bookmarkStart w:id="70" w:name="_Toc8856284"/>
                      <w:bookmarkStart w:id="71" w:name="_Toc8856307"/>
                      <w:r w:rsidRPr="00B071FD">
                        <w:rPr>
                          <w:sz w:val="52"/>
                        </w:rPr>
                        <w:t>references</w:t>
                      </w:r>
                      <w:bookmarkEnd w:id="63"/>
                      <w:bookmarkEnd w:id="64"/>
                      <w:bookmarkEnd w:id="65"/>
                      <w:bookmarkEnd w:id="66"/>
                      <w:bookmarkEnd w:id="67"/>
                      <w:bookmarkEnd w:id="68"/>
                      <w:bookmarkEnd w:id="69"/>
                      <w:bookmarkEnd w:id="70"/>
                      <w:bookmarkEnd w:id="71"/>
                    </w:p>
                  </w:txbxContent>
                </v:textbox>
                <w10:wrap anchorx="margin"/>
              </v:shape>
            </w:pict>
          </mc:Fallback>
        </mc:AlternateContent>
      </w:r>
    </w:p>
    <w:p w14:paraId="2A98A8F6" w14:textId="108CA4A6" w:rsidR="007D3BA6" w:rsidRDefault="007D3BA6" w:rsidP="00753FAF">
      <w:pPr>
        <w:spacing w:after="60" w:line="216" w:lineRule="auto"/>
        <w:contextualSpacing/>
        <w:jc w:val="both"/>
        <w:rPr>
          <w:rFonts w:ascii="Segoe UI" w:eastAsia="+mn-ea" w:hAnsi="Segoe UI" w:cs="+mn-cs"/>
          <w:color w:val="000000"/>
          <w:kern w:val="24"/>
          <w:sz w:val="32"/>
          <w:szCs w:val="32"/>
        </w:rPr>
      </w:pPr>
    </w:p>
    <w:p w14:paraId="7E952993" w14:textId="77777777" w:rsidR="004B6F7A" w:rsidRDefault="004B6F7A" w:rsidP="00753FAF">
      <w:pPr>
        <w:spacing w:after="60" w:line="216" w:lineRule="auto"/>
        <w:contextualSpacing/>
        <w:jc w:val="both"/>
        <w:rPr>
          <w:rFonts w:ascii="Segoe UI" w:eastAsia="+mn-ea" w:hAnsi="Segoe UI" w:cs="+mn-cs"/>
          <w:color w:val="000000"/>
          <w:kern w:val="24"/>
          <w:sz w:val="32"/>
          <w:szCs w:val="32"/>
        </w:rPr>
      </w:pPr>
    </w:p>
    <w:p w14:paraId="5566B794" w14:textId="49ECC335" w:rsidR="00C71C6F" w:rsidRPr="00C71C6F" w:rsidRDefault="00C71C6F" w:rsidP="00C71C6F">
      <w:pPr>
        <w:tabs>
          <w:tab w:val="left" w:pos="1725"/>
        </w:tabs>
        <w:spacing w:after="0"/>
        <w:ind w:left="1152" w:right="-4032"/>
        <w:jc w:val="both"/>
        <w:rPr>
          <w:color w:val="auto"/>
          <w:sz w:val="28"/>
          <w:szCs w:val="28"/>
        </w:rPr>
      </w:pPr>
      <w:r w:rsidRPr="00C71C6F">
        <w:rPr>
          <w:color w:val="auto"/>
          <w:sz w:val="28"/>
          <w:szCs w:val="28"/>
        </w:rPr>
        <w:t>[1]"DTMF - Genave", Genave, 2019. [Online]. Available: http://genave.com/dtmf/. [Accessed: 20- Jun- 2019]</w:t>
      </w:r>
    </w:p>
    <w:p w14:paraId="609D9B67" w14:textId="77777777" w:rsidR="00C71C6F" w:rsidRPr="00C71C6F" w:rsidRDefault="00C71C6F" w:rsidP="00C71C6F">
      <w:pPr>
        <w:tabs>
          <w:tab w:val="left" w:pos="1725"/>
        </w:tabs>
        <w:spacing w:after="0"/>
        <w:ind w:left="1152" w:right="-4032"/>
        <w:jc w:val="both"/>
        <w:rPr>
          <w:color w:val="auto"/>
          <w:sz w:val="28"/>
          <w:szCs w:val="28"/>
        </w:rPr>
      </w:pPr>
      <w:r w:rsidRPr="00C71C6F">
        <w:rPr>
          <w:color w:val="auto"/>
          <w:sz w:val="28"/>
          <w:szCs w:val="28"/>
        </w:rPr>
        <w:t xml:space="preserve"> [2]"Dual-tone multi-frequency signaling", En.wikipedia.org, 2019. [Online]. Available: https://en.wikipedia.org/wiki/Dual-tone_multi-frequency_signaling. [Accessed: 21- Jun- 2019]</w:t>
      </w:r>
    </w:p>
    <w:p w14:paraId="195FBB2D" w14:textId="77777777" w:rsidR="00C71C6F" w:rsidRPr="00C71C6F" w:rsidRDefault="00C71C6F" w:rsidP="00C71C6F">
      <w:pPr>
        <w:tabs>
          <w:tab w:val="left" w:pos="1725"/>
        </w:tabs>
        <w:spacing w:after="0"/>
        <w:ind w:left="1152" w:right="-4032"/>
        <w:jc w:val="both"/>
        <w:rPr>
          <w:color w:val="auto"/>
          <w:sz w:val="28"/>
          <w:szCs w:val="28"/>
        </w:rPr>
      </w:pPr>
      <w:r w:rsidRPr="00C71C6F">
        <w:rPr>
          <w:color w:val="auto"/>
          <w:sz w:val="28"/>
          <w:szCs w:val="28"/>
        </w:rPr>
        <w:t>[3]"What is Dual-Tone Multifrequency (DTMF) ? - Definition from Techopedia", Techopedia.com, 2019. [Online]. Available: https://www.techopedia.com/definition/26023/dual-tone-multifrequency-dtmf. [Accessed: 23- Jun- 2019]</w:t>
      </w:r>
    </w:p>
    <w:p w14:paraId="089C7163" w14:textId="77777777" w:rsidR="00C71C6F" w:rsidRPr="00C71C6F" w:rsidRDefault="00C71C6F" w:rsidP="00C71C6F">
      <w:pPr>
        <w:tabs>
          <w:tab w:val="left" w:pos="1725"/>
        </w:tabs>
        <w:spacing w:after="0"/>
        <w:ind w:left="1152" w:right="-4032"/>
        <w:jc w:val="both"/>
        <w:rPr>
          <w:color w:val="auto"/>
          <w:sz w:val="28"/>
          <w:szCs w:val="28"/>
        </w:rPr>
      </w:pPr>
      <w:r w:rsidRPr="00C71C6F">
        <w:rPr>
          <w:color w:val="auto"/>
          <w:sz w:val="28"/>
          <w:szCs w:val="28"/>
        </w:rPr>
        <w:t>[4]"What is DTMF (dual tone multi frequency)? - Definition from WhatIs.com", SearchNetworking, 2019. [Online]. Available: https://searchnetworking.techtarget.com/definition/DTMF. [Accessed: 23- Jun- 2019]</w:t>
      </w:r>
    </w:p>
    <w:p w14:paraId="74B693BE" w14:textId="77777777" w:rsidR="00C71C6F" w:rsidRPr="00C71C6F" w:rsidRDefault="00C71C6F" w:rsidP="00C71C6F">
      <w:pPr>
        <w:tabs>
          <w:tab w:val="left" w:pos="1725"/>
        </w:tabs>
        <w:spacing w:after="0"/>
        <w:ind w:left="1152" w:right="-4032"/>
        <w:jc w:val="both"/>
        <w:rPr>
          <w:color w:val="auto"/>
          <w:sz w:val="28"/>
          <w:szCs w:val="28"/>
        </w:rPr>
      </w:pPr>
      <w:r w:rsidRPr="00C71C6F">
        <w:rPr>
          <w:color w:val="auto"/>
          <w:sz w:val="28"/>
          <w:szCs w:val="28"/>
        </w:rPr>
        <w:t>[5]2019. [Online]. Available: https://www.quora.com/What-is-DTMF-technology. [Accessed: 23- Jun- 2019]</w:t>
      </w:r>
    </w:p>
    <w:p w14:paraId="1B4EC362" w14:textId="77777777" w:rsidR="00C71C6F" w:rsidRPr="00C71C6F" w:rsidRDefault="00C71C6F" w:rsidP="00C71C6F">
      <w:pPr>
        <w:tabs>
          <w:tab w:val="left" w:pos="1725"/>
        </w:tabs>
        <w:spacing w:after="0"/>
        <w:ind w:left="1152" w:right="-4032"/>
        <w:jc w:val="both"/>
        <w:rPr>
          <w:color w:val="auto"/>
          <w:sz w:val="28"/>
          <w:szCs w:val="28"/>
        </w:rPr>
      </w:pPr>
      <w:r w:rsidRPr="00C71C6F">
        <w:rPr>
          <w:color w:val="auto"/>
          <w:sz w:val="28"/>
          <w:szCs w:val="28"/>
        </w:rPr>
        <w:t>[6]T. Agarwal, "Working Of DTMF (Dual Tone Multi Frequency) Technology and Its Applications", Buy Electronics &amp; Electrical Projects in the United States, 2019. [Online]. Available: https://www.efxkits.us/dtmf-dual-tone-multi-frequency-technology-working-applications/. [Accessed: 22- Jun- 2019]</w:t>
      </w:r>
    </w:p>
    <w:p w14:paraId="1690334A" w14:textId="37AA34AF" w:rsidR="007857F2" w:rsidRPr="00C71C6F" w:rsidRDefault="00C71C6F" w:rsidP="00C71C6F">
      <w:pPr>
        <w:tabs>
          <w:tab w:val="left" w:pos="1725"/>
        </w:tabs>
        <w:spacing w:after="0"/>
        <w:ind w:left="1152" w:right="-4032"/>
        <w:jc w:val="both"/>
        <w:rPr>
          <w:color w:val="auto"/>
          <w:sz w:val="28"/>
          <w:szCs w:val="28"/>
        </w:rPr>
      </w:pPr>
      <w:r w:rsidRPr="00C71C6F">
        <w:rPr>
          <w:color w:val="auto"/>
          <w:sz w:val="28"/>
          <w:szCs w:val="28"/>
        </w:rPr>
        <w:t>[7]"DTMF: Dual Tone Multi Frequency", Engineersgarage.com, 2019. [Online]. Available: https://www.engineersgarage.com/tutorials/dtmf-dual-tone-multiple-frequency. [Accessed: 21- Jun- 2019]</w:t>
      </w:r>
    </w:p>
    <w:sectPr w:rsidR="007857F2" w:rsidRPr="00C71C6F" w:rsidSect="00314913">
      <w:type w:val="continuous"/>
      <w:pgSz w:w="12240" w:h="15840"/>
      <w:pgMar w:top="1440" w:right="5083" w:bottom="0" w:left="0" w:header="288" w:footer="1296" w:gutter="0"/>
      <w:pgBorders w:offsetFrom="page">
        <w:top w:val="single" w:sz="18" w:space="24" w:color="984806" w:themeColor="accent6" w:themeShade="80"/>
        <w:left w:val="single" w:sz="18" w:space="24" w:color="984806" w:themeColor="accent6" w:themeShade="80"/>
        <w:bottom w:val="single" w:sz="18" w:space="24" w:color="984806" w:themeColor="accent6" w:themeShade="80"/>
        <w:right w:val="single" w:sz="18" w:space="24" w:color="984806"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BD67C" w14:textId="77777777" w:rsidR="00422856" w:rsidRDefault="00422856" w:rsidP="00E71C68">
      <w:pPr>
        <w:spacing w:after="0" w:line="240" w:lineRule="auto"/>
      </w:pPr>
      <w:r>
        <w:separator/>
      </w:r>
    </w:p>
  </w:endnote>
  <w:endnote w:type="continuationSeparator" w:id="0">
    <w:p w14:paraId="45221775" w14:textId="77777777" w:rsidR="00422856" w:rsidRDefault="00422856"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47318"/>
      <w:docPartObj>
        <w:docPartGallery w:val="Page Numbers (Bottom of Page)"/>
        <w:docPartUnique/>
      </w:docPartObj>
    </w:sdtPr>
    <w:sdtEndPr/>
    <w:sdtContent>
      <w:p w14:paraId="0564D6D7" w14:textId="6E1587B9" w:rsidR="000A2BC2" w:rsidRDefault="000A2BC2" w:rsidP="00AB408E">
        <w:pPr>
          <w:pStyle w:val="Footer"/>
          <w:jc w:val="center"/>
        </w:pPr>
        <w:r>
          <w:rPr>
            <w:noProof/>
          </w:rPr>
          <mc:AlternateContent>
            <mc:Choice Requires="wps">
              <w:drawing>
                <wp:anchor distT="0" distB="0" distL="114300" distR="114300" simplePos="0" relativeHeight="251660288" behindDoc="0" locked="0" layoutInCell="1" allowOverlap="1" wp14:anchorId="278590FB" wp14:editId="76F7386F">
                  <wp:simplePos x="0" y="0"/>
                  <wp:positionH relativeFrom="page">
                    <wp:align>center</wp:align>
                  </wp:positionH>
                  <wp:positionV relativeFrom="bottomMargin">
                    <wp:posOffset>172085</wp:posOffset>
                  </wp:positionV>
                  <wp:extent cx="551815" cy="238760"/>
                  <wp:effectExtent l="19050" t="19050" r="21590" b="27940"/>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tx1"/>
                            </a:solidFill>
                            <a:round/>
                            <a:headEnd/>
                            <a:tailEnd/>
                          </a:ln>
                        </wps:spPr>
                        <wps:txbx>
                          <w:txbxContent>
                            <w:p w14:paraId="07BD6218" w14:textId="77777777" w:rsidR="000A2BC2" w:rsidRPr="004E1AB9" w:rsidRDefault="000A2BC2" w:rsidP="00AB408E">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E1AB9">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1AB9">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78590F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39" type="#_x0000_t185" style="position:absolute;left:0;text-align:left;margin-left:0;margin-top:13.55pt;width:43.45pt;height:18.8pt;z-index:251660288;visibility:visible;mso-wrap-style:square;mso-width-percent:100;mso-height-percent:0;mso-wrap-distance-left:9pt;mso-wrap-distance-top:0;mso-wrap-distance-right:9pt;mso-wrap-distance-bottom:0;mso-position-horizontal:center;mso-position-horizontal-relative:page;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" filled="t" strokecolor="black [3213]" strokeweight="2.25pt">
                  <v:textbox inset=",0,,0">
                    <w:txbxContent>
                      <w:p w14:paraId="07BD6218" w14:textId="77777777" w:rsidR="000A2BC2" w:rsidRPr="004E1AB9" w:rsidRDefault="000A2BC2" w:rsidP="00AB408E">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E1AB9">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1AB9">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4A17A262" wp14:editId="12B2595B">
                  <wp:simplePos x="0" y="0"/>
                  <wp:positionH relativeFrom="page">
                    <wp:align>center</wp:align>
                  </wp:positionH>
                  <wp:positionV relativeFrom="bottomMargin">
                    <wp:posOffset>281940</wp:posOffset>
                  </wp:positionV>
                  <wp:extent cx="5518150" cy="0"/>
                  <wp:effectExtent l="0" t="0" r="0" b="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bottomMargin">
                    <wp14:pctHeight>0</wp14:pctHeight>
                  </wp14:sizeRelV>
                </wp:anchor>
              </w:drawing>
            </mc:Choice>
            <mc:Fallback>
              <w:pict>
                <v:shapetype w14:anchorId="17E7F85E" id="_x0000_t32" coordsize="21600,21600" o:spt="32" o:oned="t" path="m,l21600,21600e" filled="f">
                  <v:path arrowok="t" fillok="f" o:connecttype="none"/>
                  <o:lock v:ext="edit" shapetype="t"/>
                </v:shapetype>
                <v:shape id="Straight Arrow Connector 13" o:spid="_x0000_s1026" type="#_x0000_t32" style="position:absolute;margin-left:0;margin-top:22.2pt;width:434.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" strokecolor="black [3213]">
                  <v:stroke dashstyle="dash"/>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0D050" w14:textId="77777777" w:rsidR="00422856" w:rsidRDefault="00422856" w:rsidP="00E71C68">
      <w:pPr>
        <w:spacing w:after="0" w:line="240" w:lineRule="auto"/>
      </w:pPr>
      <w:r>
        <w:separator/>
      </w:r>
    </w:p>
  </w:footnote>
  <w:footnote w:type="continuationSeparator" w:id="0">
    <w:p w14:paraId="159C11C4" w14:textId="77777777" w:rsidR="00422856" w:rsidRDefault="00422856"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86BFC"/>
    <w:multiLevelType w:val="hybridMultilevel"/>
    <w:tmpl w:val="1B5AC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A214E7"/>
    <w:multiLevelType w:val="hybridMultilevel"/>
    <w:tmpl w:val="365A6AE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9D"/>
    <w:rsid w:val="00000C0B"/>
    <w:rsid w:val="00006FB5"/>
    <w:rsid w:val="00011FF1"/>
    <w:rsid w:val="00012013"/>
    <w:rsid w:val="000128DD"/>
    <w:rsid w:val="00020B59"/>
    <w:rsid w:val="00021789"/>
    <w:rsid w:val="0002200E"/>
    <w:rsid w:val="00022789"/>
    <w:rsid w:val="00026DFE"/>
    <w:rsid w:val="000300F3"/>
    <w:rsid w:val="00031C42"/>
    <w:rsid w:val="00031C75"/>
    <w:rsid w:val="00034314"/>
    <w:rsid w:val="0003441C"/>
    <w:rsid w:val="00040F66"/>
    <w:rsid w:val="000478FE"/>
    <w:rsid w:val="00047A47"/>
    <w:rsid w:val="000548EC"/>
    <w:rsid w:val="00057544"/>
    <w:rsid w:val="0006261B"/>
    <w:rsid w:val="00063E80"/>
    <w:rsid w:val="0006477B"/>
    <w:rsid w:val="00065367"/>
    <w:rsid w:val="00080144"/>
    <w:rsid w:val="000811F4"/>
    <w:rsid w:val="00082ED8"/>
    <w:rsid w:val="00092373"/>
    <w:rsid w:val="00094370"/>
    <w:rsid w:val="00097F69"/>
    <w:rsid w:val="000A2BC2"/>
    <w:rsid w:val="000A76A0"/>
    <w:rsid w:val="000B12EB"/>
    <w:rsid w:val="000B2B5A"/>
    <w:rsid w:val="000B4B04"/>
    <w:rsid w:val="000B56BF"/>
    <w:rsid w:val="000B7470"/>
    <w:rsid w:val="000C0BFF"/>
    <w:rsid w:val="000C2272"/>
    <w:rsid w:val="000D00EA"/>
    <w:rsid w:val="000D0FB4"/>
    <w:rsid w:val="000D14F9"/>
    <w:rsid w:val="000D33AC"/>
    <w:rsid w:val="000E082B"/>
    <w:rsid w:val="000E0FCF"/>
    <w:rsid w:val="000E18A2"/>
    <w:rsid w:val="000E2E3E"/>
    <w:rsid w:val="000E3AA2"/>
    <w:rsid w:val="000E4D19"/>
    <w:rsid w:val="000E5AAE"/>
    <w:rsid w:val="000E68E9"/>
    <w:rsid w:val="000F1EE6"/>
    <w:rsid w:val="000F1FFD"/>
    <w:rsid w:val="000F3AB3"/>
    <w:rsid w:val="000F6E14"/>
    <w:rsid w:val="000F73DC"/>
    <w:rsid w:val="000F7717"/>
    <w:rsid w:val="0010103E"/>
    <w:rsid w:val="00105060"/>
    <w:rsid w:val="00105F10"/>
    <w:rsid w:val="00106D84"/>
    <w:rsid w:val="00110D6A"/>
    <w:rsid w:val="001127D7"/>
    <w:rsid w:val="00114758"/>
    <w:rsid w:val="00114AA9"/>
    <w:rsid w:val="00114D12"/>
    <w:rsid w:val="00114FE6"/>
    <w:rsid w:val="001168F6"/>
    <w:rsid w:val="00117CF0"/>
    <w:rsid w:val="00123E3F"/>
    <w:rsid w:val="00123EE9"/>
    <w:rsid w:val="00127C5F"/>
    <w:rsid w:val="0013076B"/>
    <w:rsid w:val="00136EF3"/>
    <w:rsid w:val="001419D9"/>
    <w:rsid w:val="00141AC3"/>
    <w:rsid w:val="001442D9"/>
    <w:rsid w:val="001459F6"/>
    <w:rsid w:val="00151D16"/>
    <w:rsid w:val="001534E1"/>
    <w:rsid w:val="00154D6A"/>
    <w:rsid w:val="00160065"/>
    <w:rsid w:val="00160E44"/>
    <w:rsid w:val="001621F6"/>
    <w:rsid w:val="00162D8A"/>
    <w:rsid w:val="00163A77"/>
    <w:rsid w:val="00166BC2"/>
    <w:rsid w:val="0017291C"/>
    <w:rsid w:val="00172ED6"/>
    <w:rsid w:val="001849F5"/>
    <w:rsid w:val="001943EC"/>
    <w:rsid w:val="001A1FD8"/>
    <w:rsid w:val="001A2B8B"/>
    <w:rsid w:val="001A3BCF"/>
    <w:rsid w:val="001A4CE9"/>
    <w:rsid w:val="001A687E"/>
    <w:rsid w:val="001B13DB"/>
    <w:rsid w:val="001B1FF8"/>
    <w:rsid w:val="001B2BDB"/>
    <w:rsid w:val="001B6614"/>
    <w:rsid w:val="001B6867"/>
    <w:rsid w:val="001C19B8"/>
    <w:rsid w:val="001C3CC5"/>
    <w:rsid w:val="001C3D4D"/>
    <w:rsid w:val="001D7239"/>
    <w:rsid w:val="001D7464"/>
    <w:rsid w:val="001D79DD"/>
    <w:rsid w:val="001E059F"/>
    <w:rsid w:val="001E6088"/>
    <w:rsid w:val="001F2D96"/>
    <w:rsid w:val="001F3782"/>
    <w:rsid w:val="001F45AD"/>
    <w:rsid w:val="002028F6"/>
    <w:rsid w:val="00206A32"/>
    <w:rsid w:val="002103D7"/>
    <w:rsid w:val="00210703"/>
    <w:rsid w:val="00210DCE"/>
    <w:rsid w:val="00216CA2"/>
    <w:rsid w:val="00220B18"/>
    <w:rsid w:val="0022190A"/>
    <w:rsid w:val="00226B91"/>
    <w:rsid w:val="0022701C"/>
    <w:rsid w:val="002332FF"/>
    <w:rsid w:val="00235377"/>
    <w:rsid w:val="00237489"/>
    <w:rsid w:val="00247F14"/>
    <w:rsid w:val="00250E79"/>
    <w:rsid w:val="0025538E"/>
    <w:rsid w:val="00255777"/>
    <w:rsid w:val="002571C1"/>
    <w:rsid w:val="00264D29"/>
    <w:rsid w:val="002715B0"/>
    <w:rsid w:val="0027392C"/>
    <w:rsid w:val="00274C75"/>
    <w:rsid w:val="00275DC4"/>
    <w:rsid w:val="00281013"/>
    <w:rsid w:val="00282D1E"/>
    <w:rsid w:val="00282E69"/>
    <w:rsid w:val="00285A25"/>
    <w:rsid w:val="00287DCF"/>
    <w:rsid w:val="00287E1A"/>
    <w:rsid w:val="00291F11"/>
    <w:rsid w:val="00296756"/>
    <w:rsid w:val="0029766D"/>
    <w:rsid w:val="002A071C"/>
    <w:rsid w:val="002A2ACD"/>
    <w:rsid w:val="002A484E"/>
    <w:rsid w:val="002B0C55"/>
    <w:rsid w:val="002D0F13"/>
    <w:rsid w:val="002D41EE"/>
    <w:rsid w:val="002D5786"/>
    <w:rsid w:val="002E076A"/>
    <w:rsid w:val="002E17A8"/>
    <w:rsid w:val="002E512B"/>
    <w:rsid w:val="002E668E"/>
    <w:rsid w:val="002F65C8"/>
    <w:rsid w:val="002F65F9"/>
    <w:rsid w:val="0030342E"/>
    <w:rsid w:val="00305E11"/>
    <w:rsid w:val="00311394"/>
    <w:rsid w:val="0031277C"/>
    <w:rsid w:val="00313274"/>
    <w:rsid w:val="00314913"/>
    <w:rsid w:val="0031558A"/>
    <w:rsid w:val="00315A32"/>
    <w:rsid w:val="0031773F"/>
    <w:rsid w:val="00320553"/>
    <w:rsid w:val="00321CF4"/>
    <w:rsid w:val="00321ED4"/>
    <w:rsid w:val="0032279E"/>
    <w:rsid w:val="0032539A"/>
    <w:rsid w:val="003258EE"/>
    <w:rsid w:val="00327501"/>
    <w:rsid w:val="003277BA"/>
    <w:rsid w:val="00327A26"/>
    <w:rsid w:val="00327BFF"/>
    <w:rsid w:val="00337BEE"/>
    <w:rsid w:val="00340B80"/>
    <w:rsid w:val="00340FDE"/>
    <w:rsid w:val="00344264"/>
    <w:rsid w:val="00344A2D"/>
    <w:rsid w:val="00344B93"/>
    <w:rsid w:val="00351184"/>
    <w:rsid w:val="00352EE4"/>
    <w:rsid w:val="003557F0"/>
    <w:rsid w:val="003621E9"/>
    <w:rsid w:val="00363460"/>
    <w:rsid w:val="0037133C"/>
    <w:rsid w:val="00372295"/>
    <w:rsid w:val="003750EC"/>
    <w:rsid w:val="00381773"/>
    <w:rsid w:val="0038281A"/>
    <w:rsid w:val="003842A3"/>
    <w:rsid w:val="00393C96"/>
    <w:rsid w:val="00396D52"/>
    <w:rsid w:val="003A1A31"/>
    <w:rsid w:val="003B1B12"/>
    <w:rsid w:val="003B1C2F"/>
    <w:rsid w:val="003B2D99"/>
    <w:rsid w:val="003B3E06"/>
    <w:rsid w:val="003B7144"/>
    <w:rsid w:val="003C03A7"/>
    <w:rsid w:val="003C20FB"/>
    <w:rsid w:val="003C57AE"/>
    <w:rsid w:val="003D0F5F"/>
    <w:rsid w:val="003E1755"/>
    <w:rsid w:val="003E1F23"/>
    <w:rsid w:val="003E78CA"/>
    <w:rsid w:val="003F0185"/>
    <w:rsid w:val="003F086C"/>
    <w:rsid w:val="003F45B6"/>
    <w:rsid w:val="003F7D5F"/>
    <w:rsid w:val="00402943"/>
    <w:rsid w:val="00402AC5"/>
    <w:rsid w:val="00406C4C"/>
    <w:rsid w:val="0041190E"/>
    <w:rsid w:val="00413357"/>
    <w:rsid w:val="00414AC4"/>
    <w:rsid w:val="00415427"/>
    <w:rsid w:val="0042056B"/>
    <w:rsid w:val="00422856"/>
    <w:rsid w:val="004232A7"/>
    <w:rsid w:val="004232A9"/>
    <w:rsid w:val="004242BA"/>
    <w:rsid w:val="00433BDB"/>
    <w:rsid w:val="00437B19"/>
    <w:rsid w:val="0044254D"/>
    <w:rsid w:val="0045193E"/>
    <w:rsid w:val="0045204A"/>
    <w:rsid w:val="00452F69"/>
    <w:rsid w:val="004610BB"/>
    <w:rsid w:val="004628AC"/>
    <w:rsid w:val="00467E0E"/>
    <w:rsid w:val="0047597F"/>
    <w:rsid w:val="00477E7E"/>
    <w:rsid w:val="00483428"/>
    <w:rsid w:val="004904E7"/>
    <w:rsid w:val="0049105E"/>
    <w:rsid w:val="00492F1C"/>
    <w:rsid w:val="00496ABB"/>
    <w:rsid w:val="004A50BE"/>
    <w:rsid w:val="004B1975"/>
    <w:rsid w:val="004B23DD"/>
    <w:rsid w:val="004B6520"/>
    <w:rsid w:val="004B6747"/>
    <w:rsid w:val="004B6F7A"/>
    <w:rsid w:val="004D012D"/>
    <w:rsid w:val="004D1D5B"/>
    <w:rsid w:val="004D4571"/>
    <w:rsid w:val="004D5084"/>
    <w:rsid w:val="004D77DE"/>
    <w:rsid w:val="004E1AB9"/>
    <w:rsid w:val="004E22B5"/>
    <w:rsid w:val="004E7B44"/>
    <w:rsid w:val="004F2BDC"/>
    <w:rsid w:val="004F3A2A"/>
    <w:rsid w:val="005000C1"/>
    <w:rsid w:val="00503867"/>
    <w:rsid w:val="00505510"/>
    <w:rsid w:val="00505D5C"/>
    <w:rsid w:val="00510A5C"/>
    <w:rsid w:val="00510BF6"/>
    <w:rsid w:val="00513803"/>
    <w:rsid w:val="00513BE6"/>
    <w:rsid w:val="005157F1"/>
    <w:rsid w:val="00516D9A"/>
    <w:rsid w:val="00521CFA"/>
    <w:rsid w:val="00527410"/>
    <w:rsid w:val="005309A1"/>
    <w:rsid w:val="00531213"/>
    <w:rsid w:val="005365F8"/>
    <w:rsid w:val="005412BD"/>
    <w:rsid w:val="00541642"/>
    <w:rsid w:val="00542316"/>
    <w:rsid w:val="0054470B"/>
    <w:rsid w:val="005476FC"/>
    <w:rsid w:val="0055341B"/>
    <w:rsid w:val="00553AF2"/>
    <w:rsid w:val="00556DBA"/>
    <w:rsid w:val="00561F2A"/>
    <w:rsid w:val="005710D1"/>
    <w:rsid w:val="00573778"/>
    <w:rsid w:val="005741EC"/>
    <w:rsid w:val="00575272"/>
    <w:rsid w:val="00585C94"/>
    <w:rsid w:val="00586E06"/>
    <w:rsid w:val="00587075"/>
    <w:rsid w:val="005907CF"/>
    <w:rsid w:val="00591456"/>
    <w:rsid w:val="00595173"/>
    <w:rsid w:val="00595649"/>
    <w:rsid w:val="00596F7A"/>
    <w:rsid w:val="005A336C"/>
    <w:rsid w:val="005A39E3"/>
    <w:rsid w:val="005A3F5B"/>
    <w:rsid w:val="005A4B58"/>
    <w:rsid w:val="005B1B2B"/>
    <w:rsid w:val="005B2B0A"/>
    <w:rsid w:val="005B5088"/>
    <w:rsid w:val="005B77C7"/>
    <w:rsid w:val="005C0237"/>
    <w:rsid w:val="005C31F4"/>
    <w:rsid w:val="005D105C"/>
    <w:rsid w:val="005D3564"/>
    <w:rsid w:val="005D3D0C"/>
    <w:rsid w:val="005D7B71"/>
    <w:rsid w:val="005E1E7F"/>
    <w:rsid w:val="005E270A"/>
    <w:rsid w:val="005E616C"/>
    <w:rsid w:val="005E7213"/>
    <w:rsid w:val="005F03FB"/>
    <w:rsid w:val="005F4499"/>
    <w:rsid w:val="005F7D27"/>
    <w:rsid w:val="00600C2B"/>
    <w:rsid w:val="006020BF"/>
    <w:rsid w:val="00603C6F"/>
    <w:rsid w:val="006077EE"/>
    <w:rsid w:val="00607A9E"/>
    <w:rsid w:val="00614B3D"/>
    <w:rsid w:val="00616B76"/>
    <w:rsid w:val="00620AA1"/>
    <w:rsid w:val="00623218"/>
    <w:rsid w:val="00625961"/>
    <w:rsid w:val="006259A9"/>
    <w:rsid w:val="0062667F"/>
    <w:rsid w:val="00632A56"/>
    <w:rsid w:val="00637F6E"/>
    <w:rsid w:val="00644F83"/>
    <w:rsid w:val="006460A5"/>
    <w:rsid w:val="006477A4"/>
    <w:rsid w:val="006502D4"/>
    <w:rsid w:val="00654264"/>
    <w:rsid w:val="00654860"/>
    <w:rsid w:val="00655E3C"/>
    <w:rsid w:val="0065720E"/>
    <w:rsid w:val="00660391"/>
    <w:rsid w:val="00661713"/>
    <w:rsid w:val="00661831"/>
    <w:rsid w:val="0067304F"/>
    <w:rsid w:val="0067656B"/>
    <w:rsid w:val="006769F1"/>
    <w:rsid w:val="00684703"/>
    <w:rsid w:val="00684FAF"/>
    <w:rsid w:val="00693F9B"/>
    <w:rsid w:val="006942E3"/>
    <w:rsid w:val="00694B03"/>
    <w:rsid w:val="00694B88"/>
    <w:rsid w:val="006A43DC"/>
    <w:rsid w:val="006A5B2C"/>
    <w:rsid w:val="006A6E58"/>
    <w:rsid w:val="006A713D"/>
    <w:rsid w:val="006B1CDE"/>
    <w:rsid w:val="006B593D"/>
    <w:rsid w:val="006B7A7F"/>
    <w:rsid w:val="006C1280"/>
    <w:rsid w:val="006C4A84"/>
    <w:rsid w:val="006C5603"/>
    <w:rsid w:val="006C7237"/>
    <w:rsid w:val="006C7FC8"/>
    <w:rsid w:val="006D0CFC"/>
    <w:rsid w:val="006D0D0F"/>
    <w:rsid w:val="006D1B13"/>
    <w:rsid w:val="006E3F85"/>
    <w:rsid w:val="006F0ECB"/>
    <w:rsid w:val="006F4C20"/>
    <w:rsid w:val="006F549D"/>
    <w:rsid w:val="006F7BC7"/>
    <w:rsid w:val="0070106F"/>
    <w:rsid w:val="00701178"/>
    <w:rsid w:val="00703074"/>
    <w:rsid w:val="007033DC"/>
    <w:rsid w:val="00703EBF"/>
    <w:rsid w:val="007075FB"/>
    <w:rsid w:val="007129E8"/>
    <w:rsid w:val="007145BB"/>
    <w:rsid w:val="00714974"/>
    <w:rsid w:val="0071641C"/>
    <w:rsid w:val="00720560"/>
    <w:rsid w:val="0072242B"/>
    <w:rsid w:val="00723789"/>
    <w:rsid w:val="00725C6A"/>
    <w:rsid w:val="00727CDF"/>
    <w:rsid w:val="00727F67"/>
    <w:rsid w:val="007310CB"/>
    <w:rsid w:val="0073432E"/>
    <w:rsid w:val="00734AA9"/>
    <w:rsid w:val="0073702A"/>
    <w:rsid w:val="00744D7A"/>
    <w:rsid w:val="007461DE"/>
    <w:rsid w:val="00750509"/>
    <w:rsid w:val="00750977"/>
    <w:rsid w:val="00750BE9"/>
    <w:rsid w:val="00753FAF"/>
    <w:rsid w:val="00754FFE"/>
    <w:rsid w:val="00757E4D"/>
    <w:rsid w:val="0076193A"/>
    <w:rsid w:val="007627E9"/>
    <w:rsid w:val="007638B8"/>
    <w:rsid w:val="00765910"/>
    <w:rsid w:val="00772726"/>
    <w:rsid w:val="007730CE"/>
    <w:rsid w:val="00775CC2"/>
    <w:rsid w:val="00784DDA"/>
    <w:rsid w:val="007857F2"/>
    <w:rsid w:val="007906EB"/>
    <w:rsid w:val="007912FC"/>
    <w:rsid w:val="00796AC3"/>
    <w:rsid w:val="007A4F6C"/>
    <w:rsid w:val="007B3F73"/>
    <w:rsid w:val="007B5E24"/>
    <w:rsid w:val="007C197E"/>
    <w:rsid w:val="007C23DE"/>
    <w:rsid w:val="007C69D9"/>
    <w:rsid w:val="007D02F4"/>
    <w:rsid w:val="007D13CA"/>
    <w:rsid w:val="007D2103"/>
    <w:rsid w:val="007D3173"/>
    <w:rsid w:val="007D3BA6"/>
    <w:rsid w:val="007D430A"/>
    <w:rsid w:val="007D735D"/>
    <w:rsid w:val="007D78D5"/>
    <w:rsid w:val="007E0CC0"/>
    <w:rsid w:val="007E191F"/>
    <w:rsid w:val="007E2751"/>
    <w:rsid w:val="007E6015"/>
    <w:rsid w:val="007E73EE"/>
    <w:rsid w:val="007F270D"/>
    <w:rsid w:val="007F6C7D"/>
    <w:rsid w:val="00802E4B"/>
    <w:rsid w:val="0080329D"/>
    <w:rsid w:val="00804C4E"/>
    <w:rsid w:val="008052A4"/>
    <w:rsid w:val="00805F34"/>
    <w:rsid w:val="00806727"/>
    <w:rsid w:val="008121A2"/>
    <w:rsid w:val="00815DB7"/>
    <w:rsid w:val="00820C20"/>
    <w:rsid w:val="0082199F"/>
    <w:rsid w:val="00822F56"/>
    <w:rsid w:val="00832A99"/>
    <w:rsid w:val="0083433E"/>
    <w:rsid w:val="0083619F"/>
    <w:rsid w:val="00841554"/>
    <w:rsid w:val="00841F7B"/>
    <w:rsid w:val="00846172"/>
    <w:rsid w:val="00846964"/>
    <w:rsid w:val="008472CF"/>
    <w:rsid w:val="0084740F"/>
    <w:rsid w:val="00847B68"/>
    <w:rsid w:val="008514F5"/>
    <w:rsid w:val="00857541"/>
    <w:rsid w:val="008602D0"/>
    <w:rsid w:val="00861DE7"/>
    <w:rsid w:val="00865C3C"/>
    <w:rsid w:val="00865D06"/>
    <w:rsid w:val="00870343"/>
    <w:rsid w:val="0087241E"/>
    <w:rsid w:val="0087250B"/>
    <w:rsid w:val="008757E2"/>
    <w:rsid w:val="00875F17"/>
    <w:rsid w:val="008775F7"/>
    <w:rsid w:val="008811C7"/>
    <w:rsid w:val="00883160"/>
    <w:rsid w:val="0088681E"/>
    <w:rsid w:val="0089073F"/>
    <w:rsid w:val="00890994"/>
    <w:rsid w:val="00890EAC"/>
    <w:rsid w:val="008919DD"/>
    <w:rsid w:val="00891DBC"/>
    <w:rsid w:val="008945CC"/>
    <w:rsid w:val="00894754"/>
    <w:rsid w:val="008A097A"/>
    <w:rsid w:val="008A5311"/>
    <w:rsid w:val="008A5A4F"/>
    <w:rsid w:val="008B6DD6"/>
    <w:rsid w:val="008C1DF9"/>
    <w:rsid w:val="008C2BC9"/>
    <w:rsid w:val="008C300E"/>
    <w:rsid w:val="008C3153"/>
    <w:rsid w:val="008C5F10"/>
    <w:rsid w:val="008C6869"/>
    <w:rsid w:val="008C6CA6"/>
    <w:rsid w:val="008D7CA9"/>
    <w:rsid w:val="008E16AB"/>
    <w:rsid w:val="008E3097"/>
    <w:rsid w:val="008E4887"/>
    <w:rsid w:val="008E73C6"/>
    <w:rsid w:val="008F179F"/>
    <w:rsid w:val="008F1825"/>
    <w:rsid w:val="008F1F04"/>
    <w:rsid w:val="008F33E7"/>
    <w:rsid w:val="008F5725"/>
    <w:rsid w:val="008F636F"/>
    <w:rsid w:val="0091021C"/>
    <w:rsid w:val="0091595F"/>
    <w:rsid w:val="00921F48"/>
    <w:rsid w:val="009225E5"/>
    <w:rsid w:val="0092308C"/>
    <w:rsid w:val="009264AC"/>
    <w:rsid w:val="00926A99"/>
    <w:rsid w:val="00926CC2"/>
    <w:rsid w:val="00931F44"/>
    <w:rsid w:val="0093309D"/>
    <w:rsid w:val="0093445E"/>
    <w:rsid w:val="009369FA"/>
    <w:rsid w:val="009400BF"/>
    <w:rsid w:val="00940997"/>
    <w:rsid w:val="009412D4"/>
    <w:rsid w:val="009464EA"/>
    <w:rsid w:val="00951BF4"/>
    <w:rsid w:val="0095336F"/>
    <w:rsid w:val="009609A7"/>
    <w:rsid w:val="00961853"/>
    <w:rsid w:val="00962610"/>
    <w:rsid w:val="00964FE6"/>
    <w:rsid w:val="009762B7"/>
    <w:rsid w:val="00985328"/>
    <w:rsid w:val="00987184"/>
    <w:rsid w:val="00991736"/>
    <w:rsid w:val="009920C5"/>
    <w:rsid w:val="00992DFA"/>
    <w:rsid w:val="00993850"/>
    <w:rsid w:val="009A5B09"/>
    <w:rsid w:val="009B0561"/>
    <w:rsid w:val="009B5F34"/>
    <w:rsid w:val="009C4EBA"/>
    <w:rsid w:val="009C5477"/>
    <w:rsid w:val="009D180E"/>
    <w:rsid w:val="009D55BC"/>
    <w:rsid w:val="009E0452"/>
    <w:rsid w:val="009E4E54"/>
    <w:rsid w:val="009E4ECF"/>
    <w:rsid w:val="009F014E"/>
    <w:rsid w:val="009F17FA"/>
    <w:rsid w:val="009F5379"/>
    <w:rsid w:val="009F69E8"/>
    <w:rsid w:val="009F6BB1"/>
    <w:rsid w:val="00A02E9A"/>
    <w:rsid w:val="00A031B1"/>
    <w:rsid w:val="00A0705E"/>
    <w:rsid w:val="00A0722F"/>
    <w:rsid w:val="00A10D70"/>
    <w:rsid w:val="00A15648"/>
    <w:rsid w:val="00A1666D"/>
    <w:rsid w:val="00A20EFF"/>
    <w:rsid w:val="00A23D81"/>
    <w:rsid w:val="00A256AA"/>
    <w:rsid w:val="00A27B5E"/>
    <w:rsid w:val="00A27EC7"/>
    <w:rsid w:val="00A3166E"/>
    <w:rsid w:val="00A40D99"/>
    <w:rsid w:val="00A468E8"/>
    <w:rsid w:val="00A519F1"/>
    <w:rsid w:val="00A53677"/>
    <w:rsid w:val="00A54363"/>
    <w:rsid w:val="00A611CD"/>
    <w:rsid w:val="00A70418"/>
    <w:rsid w:val="00A75642"/>
    <w:rsid w:val="00A75ABB"/>
    <w:rsid w:val="00A764AC"/>
    <w:rsid w:val="00A77DA3"/>
    <w:rsid w:val="00A83921"/>
    <w:rsid w:val="00A83959"/>
    <w:rsid w:val="00A8581B"/>
    <w:rsid w:val="00A85C1F"/>
    <w:rsid w:val="00A90C75"/>
    <w:rsid w:val="00A91F94"/>
    <w:rsid w:val="00A92A40"/>
    <w:rsid w:val="00A95C16"/>
    <w:rsid w:val="00A96584"/>
    <w:rsid w:val="00A96E72"/>
    <w:rsid w:val="00A97C89"/>
    <w:rsid w:val="00AA0210"/>
    <w:rsid w:val="00AA67CB"/>
    <w:rsid w:val="00AB02BA"/>
    <w:rsid w:val="00AB0720"/>
    <w:rsid w:val="00AB21AC"/>
    <w:rsid w:val="00AB28E9"/>
    <w:rsid w:val="00AB3B63"/>
    <w:rsid w:val="00AB408E"/>
    <w:rsid w:val="00AB6200"/>
    <w:rsid w:val="00AC0CDB"/>
    <w:rsid w:val="00AC2A88"/>
    <w:rsid w:val="00AC4155"/>
    <w:rsid w:val="00AC75AE"/>
    <w:rsid w:val="00AD32B0"/>
    <w:rsid w:val="00AD586B"/>
    <w:rsid w:val="00AD6BC9"/>
    <w:rsid w:val="00AE5752"/>
    <w:rsid w:val="00AE6A59"/>
    <w:rsid w:val="00AF57F0"/>
    <w:rsid w:val="00B0066F"/>
    <w:rsid w:val="00B01758"/>
    <w:rsid w:val="00B071FD"/>
    <w:rsid w:val="00B10CDF"/>
    <w:rsid w:val="00B11B26"/>
    <w:rsid w:val="00B14D34"/>
    <w:rsid w:val="00B25F9B"/>
    <w:rsid w:val="00B26F07"/>
    <w:rsid w:val="00B3401F"/>
    <w:rsid w:val="00B34603"/>
    <w:rsid w:val="00B37692"/>
    <w:rsid w:val="00B41E43"/>
    <w:rsid w:val="00B440D6"/>
    <w:rsid w:val="00B44157"/>
    <w:rsid w:val="00B453A6"/>
    <w:rsid w:val="00B45600"/>
    <w:rsid w:val="00B467F2"/>
    <w:rsid w:val="00B55031"/>
    <w:rsid w:val="00B576F5"/>
    <w:rsid w:val="00B57A87"/>
    <w:rsid w:val="00B618B0"/>
    <w:rsid w:val="00B62591"/>
    <w:rsid w:val="00B63C90"/>
    <w:rsid w:val="00B6451A"/>
    <w:rsid w:val="00B657B1"/>
    <w:rsid w:val="00B65E45"/>
    <w:rsid w:val="00B677D2"/>
    <w:rsid w:val="00B74259"/>
    <w:rsid w:val="00B82845"/>
    <w:rsid w:val="00B82BB9"/>
    <w:rsid w:val="00B836ED"/>
    <w:rsid w:val="00B84B6A"/>
    <w:rsid w:val="00B84B85"/>
    <w:rsid w:val="00B86AF3"/>
    <w:rsid w:val="00B87A72"/>
    <w:rsid w:val="00B947B6"/>
    <w:rsid w:val="00B97DE0"/>
    <w:rsid w:val="00BA395B"/>
    <w:rsid w:val="00BA53EB"/>
    <w:rsid w:val="00BA55D4"/>
    <w:rsid w:val="00BA69FD"/>
    <w:rsid w:val="00BB0ADF"/>
    <w:rsid w:val="00BB0F13"/>
    <w:rsid w:val="00BB489C"/>
    <w:rsid w:val="00BD0E87"/>
    <w:rsid w:val="00BD1374"/>
    <w:rsid w:val="00BD2014"/>
    <w:rsid w:val="00BD73DD"/>
    <w:rsid w:val="00BE022E"/>
    <w:rsid w:val="00BE10A6"/>
    <w:rsid w:val="00BE5AB0"/>
    <w:rsid w:val="00BF2EB2"/>
    <w:rsid w:val="00BF5322"/>
    <w:rsid w:val="00BF6F9F"/>
    <w:rsid w:val="00BF7BB5"/>
    <w:rsid w:val="00C02FA7"/>
    <w:rsid w:val="00C03931"/>
    <w:rsid w:val="00C04DA4"/>
    <w:rsid w:val="00C0585E"/>
    <w:rsid w:val="00C06066"/>
    <w:rsid w:val="00C06777"/>
    <w:rsid w:val="00C0793B"/>
    <w:rsid w:val="00C1254A"/>
    <w:rsid w:val="00C16C91"/>
    <w:rsid w:val="00C23A68"/>
    <w:rsid w:val="00C2509D"/>
    <w:rsid w:val="00C314A8"/>
    <w:rsid w:val="00C31555"/>
    <w:rsid w:val="00C32A5C"/>
    <w:rsid w:val="00C33A7A"/>
    <w:rsid w:val="00C35677"/>
    <w:rsid w:val="00C36CBE"/>
    <w:rsid w:val="00C37765"/>
    <w:rsid w:val="00C41B69"/>
    <w:rsid w:val="00C45A78"/>
    <w:rsid w:val="00C45BE8"/>
    <w:rsid w:val="00C47E5D"/>
    <w:rsid w:val="00C537B5"/>
    <w:rsid w:val="00C53B7F"/>
    <w:rsid w:val="00C56592"/>
    <w:rsid w:val="00C60CFE"/>
    <w:rsid w:val="00C62E71"/>
    <w:rsid w:val="00C63E7D"/>
    <w:rsid w:val="00C647F0"/>
    <w:rsid w:val="00C65CED"/>
    <w:rsid w:val="00C66BB1"/>
    <w:rsid w:val="00C67491"/>
    <w:rsid w:val="00C67529"/>
    <w:rsid w:val="00C707AF"/>
    <w:rsid w:val="00C71C6F"/>
    <w:rsid w:val="00C76123"/>
    <w:rsid w:val="00C7690D"/>
    <w:rsid w:val="00C771D7"/>
    <w:rsid w:val="00C85A37"/>
    <w:rsid w:val="00C91FDE"/>
    <w:rsid w:val="00CA01D7"/>
    <w:rsid w:val="00CA368C"/>
    <w:rsid w:val="00CA7A12"/>
    <w:rsid w:val="00CB34A9"/>
    <w:rsid w:val="00CB5CF0"/>
    <w:rsid w:val="00CB6CE5"/>
    <w:rsid w:val="00CB7C48"/>
    <w:rsid w:val="00CC365F"/>
    <w:rsid w:val="00CD436C"/>
    <w:rsid w:val="00CE11CF"/>
    <w:rsid w:val="00CE1EDE"/>
    <w:rsid w:val="00CE2DB7"/>
    <w:rsid w:val="00D04207"/>
    <w:rsid w:val="00D1462E"/>
    <w:rsid w:val="00D154FA"/>
    <w:rsid w:val="00D21E90"/>
    <w:rsid w:val="00D228C1"/>
    <w:rsid w:val="00D31A39"/>
    <w:rsid w:val="00D33AF6"/>
    <w:rsid w:val="00D34768"/>
    <w:rsid w:val="00D35EC2"/>
    <w:rsid w:val="00D36652"/>
    <w:rsid w:val="00D42649"/>
    <w:rsid w:val="00D43380"/>
    <w:rsid w:val="00D47853"/>
    <w:rsid w:val="00D50299"/>
    <w:rsid w:val="00D5038D"/>
    <w:rsid w:val="00D52E0B"/>
    <w:rsid w:val="00D539F3"/>
    <w:rsid w:val="00D53EDE"/>
    <w:rsid w:val="00D56ED6"/>
    <w:rsid w:val="00D61901"/>
    <w:rsid w:val="00D61A86"/>
    <w:rsid w:val="00D62452"/>
    <w:rsid w:val="00D71164"/>
    <w:rsid w:val="00D7226E"/>
    <w:rsid w:val="00D72327"/>
    <w:rsid w:val="00D81C8B"/>
    <w:rsid w:val="00D95C7D"/>
    <w:rsid w:val="00D96718"/>
    <w:rsid w:val="00DA1E5A"/>
    <w:rsid w:val="00DA559E"/>
    <w:rsid w:val="00DA61D8"/>
    <w:rsid w:val="00DB2D94"/>
    <w:rsid w:val="00DB42D9"/>
    <w:rsid w:val="00DB68D2"/>
    <w:rsid w:val="00DC55F5"/>
    <w:rsid w:val="00DC5A24"/>
    <w:rsid w:val="00DC665A"/>
    <w:rsid w:val="00DD66CF"/>
    <w:rsid w:val="00DD7B60"/>
    <w:rsid w:val="00DE60D5"/>
    <w:rsid w:val="00DF1303"/>
    <w:rsid w:val="00E03838"/>
    <w:rsid w:val="00E0403F"/>
    <w:rsid w:val="00E06607"/>
    <w:rsid w:val="00E077DF"/>
    <w:rsid w:val="00E10F4C"/>
    <w:rsid w:val="00E126C5"/>
    <w:rsid w:val="00E126DB"/>
    <w:rsid w:val="00E21EF5"/>
    <w:rsid w:val="00E2507A"/>
    <w:rsid w:val="00E30CBC"/>
    <w:rsid w:val="00E314E5"/>
    <w:rsid w:val="00E369B8"/>
    <w:rsid w:val="00E406CE"/>
    <w:rsid w:val="00E535A3"/>
    <w:rsid w:val="00E547F3"/>
    <w:rsid w:val="00E550A6"/>
    <w:rsid w:val="00E55565"/>
    <w:rsid w:val="00E5582E"/>
    <w:rsid w:val="00E6595B"/>
    <w:rsid w:val="00E702A6"/>
    <w:rsid w:val="00E7156A"/>
    <w:rsid w:val="00E71C68"/>
    <w:rsid w:val="00E75F75"/>
    <w:rsid w:val="00E8024A"/>
    <w:rsid w:val="00E81D1C"/>
    <w:rsid w:val="00E8693C"/>
    <w:rsid w:val="00E91256"/>
    <w:rsid w:val="00E92527"/>
    <w:rsid w:val="00E960EE"/>
    <w:rsid w:val="00EA02CC"/>
    <w:rsid w:val="00EA2A31"/>
    <w:rsid w:val="00EA31B7"/>
    <w:rsid w:val="00EA4181"/>
    <w:rsid w:val="00EA4B8F"/>
    <w:rsid w:val="00EA4D02"/>
    <w:rsid w:val="00EB4CCA"/>
    <w:rsid w:val="00EC6D62"/>
    <w:rsid w:val="00ED31F0"/>
    <w:rsid w:val="00ED4F64"/>
    <w:rsid w:val="00ED6C3A"/>
    <w:rsid w:val="00ED7502"/>
    <w:rsid w:val="00EE06DF"/>
    <w:rsid w:val="00EE6B14"/>
    <w:rsid w:val="00F00910"/>
    <w:rsid w:val="00F03741"/>
    <w:rsid w:val="00F03761"/>
    <w:rsid w:val="00F0693B"/>
    <w:rsid w:val="00F14896"/>
    <w:rsid w:val="00F252A7"/>
    <w:rsid w:val="00F32E75"/>
    <w:rsid w:val="00F4065D"/>
    <w:rsid w:val="00F4444E"/>
    <w:rsid w:val="00F444DD"/>
    <w:rsid w:val="00F4695D"/>
    <w:rsid w:val="00F469A1"/>
    <w:rsid w:val="00F47899"/>
    <w:rsid w:val="00F540FA"/>
    <w:rsid w:val="00F60254"/>
    <w:rsid w:val="00F66AB5"/>
    <w:rsid w:val="00F673AA"/>
    <w:rsid w:val="00F7167D"/>
    <w:rsid w:val="00F71F59"/>
    <w:rsid w:val="00F726DC"/>
    <w:rsid w:val="00F77647"/>
    <w:rsid w:val="00F809C3"/>
    <w:rsid w:val="00F81C5E"/>
    <w:rsid w:val="00F84BAF"/>
    <w:rsid w:val="00F90D81"/>
    <w:rsid w:val="00F934B6"/>
    <w:rsid w:val="00F95754"/>
    <w:rsid w:val="00FA1C15"/>
    <w:rsid w:val="00FA3F40"/>
    <w:rsid w:val="00FA4CCA"/>
    <w:rsid w:val="00FA5D4F"/>
    <w:rsid w:val="00FB0304"/>
    <w:rsid w:val="00FB0797"/>
    <w:rsid w:val="00FB2DFD"/>
    <w:rsid w:val="00FB544B"/>
    <w:rsid w:val="00FB601A"/>
    <w:rsid w:val="00FC0B1C"/>
    <w:rsid w:val="00FC4B1F"/>
    <w:rsid w:val="00FC67F2"/>
    <w:rsid w:val="00FC7B17"/>
    <w:rsid w:val="00FD24DF"/>
    <w:rsid w:val="00FD420A"/>
    <w:rsid w:val="00FD4D06"/>
    <w:rsid w:val="00FD6E27"/>
    <w:rsid w:val="00FD7E5E"/>
    <w:rsid w:val="00FE033B"/>
    <w:rsid w:val="00FE227B"/>
    <w:rsid w:val="00FE2DDD"/>
    <w:rsid w:val="00FE3275"/>
    <w:rsid w:val="00FE3811"/>
    <w:rsid w:val="00FE5A35"/>
    <w:rsid w:val="00FE7D79"/>
    <w:rsid w:val="00FF1A51"/>
    <w:rsid w:val="00FF3CD0"/>
    <w:rsid w:val="00FF527C"/>
    <w:rsid w:val="00FF5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55424CAB"/>
  <w15:docId w15:val="{F3740FF5-2508-4477-A88C-BBAAEBED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F7167D"/>
    <w:pPr>
      <w:outlineLvl w:val="1"/>
    </w:pPr>
    <w:rPr>
      <w:color w:val="595959" w:themeColor="text1" w:themeTint="A6"/>
    </w:rPr>
  </w:style>
  <w:style w:type="paragraph" w:styleId="Heading3">
    <w:name w:val="heading 3"/>
    <w:basedOn w:val="Normal"/>
    <w:next w:val="Normal"/>
    <w:link w:val="Heading3Ch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F7167D"/>
    <w:rPr>
      <w:rFonts w:asciiTheme="majorHAnsi" w:hAnsiTheme="majorHAnsi"/>
      <w:caps/>
      <w:color w:val="595959" w:themeColor="text1" w:themeTint="A6"/>
      <w:sz w:val="44"/>
      <w:szCs w:val="44"/>
    </w:rPr>
  </w:style>
  <w:style w:type="character" w:customStyle="1" w:styleId="Heading3Char">
    <w:name w:val="Heading 3 Char"/>
    <w:basedOn w:val="DefaultParagraphFont"/>
    <w:link w:val="Heading3"/>
    <w:uiPriority w:val="9"/>
    <w:rsid w:val="00F7167D"/>
    <w:rPr>
      <w:rFonts w:asciiTheme="majorHAnsi" w:hAnsiTheme="majorHAnsi"/>
      <w:caps/>
      <w:color w:val="FFFFFF" w:themeColor="background1"/>
      <w:sz w:val="36"/>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7365D"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DC5A24"/>
    <w:pPr>
      <w:spacing w:after="0" w:line="240" w:lineRule="auto"/>
      <w:jc w:val="center"/>
    </w:pPr>
    <w:rPr>
      <w:b/>
      <w:color w:val="8064A2" w:themeColor="accent4"/>
      <w:sz w:val="44"/>
      <w:szCs w:val="44"/>
      <w:lang w:bidi="hi-IN"/>
    </w:rPr>
  </w:style>
  <w:style w:type="paragraph" w:customStyle="1" w:styleId="15Spine">
    <w:name w:val="1.5&quot; Spine"/>
    <w:basedOn w:val="Normal"/>
    <w:qFormat/>
    <w:rsid w:val="00DC5A24"/>
    <w:pPr>
      <w:spacing w:after="0" w:line="240" w:lineRule="auto"/>
      <w:jc w:val="center"/>
    </w:pPr>
    <w:rPr>
      <w:b/>
      <w:color w:val="8064A2" w:themeColor="accent4"/>
      <w:sz w:val="48"/>
      <w:szCs w:val="48"/>
      <w:lang w:bidi="hi-IN"/>
    </w:rPr>
  </w:style>
  <w:style w:type="paragraph" w:customStyle="1" w:styleId="2Spine">
    <w:name w:val="2&quot; Spine"/>
    <w:basedOn w:val="Normal"/>
    <w:qFormat/>
    <w:rsid w:val="00DC5A24"/>
    <w:pPr>
      <w:spacing w:after="0" w:line="240" w:lineRule="auto"/>
      <w:jc w:val="center"/>
    </w:pPr>
    <w:rPr>
      <w:b/>
      <w:color w:val="8064A2" w:themeColor="accent4"/>
      <w:sz w:val="56"/>
      <w:szCs w:val="56"/>
      <w:lang w:bidi="hi-IN"/>
    </w:rPr>
  </w:style>
  <w:style w:type="paragraph" w:customStyle="1" w:styleId="3Spine">
    <w:name w:val="3&quot; Spine"/>
    <w:basedOn w:val="Normal"/>
    <w:qFormat/>
    <w:rsid w:val="00DC5A24"/>
    <w:pPr>
      <w:spacing w:after="0" w:line="240" w:lineRule="auto"/>
      <w:jc w:val="center"/>
    </w:pPr>
    <w:rPr>
      <w:b/>
      <w:color w:val="8064A2" w:themeColor="accent4"/>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NoSpacing">
    <w:name w:val="No Spacing"/>
    <w:uiPriority w:val="1"/>
    <w:qFormat/>
    <w:rsid w:val="000D0FB4"/>
    <w:pPr>
      <w:spacing w:after="0" w:line="240" w:lineRule="auto"/>
    </w:pPr>
    <w:rPr>
      <w:color w:val="262626" w:themeColor="accent1" w:themeShade="BF"/>
    </w:rPr>
  </w:style>
  <w:style w:type="character" w:customStyle="1" w:styleId="Subtitle2Char">
    <w:name w:val="Subtitle 2 Char"/>
    <w:basedOn w:val="Heading4Char"/>
    <w:link w:val="Subtitle2"/>
    <w:rsid w:val="000D0FB4"/>
    <w:rPr>
      <w:rFonts w:ascii="Microsoft Office Preview Font" w:hAnsi="Microsoft Office Preview Font"/>
      <w:color w:val="948A54" w:themeColor="background2" w:themeShade="80"/>
      <w:sz w:val="32"/>
      <w:szCs w:val="32"/>
    </w:rPr>
  </w:style>
  <w:style w:type="paragraph" w:styleId="TOCHeading">
    <w:name w:val="TOC Heading"/>
    <w:basedOn w:val="Heading1"/>
    <w:next w:val="Normal"/>
    <w:uiPriority w:val="39"/>
    <w:unhideWhenUsed/>
    <w:qFormat/>
    <w:rsid w:val="00EE6B14"/>
    <w:pPr>
      <w:keepNext/>
      <w:keepLines/>
      <w:spacing w:before="240" w:after="0" w:line="259" w:lineRule="auto"/>
      <w:jc w:val="left"/>
      <w:outlineLvl w:val="9"/>
    </w:pPr>
    <w:rPr>
      <w:rFonts w:eastAsiaTheme="majorEastAsia" w:cstheme="majorBidi"/>
      <w:caps w:val="0"/>
      <w:color w:val="262626" w:themeColor="accent1" w:themeShade="BF"/>
      <w:sz w:val="32"/>
      <w:szCs w:val="32"/>
    </w:rPr>
  </w:style>
  <w:style w:type="paragraph" w:styleId="TOC1">
    <w:name w:val="toc 1"/>
    <w:basedOn w:val="Normal"/>
    <w:next w:val="Normal"/>
    <w:autoRedefine/>
    <w:uiPriority w:val="39"/>
    <w:unhideWhenUsed/>
    <w:rsid w:val="00EE6B14"/>
    <w:pPr>
      <w:spacing w:after="100"/>
    </w:pPr>
  </w:style>
  <w:style w:type="character" w:styleId="Hyperlink">
    <w:name w:val="Hyperlink"/>
    <w:basedOn w:val="DefaultParagraphFont"/>
    <w:uiPriority w:val="99"/>
    <w:unhideWhenUsed/>
    <w:rsid w:val="00EE6B14"/>
    <w:rPr>
      <w:color w:val="0000FF" w:themeColor="hyperlink"/>
      <w:u w:val="single"/>
    </w:rPr>
  </w:style>
  <w:style w:type="paragraph" w:styleId="Caption">
    <w:name w:val="caption"/>
    <w:basedOn w:val="Normal"/>
    <w:next w:val="Normal"/>
    <w:uiPriority w:val="35"/>
    <w:unhideWhenUsed/>
    <w:qFormat/>
    <w:rsid w:val="007D13CA"/>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06607"/>
    <w:rPr>
      <w:sz w:val="16"/>
      <w:szCs w:val="16"/>
    </w:rPr>
  </w:style>
  <w:style w:type="paragraph" w:styleId="CommentText">
    <w:name w:val="annotation text"/>
    <w:basedOn w:val="Normal"/>
    <w:link w:val="CommentTextChar"/>
    <w:uiPriority w:val="99"/>
    <w:semiHidden/>
    <w:unhideWhenUsed/>
    <w:rsid w:val="00E06607"/>
    <w:pPr>
      <w:spacing w:line="240" w:lineRule="auto"/>
    </w:pPr>
    <w:rPr>
      <w:sz w:val="20"/>
      <w:szCs w:val="20"/>
    </w:rPr>
  </w:style>
  <w:style w:type="character" w:customStyle="1" w:styleId="CommentTextChar">
    <w:name w:val="Comment Text Char"/>
    <w:basedOn w:val="DefaultParagraphFont"/>
    <w:link w:val="CommentText"/>
    <w:uiPriority w:val="99"/>
    <w:semiHidden/>
    <w:rsid w:val="00E06607"/>
    <w:rPr>
      <w:color w:val="262626" w:themeColor="accent1" w:themeShade="BF"/>
      <w:sz w:val="20"/>
      <w:szCs w:val="20"/>
    </w:rPr>
  </w:style>
  <w:style w:type="paragraph" w:styleId="CommentSubject">
    <w:name w:val="annotation subject"/>
    <w:basedOn w:val="CommentText"/>
    <w:next w:val="CommentText"/>
    <w:link w:val="CommentSubjectChar"/>
    <w:uiPriority w:val="99"/>
    <w:semiHidden/>
    <w:unhideWhenUsed/>
    <w:rsid w:val="00E06607"/>
    <w:rPr>
      <w:b/>
      <w:bCs/>
    </w:rPr>
  </w:style>
  <w:style w:type="character" w:customStyle="1" w:styleId="CommentSubjectChar">
    <w:name w:val="Comment Subject Char"/>
    <w:basedOn w:val="CommentTextChar"/>
    <w:link w:val="CommentSubject"/>
    <w:uiPriority w:val="99"/>
    <w:semiHidden/>
    <w:rsid w:val="00E06607"/>
    <w:rPr>
      <w:b/>
      <w:bCs/>
      <w:color w:val="262626" w:themeColor="accent1" w:themeShade="BF"/>
      <w:sz w:val="20"/>
      <w:szCs w:val="20"/>
    </w:rPr>
  </w:style>
  <w:style w:type="character" w:styleId="UnresolvedMention">
    <w:name w:val="Unresolved Mention"/>
    <w:basedOn w:val="DefaultParagraphFont"/>
    <w:uiPriority w:val="99"/>
    <w:semiHidden/>
    <w:unhideWhenUsed/>
    <w:rsid w:val="00A0705E"/>
    <w:rPr>
      <w:color w:val="605E5C"/>
      <w:shd w:val="clear" w:color="auto" w:fill="E1DFDD"/>
    </w:rPr>
  </w:style>
  <w:style w:type="table" w:styleId="ListTable2-Accent5">
    <w:name w:val="List Table 2 Accent 5"/>
    <w:basedOn w:val="TableNormal"/>
    <w:uiPriority w:val="47"/>
    <w:rsid w:val="00FD4D0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4223">
      <w:bodyDiv w:val="1"/>
      <w:marLeft w:val="0"/>
      <w:marRight w:val="0"/>
      <w:marTop w:val="0"/>
      <w:marBottom w:val="0"/>
      <w:divBdr>
        <w:top w:val="none" w:sz="0" w:space="0" w:color="auto"/>
        <w:left w:val="none" w:sz="0" w:space="0" w:color="auto"/>
        <w:bottom w:val="none" w:sz="0" w:space="0" w:color="auto"/>
        <w:right w:val="none" w:sz="0" w:space="0" w:color="auto"/>
      </w:divBdr>
      <w:divsChild>
        <w:div w:id="560482145">
          <w:marLeft w:val="547"/>
          <w:marRight w:val="0"/>
          <w:marTop w:val="200"/>
          <w:marBottom w:val="240"/>
          <w:divBdr>
            <w:top w:val="none" w:sz="0" w:space="0" w:color="auto"/>
            <w:left w:val="none" w:sz="0" w:space="0" w:color="auto"/>
            <w:bottom w:val="none" w:sz="0" w:space="0" w:color="auto"/>
            <w:right w:val="none" w:sz="0" w:space="0" w:color="auto"/>
          </w:divBdr>
        </w:div>
      </w:divsChild>
    </w:div>
    <w:div w:id="201207743">
      <w:bodyDiv w:val="1"/>
      <w:marLeft w:val="0"/>
      <w:marRight w:val="0"/>
      <w:marTop w:val="0"/>
      <w:marBottom w:val="0"/>
      <w:divBdr>
        <w:top w:val="none" w:sz="0" w:space="0" w:color="auto"/>
        <w:left w:val="none" w:sz="0" w:space="0" w:color="auto"/>
        <w:bottom w:val="none" w:sz="0" w:space="0" w:color="auto"/>
        <w:right w:val="none" w:sz="0" w:space="0" w:color="auto"/>
      </w:divBdr>
      <w:divsChild>
        <w:div w:id="371196211">
          <w:marLeft w:val="0"/>
          <w:marRight w:val="0"/>
          <w:marTop w:val="900"/>
          <w:marBottom w:val="900"/>
          <w:divBdr>
            <w:top w:val="none" w:sz="0" w:space="0" w:color="auto"/>
            <w:left w:val="none" w:sz="0" w:space="0" w:color="auto"/>
            <w:bottom w:val="none" w:sz="0" w:space="0" w:color="auto"/>
            <w:right w:val="none" w:sz="0" w:space="0" w:color="auto"/>
          </w:divBdr>
          <w:divsChild>
            <w:div w:id="1671903997">
              <w:marLeft w:val="0"/>
              <w:marRight w:val="0"/>
              <w:marTop w:val="0"/>
              <w:marBottom w:val="0"/>
              <w:divBdr>
                <w:top w:val="none" w:sz="0" w:space="0" w:color="auto"/>
                <w:left w:val="none" w:sz="0" w:space="0" w:color="auto"/>
                <w:bottom w:val="none" w:sz="0" w:space="0" w:color="auto"/>
                <w:right w:val="none" w:sz="0" w:space="0" w:color="auto"/>
              </w:divBdr>
              <w:divsChild>
                <w:div w:id="686440718">
                  <w:marLeft w:val="0"/>
                  <w:marRight w:val="0"/>
                  <w:marTop w:val="0"/>
                  <w:marBottom w:val="0"/>
                  <w:divBdr>
                    <w:top w:val="none" w:sz="0" w:space="0" w:color="auto"/>
                    <w:left w:val="none" w:sz="0" w:space="0" w:color="auto"/>
                    <w:bottom w:val="none" w:sz="0" w:space="0" w:color="auto"/>
                    <w:right w:val="none" w:sz="0" w:space="0" w:color="auto"/>
                  </w:divBdr>
                  <w:divsChild>
                    <w:div w:id="600185896">
                      <w:marLeft w:val="0"/>
                      <w:marRight w:val="0"/>
                      <w:marTop w:val="0"/>
                      <w:marBottom w:val="1125"/>
                      <w:divBdr>
                        <w:top w:val="none" w:sz="0" w:space="0" w:color="auto"/>
                        <w:left w:val="none" w:sz="0" w:space="0" w:color="auto"/>
                        <w:bottom w:val="none" w:sz="0" w:space="0" w:color="auto"/>
                        <w:right w:val="none" w:sz="0" w:space="0" w:color="auto"/>
                      </w:divBdr>
                      <w:divsChild>
                        <w:div w:id="1253123342">
                          <w:marLeft w:val="0"/>
                          <w:marRight w:val="0"/>
                          <w:marTop w:val="0"/>
                          <w:marBottom w:val="0"/>
                          <w:divBdr>
                            <w:top w:val="none" w:sz="0" w:space="0" w:color="auto"/>
                            <w:left w:val="none" w:sz="0" w:space="0" w:color="auto"/>
                            <w:bottom w:val="none" w:sz="0" w:space="0" w:color="auto"/>
                            <w:right w:val="none" w:sz="0" w:space="0" w:color="auto"/>
                          </w:divBdr>
                          <w:divsChild>
                            <w:div w:id="634720796">
                              <w:marLeft w:val="0"/>
                              <w:marRight w:val="0"/>
                              <w:marTop w:val="0"/>
                              <w:marBottom w:val="0"/>
                              <w:divBdr>
                                <w:top w:val="none" w:sz="0" w:space="0" w:color="auto"/>
                                <w:left w:val="none" w:sz="0" w:space="0" w:color="auto"/>
                                <w:bottom w:val="none" w:sz="0" w:space="0" w:color="auto"/>
                                <w:right w:val="none" w:sz="0" w:space="0" w:color="auto"/>
                              </w:divBdr>
                              <w:divsChild>
                                <w:div w:id="1534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1758">
      <w:bodyDiv w:val="1"/>
      <w:marLeft w:val="0"/>
      <w:marRight w:val="0"/>
      <w:marTop w:val="0"/>
      <w:marBottom w:val="0"/>
      <w:divBdr>
        <w:top w:val="none" w:sz="0" w:space="0" w:color="auto"/>
        <w:left w:val="none" w:sz="0" w:space="0" w:color="auto"/>
        <w:bottom w:val="none" w:sz="0" w:space="0" w:color="auto"/>
        <w:right w:val="none" w:sz="0" w:space="0" w:color="auto"/>
      </w:divBdr>
    </w:div>
    <w:div w:id="205259104">
      <w:bodyDiv w:val="1"/>
      <w:marLeft w:val="0"/>
      <w:marRight w:val="0"/>
      <w:marTop w:val="0"/>
      <w:marBottom w:val="0"/>
      <w:divBdr>
        <w:top w:val="none" w:sz="0" w:space="0" w:color="auto"/>
        <w:left w:val="none" w:sz="0" w:space="0" w:color="auto"/>
        <w:bottom w:val="none" w:sz="0" w:space="0" w:color="auto"/>
        <w:right w:val="none" w:sz="0" w:space="0" w:color="auto"/>
      </w:divBdr>
      <w:divsChild>
        <w:div w:id="279728367">
          <w:marLeft w:val="0"/>
          <w:marRight w:val="0"/>
          <w:marTop w:val="200"/>
          <w:marBottom w:val="240"/>
          <w:divBdr>
            <w:top w:val="none" w:sz="0" w:space="0" w:color="auto"/>
            <w:left w:val="none" w:sz="0" w:space="0" w:color="auto"/>
            <w:bottom w:val="none" w:sz="0" w:space="0" w:color="auto"/>
            <w:right w:val="none" w:sz="0" w:space="0" w:color="auto"/>
          </w:divBdr>
        </w:div>
      </w:divsChild>
    </w:div>
    <w:div w:id="231893848">
      <w:bodyDiv w:val="1"/>
      <w:marLeft w:val="0"/>
      <w:marRight w:val="0"/>
      <w:marTop w:val="0"/>
      <w:marBottom w:val="0"/>
      <w:divBdr>
        <w:top w:val="none" w:sz="0" w:space="0" w:color="auto"/>
        <w:left w:val="none" w:sz="0" w:space="0" w:color="auto"/>
        <w:bottom w:val="none" w:sz="0" w:space="0" w:color="auto"/>
        <w:right w:val="none" w:sz="0" w:space="0" w:color="auto"/>
      </w:divBdr>
    </w:div>
    <w:div w:id="235240264">
      <w:bodyDiv w:val="1"/>
      <w:marLeft w:val="0"/>
      <w:marRight w:val="0"/>
      <w:marTop w:val="0"/>
      <w:marBottom w:val="0"/>
      <w:divBdr>
        <w:top w:val="none" w:sz="0" w:space="0" w:color="auto"/>
        <w:left w:val="none" w:sz="0" w:space="0" w:color="auto"/>
        <w:bottom w:val="none" w:sz="0" w:space="0" w:color="auto"/>
        <w:right w:val="none" w:sz="0" w:space="0" w:color="auto"/>
      </w:divBdr>
      <w:divsChild>
        <w:div w:id="1128817520">
          <w:marLeft w:val="446"/>
          <w:marRight w:val="0"/>
          <w:marTop w:val="60"/>
          <w:marBottom w:val="60"/>
          <w:divBdr>
            <w:top w:val="none" w:sz="0" w:space="0" w:color="auto"/>
            <w:left w:val="none" w:sz="0" w:space="0" w:color="auto"/>
            <w:bottom w:val="none" w:sz="0" w:space="0" w:color="auto"/>
            <w:right w:val="none" w:sz="0" w:space="0" w:color="auto"/>
          </w:divBdr>
        </w:div>
        <w:div w:id="1888494122">
          <w:marLeft w:val="446"/>
          <w:marRight w:val="0"/>
          <w:marTop w:val="60"/>
          <w:marBottom w:val="60"/>
          <w:divBdr>
            <w:top w:val="none" w:sz="0" w:space="0" w:color="auto"/>
            <w:left w:val="none" w:sz="0" w:space="0" w:color="auto"/>
            <w:bottom w:val="none" w:sz="0" w:space="0" w:color="auto"/>
            <w:right w:val="none" w:sz="0" w:space="0" w:color="auto"/>
          </w:divBdr>
        </w:div>
        <w:div w:id="253785725">
          <w:marLeft w:val="446"/>
          <w:marRight w:val="0"/>
          <w:marTop w:val="60"/>
          <w:marBottom w:val="60"/>
          <w:divBdr>
            <w:top w:val="none" w:sz="0" w:space="0" w:color="auto"/>
            <w:left w:val="none" w:sz="0" w:space="0" w:color="auto"/>
            <w:bottom w:val="none" w:sz="0" w:space="0" w:color="auto"/>
            <w:right w:val="none" w:sz="0" w:space="0" w:color="auto"/>
          </w:divBdr>
        </w:div>
        <w:div w:id="1697080131">
          <w:marLeft w:val="446"/>
          <w:marRight w:val="0"/>
          <w:marTop w:val="60"/>
          <w:marBottom w:val="60"/>
          <w:divBdr>
            <w:top w:val="none" w:sz="0" w:space="0" w:color="auto"/>
            <w:left w:val="none" w:sz="0" w:space="0" w:color="auto"/>
            <w:bottom w:val="none" w:sz="0" w:space="0" w:color="auto"/>
            <w:right w:val="none" w:sz="0" w:space="0" w:color="auto"/>
          </w:divBdr>
        </w:div>
        <w:div w:id="1384788495">
          <w:marLeft w:val="446"/>
          <w:marRight w:val="0"/>
          <w:marTop w:val="60"/>
          <w:marBottom w:val="60"/>
          <w:divBdr>
            <w:top w:val="none" w:sz="0" w:space="0" w:color="auto"/>
            <w:left w:val="none" w:sz="0" w:space="0" w:color="auto"/>
            <w:bottom w:val="none" w:sz="0" w:space="0" w:color="auto"/>
            <w:right w:val="none" w:sz="0" w:space="0" w:color="auto"/>
          </w:divBdr>
        </w:div>
        <w:div w:id="53938660">
          <w:marLeft w:val="446"/>
          <w:marRight w:val="0"/>
          <w:marTop w:val="60"/>
          <w:marBottom w:val="60"/>
          <w:divBdr>
            <w:top w:val="none" w:sz="0" w:space="0" w:color="auto"/>
            <w:left w:val="none" w:sz="0" w:space="0" w:color="auto"/>
            <w:bottom w:val="none" w:sz="0" w:space="0" w:color="auto"/>
            <w:right w:val="none" w:sz="0" w:space="0" w:color="auto"/>
          </w:divBdr>
        </w:div>
        <w:div w:id="712769917">
          <w:marLeft w:val="446"/>
          <w:marRight w:val="0"/>
          <w:marTop w:val="60"/>
          <w:marBottom w:val="60"/>
          <w:divBdr>
            <w:top w:val="none" w:sz="0" w:space="0" w:color="auto"/>
            <w:left w:val="none" w:sz="0" w:space="0" w:color="auto"/>
            <w:bottom w:val="none" w:sz="0" w:space="0" w:color="auto"/>
            <w:right w:val="none" w:sz="0" w:space="0" w:color="auto"/>
          </w:divBdr>
        </w:div>
        <w:div w:id="55975976">
          <w:marLeft w:val="446"/>
          <w:marRight w:val="0"/>
          <w:marTop w:val="60"/>
          <w:marBottom w:val="60"/>
          <w:divBdr>
            <w:top w:val="none" w:sz="0" w:space="0" w:color="auto"/>
            <w:left w:val="none" w:sz="0" w:space="0" w:color="auto"/>
            <w:bottom w:val="none" w:sz="0" w:space="0" w:color="auto"/>
            <w:right w:val="none" w:sz="0" w:space="0" w:color="auto"/>
          </w:divBdr>
        </w:div>
        <w:div w:id="1293899596">
          <w:marLeft w:val="446"/>
          <w:marRight w:val="0"/>
          <w:marTop w:val="60"/>
          <w:marBottom w:val="60"/>
          <w:divBdr>
            <w:top w:val="none" w:sz="0" w:space="0" w:color="auto"/>
            <w:left w:val="none" w:sz="0" w:space="0" w:color="auto"/>
            <w:bottom w:val="none" w:sz="0" w:space="0" w:color="auto"/>
            <w:right w:val="none" w:sz="0" w:space="0" w:color="auto"/>
          </w:divBdr>
        </w:div>
      </w:divsChild>
    </w:div>
    <w:div w:id="242187657">
      <w:bodyDiv w:val="1"/>
      <w:marLeft w:val="0"/>
      <w:marRight w:val="0"/>
      <w:marTop w:val="0"/>
      <w:marBottom w:val="0"/>
      <w:divBdr>
        <w:top w:val="none" w:sz="0" w:space="0" w:color="auto"/>
        <w:left w:val="none" w:sz="0" w:space="0" w:color="auto"/>
        <w:bottom w:val="none" w:sz="0" w:space="0" w:color="auto"/>
        <w:right w:val="none" w:sz="0" w:space="0" w:color="auto"/>
      </w:divBdr>
      <w:divsChild>
        <w:div w:id="465900496">
          <w:marLeft w:val="720"/>
          <w:marRight w:val="0"/>
          <w:marTop w:val="200"/>
          <w:marBottom w:val="240"/>
          <w:divBdr>
            <w:top w:val="none" w:sz="0" w:space="0" w:color="auto"/>
            <w:left w:val="none" w:sz="0" w:space="0" w:color="auto"/>
            <w:bottom w:val="none" w:sz="0" w:space="0" w:color="auto"/>
            <w:right w:val="none" w:sz="0" w:space="0" w:color="auto"/>
          </w:divBdr>
        </w:div>
        <w:div w:id="461768961">
          <w:marLeft w:val="720"/>
          <w:marRight w:val="0"/>
          <w:marTop w:val="200"/>
          <w:marBottom w:val="240"/>
          <w:divBdr>
            <w:top w:val="none" w:sz="0" w:space="0" w:color="auto"/>
            <w:left w:val="none" w:sz="0" w:space="0" w:color="auto"/>
            <w:bottom w:val="none" w:sz="0" w:space="0" w:color="auto"/>
            <w:right w:val="none" w:sz="0" w:space="0" w:color="auto"/>
          </w:divBdr>
        </w:div>
        <w:div w:id="67969206">
          <w:marLeft w:val="720"/>
          <w:marRight w:val="0"/>
          <w:marTop w:val="200"/>
          <w:marBottom w:val="240"/>
          <w:divBdr>
            <w:top w:val="none" w:sz="0" w:space="0" w:color="auto"/>
            <w:left w:val="none" w:sz="0" w:space="0" w:color="auto"/>
            <w:bottom w:val="none" w:sz="0" w:space="0" w:color="auto"/>
            <w:right w:val="none" w:sz="0" w:space="0" w:color="auto"/>
          </w:divBdr>
        </w:div>
        <w:div w:id="996572585">
          <w:marLeft w:val="907"/>
          <w:marRight w:val="0"/>
          <w:marTop w:val="200"/>
          <w:marBottom w:val="240"/>
          <w:divBdr>
            <w:top w:val="none" w:sz="0" w:space="0" w:color="auto"/>
            <w:left w:val="none" w:sz="0" w:space="0" w:color="auto"/>
            <w:bottom w:val="none" w:sz="0" w:space="0" w:color="auto"/>
            <w:right w:val="none" w:sz="0" w:space="0" w:color="auto"/>
          </w:divBdr>
        </w:div>
        <w:div w:id="1640307962">
          <w:marLeft w:val="907"/>
          <w:marRight w:val="0"/>
          <w:marTop w:val="200"/>
          <w:marBottom w:val="240"/>
          <w:divBdr>
            <w:top w:val="none" w:sz="0" w:space="0" w:color="auto"/>
            <w:left w:val="none" w:sz="0" w:space="0" w:color="auto"/>
            <w:bottom w:val="none" w:sz="0" w:space="0" w:color="auto"/>
            <w:right w:val="none" w:sz="0" w:space="0" w:color="auto"/>
          </w:divBdr>
        </w:div>
        <w:div w:id="151726846">
          <w:marLeft w:val="547"/>
          <w:marRight w:val="0"/>
          <w:marTop w:val="200"/>
          <w:marBottom w:val="240"/>
          <w:divBdr>
            <w:top w:val="none" w:sz="0" w:space="0" w:color="auto"/>
            <w:left w:val="none" w:sz="0" w:space="0" w:color="auto"/>
            <w:bottom w:val="none" w:sz="0" w:space="0" w:color="auto"/>
            <w:right w:val="none" w:sz="0" w:space="0" w:color="auto"/>
          </w:divBdr>
        </w:div>
        <w:div w:id="879169671">
          <w:marLeft w:val="547"/>
          <w:marRight w:val="0"/>
          <w:marTop w:val="200"/>
          <w:marBottom w:val="240"/>
          <w:divBdr>
            <w:top w:val="none" w:sz="0" w:space="0" w:color="auto"/>
            <w:left w:val="none" w:sz="0" w:space="0" w:color="auto"/>
            <w:bottom w:val="none" w:sz="0" w:space="0" w:color="auto"/>
            <w:right w:val="none" w:sz="0" w:space="0" w:color="auto"/>
          </w:divBdr>
        </w:div>
      </w:divsChild>
    </w:div>
    <w:div w:id="300042233">
      <w:bodyDiv w:val="1"/>
      <w:marLeft w:val="0"/>
      <w:marRight w:val="0"/>
      <w:marTop w:val="0"/>
      <w:marBottom w:val="0"/>
      <w:divBdr>
        <w:top w:val="none" w:sz="0" w:space="0" w:color="auto"/>
        <w:left w:val="none" w:sz="0" w:space="0" w:color="auto"/>
        <w:bottom w:val="none" w:sz="0" w:space="0" w:color="auto"/>
        <w:right w:val="none" w:sz="0" w:space="0" w:color="auto"/>
      </w:divBdr>
    </w:div>
    <w:div w:id="316153391">
      <w:bodyDiv w:val="1"/>
      <w:marLeft w:val="0"/>
      <w:marRight w:val="0"/>
      <w:marTop w:val="0"/>
      <w:marBottom w:val="0"/>
      <w:divBdr>
        <w:top w:val="none" w:sz="0" w:space="0" w:color="auto"/>
        <w:left w:val="none" w:sz="0" w:space="0" w:color="auto"/>
        <w:bottom w:val="none" w:sz="0" w:space="0" w:color="auto"/>
        <w:right w:val="none" w:sz="0" w:space="0" w:color="auto"/>
      </w:divBdr>
      <w:divsChild>
        <w:div w:id="2047216463">
          <w:marLeft w:val="547"/>
          <w:marRight w:val="0"/>
          <w:marTop w:val="200"/>
          <w:marBottom w:val="240"/>
          <w:divBdr>
            <w:top w:val="none" w:sz="0" w:space="0" w:color="auto"/>
            <w:left w:val="none" w:sz="0" w:space="0" w:color="auto"/>
            <w:bottom w:val="none" w:sz="0" w:space="0" w:color="auto"/>
            <w:right w:val="none" w:sz="0" w:space="0" w:color="auto"/>
          </w:divBdr>
        </w:div>
        <w:div w:id="1010646316">
          <w:marLeft w:val="446"/>
          <w:marRight w:val="0"/>
          <w:marTop w:val="200"/>
          <w:marBottom w:val="240"/>
          <w:divBdr>
            <w:top w:val="none" w:sz="0" w:space="0" w:color="auto"/>
            <w:left w:val="none" w:sz="0" w:space="0" w:color="auto"/>
            <w:bottom w:val="none" w:sz="0" w:space="0" w:color="auto"/>
            <w:right w:val="none" w:sz="0" w:space="0" w:color="auto"/>
          </w:divBdr>
        </w:div>
        <w:div w:id="649991137">
          <w:marLeft w:val="446"/>
          <w:marRight w:val="0"/>
          <w:marTop w:val="200"/>
          <w:marBottom w:val="240"/>
          <w:divBdr>
            <w:top w:val="none" w:sz="0" w:space="0" w:color="auto"/>
            <w:left w:val="none" w:sz="0" w:space="0" w:color="auto"/>
            <w:bottom w:val="none" w:sz="0" w:space="0" w:color="auto"/>
            <w:right w:val="none" w:sz="0" w:space="0" w:color="auto"/>
          </w:divBdr>
        </w:div>
        <w:div w:id="170148462">
          <w:marLeft w:val="446"/>
          <w:marRight w:val="0"/>
          <w:marTop w:val="200"/>
          <w:marBottom w:val="240"/>
          <w:divBdr>
            <w:top w:val="none" w:sz="0" w:space="0" w:color="auto"/>
            <w:left w:val="none" w:sz="0" w:space="0" w:color="auto"/>
            <w:bottom w:val="none" w:sz="0" w:space="0" w:color="auto"/>
            <w:right w:val="none" w:sz="0" w:space="0" w:color="auto"/>
          </w:divBdr>
        </w:div>
      </w:divsChild>
    </w:div>
    <w:div w:id="335156881">
      <w:bodyDiv w:val="1"/>
      <w:marLeft w:val="0"/>
      <w:marRight w:val="0"/>
      <w:marTop w:val="0"/>
      <w:marBottom w:val="0"/>
      <w:divBdr>
        <w:top w:val="none" w:sz="0" w:space="0" w:color="auto"/>
        <w:left w:val="none" w:sz="0" w:space="0" w:color="auto"/>
        <w:bottom w:val="none" w:sz="0" w:space="0" w:color="auto"/>
        <w:right w:val="none" w:sz="0" w:space="0" w:color="auto"/>
      </w:divBdr>
    </w:div>
    <w:div w:id="352731848">
      <w:bodyDiv w:val="1"/>
      <w:marLeft w:val="0"/>
      <w:marRight w:val="0"/>
      <w:marTop w:val="0"/>
      <w:marBottom w:val="0"/>
      <w:divBdr>
        <w:top w:val="none" w:sz="0" w:space="0" w:color="auto"/>
        <w:left w:val="none" w:sz="0" w:space="0" w:color="auto"/>
        <w:bottom w:val="none" w:sz="0" w:space="0" w:color="auto"/>
        <w:right w:val="none" w:sz="0" w:space="0" w:color="auto"/>
      </w:divBdr>
      <w:divsChild>
        <w:div w:id="1420982324">
          <w:marLeft w:val="547"/>
          <w:marRight w:val="0"/>
          <w:marTop w:val="200"/>
          <w:marBottom w:val="240"/>
          <w:divBdr>
            <w:top w:val="none" w:sz="0" w:space="0" w:color="auto"/>
            <w:left w:val="none" w:sz="0" w:space="0" w:color="auto"/>
            <w:bottom w:val="none" w:sz="0" w:space="0" w:color="auto"/>
            <w:right w:val="none" w:sz="0" w:space="0" w:color="auto"/>
          </w:divBdr>
        </w:div>
        <w:div w:id="1189758868">
          <w:marLeft w:val="547"/>
          <w:marRight w:val="0"/>
          <w:marTop w:val="200"/>
          <w:marBottom w:val="240"/>
          <w:divBdr>
            <w:top w:val="none" w:sz="0" w:space="0" w:color="auto"/>
            <w:left w:val="none" w:sz="0" w:space="0" w:color="auto"/>
            <w:bottom w:val="none" w:sz="0" w:space="0" w:color="auto"/>
            <w:right w:val="none" w:sz="0" w:space="0" w:color="auto"/>
          </w:divBdr>
        </w:div>
        <w:div w:id="2027750974">
          <w:marLeft w:val="547"/>
          <w:marRight w:val="0"/>
          <w:marTop w:val="200"/>
          <w:marBottom w:val="240"/>
          <w:divBdr>
            <w:top w:val="none" w:sz="0" w:space="0" w:color="auto"/>
            <w:left w:val="none" w:sz="0" w:space="0" w:color="auto"/>
            <w:bottom w:val="none" w:sz="0" w:space="0" w:color="auto"/>
            <w:right w:val="none" w:sz="0" w:space="0" w:color="auto"/>
          </w:divBdr>
        </w:div>
        <w:div w:id="465049362">
          <w:marLeft w:val="547"/>
          <w:marRight w:val="0"/>
          <w:marTop w:val="200"/>
          <w:marBottom w:val="240"/>
          <w:divBdr>
            <w:top w:val="none" w:sz="0" w:space="0" w:color="auto"/>
            <w:left w:val="none" w:sz="0" w:space="0" w:color="auto"/>
            <w:bottom w:val="none" w:sz="0" w:space="0" w:color="auto"/>
            <w:right w:val="none" w:sz="0" w:space="0" w:color="auto"/>
          </w:divBdr>
        </w:div>
      </w:divsChild>
    </w:div>
    <w:div w:id="399523253">
      <w:bodyDiv w:val="1"/>
      <w:marLeft w:val="0"/>
      <w:marRight w:val="0"/>
      <w:marTop w:val="0"/>
      <w:marBottom w:val="0"/>
      <w:divBdr>
        <w:top w:val="none" w:sz="0" w:space="0" w:color="auto"/>
        <w:left w:val="none" w:sz="0" w:space="0" w:color="auto"/>
        <w:bottom w:val="none" w:sz="0" w:space="0" w:color="auto"/>
        <w:right w:val="none" w:sz="0" w:space="0" w:color="auto"/>
      </w:divBdr>
    </w:div>
    <w:div w:id="437801181">
      <w:bodyDiv w:val="1"/>
      <w:marLeft w:val="0"/>
      <w:marRight w:val="0"/>
      <w:marTop w:val="0"/>
      <w:marBottom w:val="0"/>
      <w:divBdr>
        <w:top w:val="none" w:sz="0" w:space="0" w:color="auto"/>
        <w:left w:val="none" w:sz="0" w:space="0" w:color="auto"/>
        <w:bottom w:val="none" w:sz="0" w:space="0" w:color="auto"/>
        <w:right w:val="none" w:sz="0" w:space="0" w:color="auto"/>
      </w:divBdr>
    </w:div>
    <w:div w:id="439230175">
      <w:bodyDiv w:val="1"/>
      <w:marLeft w:val="0"/>
      <w:marRight w:val="0"/>
      <w:marTop w:val="0"/>
      <w:marBottom w:val="0"/>
      <w:divBdr>
        <w:top w:val="none" w:sz="0" w:space="0" w:color="auto"/>
        <w:left w:val="none" w:sz="0" w:space="0" w:color="auto"/>
        <w:bottom w:val="none" w:sz="0" w:space="0" w:color="auto"/>
        <w:right w:val="none" w:sz="0" w:space="0" w:color="auto"/>
      </w:divBdr>
    </w:div>
    <w:div w:id="482281098">
      <w:bodyDiv w:val="1"/>
      <w:marLeft w:val="0"/>
      <w:marRight w:val="0"/>
      <w:marTop w:val="0"/>
      <w:marBottom w:val="0"/>
      <w:divBdr>
        <w:top w:val="none" w:sz="0" w:space="0" w:color="auto"/>
        <w:left w:val="none" w:sz="0" w:space="0" w:color="auto"/>
        <w:bottom w:val="none" w:sz="0" w:space="0" w:color="auto"/>
        <w:right w:val="none" w:sz="0" w:space="0" w:color="auto"/>
      </w:divBdr>
    </w:div>
    <w:div w:id="511649871">
      <w:bodyDiv w:val="1"/>
      <w:marLeft w:val="0"/>
      <w:marRight w:val="0"/>
      <w:marTop w:val="0"/>
      <w:marBottom w:val="0"/>
      <w:divBdr>
        <w:top w:val="none" w:sz="0" w:space="0" w:color="auto"/>
        <w:left w:val="none" w:sz="0" w:space="0" w:color="auto"/>
        <w:bottom w:val="none" w:sz="0" w:space="0" w:color="auto"/>
        <w:right w:val="none" w:sz="0" w:space="0" w:color="auto"/>
      </w:divBdr>
      <w:divsChild>
        <w:div w:id="522742011">
          <w:marLeft w:val="720"/>
          <w:marRight w:val="0"/>
          <w:marTop w:val="200"/>
          <w:marBottom w:val="240"/>
          <w:divBdr>
            <w:top w:val="none" w:sz="0" w:space="0" w:color="auto"/>
            <w:left w:val="none" w:sz="0" w:space="0" w:color="auto"/>
            <w:bottom w:val="none" w:sz="0" w:space="0" w:color="auto"/>
            <w:right w:val="none" w:sz="0" w:space="0" w:color="auto"/>
          </w:divBdr>
        </w:div>
        <w:div w:id="266040629">
          <w:marLeft w:val="720"/>
          <w:marRight w:val="0"/>
          <w:marTop w:val="200"/>
          <w:marBottom w:val="240"/>
          <w:divBdr>
            <w:top w:val="none" w:sz="0" w:space="0" w:color="auto"/>
            <w:left w:val="none" w:sz="0" w:space="0" w:color="auto"/>
            <w:bottom w:val="none" w:sz="0" w:space="0" w:color="auto"/>
            <w:right w:val="none" w:sz="0" w:space="0" w:color="auto"/>
          </w:divBdr>
        </w:div>
      </w:divsChild>
    </w:div>
    <w:div w:id="517738666">
      <w:bodyDiv w:val="1"/>
      <w:marLeft w:val="0"/>
      <w:marRight w:val="0"/>
      <w:marTop w:val="0"/>
      <w:marBottom w:val="0"/>
      <w:divBdr>
        <w:top w:val="none" w:sz="0" w:space="0" w:color="auto"/>
        <w:left w:val="none" w:sz="0" w:space="0" w:color="auto"/>
        <w:bottom w:val="none" w:sz="0" w:space="0" w:color="auto"/>
        <w:right w:val="none" w:sz="0" w:space="0" w:color="auto"/>
      </w:divBdr>
    </w:div>
    <w:div w:id="537425892">
      <w:bodyDiv w:val="1"/>
      <w:marLeft w:val="0"/>
      <w:marRight w:val="0"/>
      <w:marTop w:val="0"/>
      <w:marBottom w:val="0"/>
      <w:divBdr>
        <w:top w:val="none" w:sz="0" w:space="0" w:color="auto"/>
        <w:left w:val="none" w:sz="0" w:space="0" w:color="auto"/>
        <w:bottom w:val="none" w:sz="0" w:space="0" w:color="auto"/>
        <w:right w:val="none" w:sz="0" w:space="0" w:color="auto"/>
      </w:divBdr>
      <w:divsChild>
        <w:div w:id="1136214467">
          <w:marLeft w:val="720"/>
          <w:marRight w:val="0"/>
          <w:marTop w:val="200"/>
          <w:marBottom w:val="240"/>
          <w:divBdr>
            <w:top w:val="none" w:sz="0" w:space="0" w:color="auto"/>
            <w:left w:val="none" w:sz="0" w:space="0" w:color="auto"/>
            <w:bottom w:val="none" w:sz="0" w:space="0" w:color="auto"/>
            <w:right w:val="none" w:sz="0" w:space="0" w:color="auto"/>
          </w:divBdr>
        </w:div>
        <w:div w:id="2128810807">
          <w:marLeft w:val="720"/>
          <w:marRight w:val="0"/>
          <w:marTop w:val="200"/>
          <w:marBottom w:val="240"/>
          <w:divBdr>
            <w:top w:val="none" w:sz="0" w:space="0" w:color="auto"/>
            <w:left w:val="none" w:sz="0" w:space="0" w:color="auto"/>
            <w:bottom w:val="none" w:sz="0" w:space="0" w:color="auto"/>
            <w:right w:val="none" w:sz="0" w:space="0" w:color="auto"/>
          </w:divBdr>
        </w:div>
      </w:divsChild>
    </w:div>
    <w:div w:id="600258472">
      <w:bodyDiv w:val="1"/>
      <w:marLeft w:val="0"/>
      <w:marRight w:val="0"/>
      <w:marTop w:val="0"/>
      <w:marBottom w:val="0"/>
      <w:divBdr>
        <w:top w:val="none" w:sz="0" w:space="0" w:color="auto"/>
        <w:left w:val="none" w:sz="0" w:space="0" w:color="auto"/>
        <w:bottom w:val="none" w:sz="0" w:space="0" w:color="auto"/>
        <w:right w:val="none" w:sz="0" w:space="0" w:color="auto"/>
      </w:divBdr>
    </w:div>
    <w:div w:id="623190757">
      <w:bodyDiv w:val="1"/>
      <w:marLeft w:val="0"/>
      <w:marRight w:val="0"/>
      <w:marTop w:val="0"/>
      <w:marBottom w:val="0"/>
      <w:divBdr>
        <w:top w:val="none" w:sz="0" w:space="0" w:color="auto"/>
        <w:left w:val="none" w:sz="0" w:space="0" w:color="auto"/>
        <w:bottom w:val="none" w:sz="0" w:space="0" w:color="auto"/>
        <w:right w:val="none" w:sz="0" w:space="0" w:color="auto"/>
      </w:divBdr>
    </w:div>
    <w:div w:id="632447869">
      <w:bodyDiv w:val="1"/>
      <w:marLeft w:val="0"/>
      <w:marRight w:val="0"/>
      <w:marTop w:val="0"/>
      <w:marBottom w:val="0"/>
      <w:divBdr>
        <w:top w:val="none" w:sz="0" w:space="0" w:color="auto"/>
        <w:left w:val="none" w:sz="0" w:space="0" w:color="auto"/>
        <w:bottom w:val="none" w:sz="0" w:space="0" w:color="auto"/>
        <w:right w:val="none" w:sz="0" w:space="0" w:color="auto"/>
      </w:divBdr>
      <w:divsChild>
        <w:div w:id="2080051983">
          <w:marLeft w:val="720"/>
          <w:marRight w:val="0"/>
          <w:marTop w:val="200"/>
          <w:marBottom w:val="240"/>
          <w:divBdr>
            <w:top w:val="none" w:sz="0" w:space="0" w:color="auto"/>
            <w:left w:val="none" w:sz="0" w:space="0" w:color="auto"/>
            <w:bottom w:val="none" w:sz="0" w:space="0" w:color="auto"/>
            <w:right w:val="none" w:sz="0" w:space="0" w:color="auto"/>
          </w:divBdr>
        </w:div>
        <w:div w:id="54477876">
          <w:marLeft w:val="547"/>
          <w:marRight w:val="0"/>
          <w:marTop w:val="200"/>
          <w:marBottom w:val="240"/>
          <w:divBdr>
            <w:top w:val="none" w:sz="0" w:space="0" w:color="auto"/>
            <w:left w:val="none" w:sz="0" w:space="0" w:color="auto"/>
            <w:bottom w:val="none" w:sz="0" w:space="0" w:color="auto"/>
            <w:right w:val="none" w:sz="0" w:space="0" w:color="auto"/>
          </w:divBdr>
        </w:div>
        <w:div w:id="761485458">
          <w:marLeft w:val="547"/>
          <w:marRight w:val="0"/>
          <w:marTop w:val="200"/>
          <w:marBottom w:val="240"/>
          <w:divBdr>
            <w:top w:val="none" w:sz="0" w:space="0" w:color="auto"/>
            <w:left w:val="none" w:sz="0" w:space="0" w:color="auto"/>
            <w:bottom w:val="none" w:sz="0" w:space="0" w:color="auto"/>
            <w:right w:val="none" w:sz="0" w:space="0" w:color="auto"/>
          </w:divBdr>
        </w:div>
        <w:div w:id="1580015966">
          <w:marLeft w:val="547"/>
          <w:marRight w:val="0"/>
          <w:marTop w:val="200"/>
          <w:marBottom w:val="240"/>
          <w:divBdr>
            <w:top w:val="none" w:sz="0" w:space="0" w:color="auto"/>
            <w:left w:val="none" w:sz="0" w:space="0" w:color="auto"/>
            <w:bottom w:val="none" w:sz="0" w:space="0" w:color="auto"/>
            <w:right w:val="none" w:sz="0" w:space="0" w:color="auto"/>
          </w:divBdr>
        </w:div>
      </w:divsChild>
    </w:div>
    <w:div w:id="652411930">
      <w:bodyDiv w:val="1"/>
      <w:marLeft w:val="0"/>
      <w:marRight w:val="0"/>
      <w:marTop w:val="0"/>
      <w:marBottom w:val="0"/>
      <w:divBdr>
        <w:top w:val="none" w:sz="0" w:space="0" w:color="auto"/>
        <w:left w:val="none" w:sz="0" w:space="0" w:color="auto"/>
        <w:bottom w:val="none" w:sz="0" w:space="0" w:color="auto"/>
        <w:right w:val="none" w:sz="0" w:space="0" w:color="auto"/>
      </w:divBdr>
      <w:divsChild>
        <w:div w:id="1013534685">
          <w:marLeft w:val="720"/>
          <w:marRight w:val="0"/>
          <w:marTop w:val="200"/>
          <w:marBottom w:val="240"/>
          <w:divBdr>
            <w:top w:val="none" w:sz="0" w:space="0" w:color="auto"/>
            <w:left w:val="none" w:sz="0" w:space="0" w:color="auto"/>
            <w:bottom w:val="none" w:sz="0" w:space="0" w:color="auto"/>
            <w:right w:val="none" w:sz="0" w:space="0" w:color="auto"/>
          </w:divBdr>
        </w:div>
        <w:div w:id="217514292">
          <w:marLeft w:val="720"/>
          <w:marRight w:val="0"/>
          <w:marTop w:val="200"/>
          <w:marBottom w:val="240"/>
          <w:divBdr>
            <w:top w:val="none" w:sz="0" w:space="0" w:color="auto"/>
            <w:left w:val="none" w:sz="0" w:space="0" w:color="auto"/>
            <w:bottom w:val="none" w:sz="0" w:space="0" w:color="auto"/>
            <w:right w:val="none" w:sz="0" w:space="0" w:color="auto"/>
          </w:divBdr>
        </w:div>
      </w:divsChild>
    </w:div>
    <w:div w:id="661158045">
      <w:bodyDiv w:val="1"/>
      <w:marLeft w:val="0"/>
      <w:marRight w:val="0"/>
      <w:marTop w:val="0"/>
      <w:marBottom w:val="0"/>
      <w:divBdr>
        <w:top w:val="none" w:sz="0" w:space="0" w:color="auto"/>
        <w:left w:val="none" w:sz="0" w:space="0" w:color="auto"/>
        <w:bottom w:val="none" w:sz="0" w:space="0" w:color="auto"/>
        <w:right w:val="none" w:sz="0" w:space="0" w:color="auto"/>
      </w:divBdr>
    </w:div>
    <w:div w:id="783773668">
      <w:bodyDiv w:val="1"/>
      <w:marLeft w:val="0"/>
      <w:marRight w:val="0"/>
      <w:marTop w:val="0"/>
      <w:marBottom w:val="0"/>
      <w:divBdr>
        <w:top w:val="none" w:sz="0" w:space="0" w:color="auto"/>
        <w:left w:val="none" w:sz="0" w:space="0" w:color="auto"/>
        <w:bottom w:val="none" w:sz="0" w:space="0" w:color="auto"/>
        <w:right w:val="none" w:sz="0" w:space="0" w:color="auto"/>
      </w:divBdr>
      <w:divsChild>
        <w:div w:id="668479660">
          <w:marLeft w:val="446"/>
          <w:marRight w:val="0"/>
          <w:marTop w:val="60"/>
          <w:marBottom w:val="60"/>
          <w:divBdr>
            <w:top w:val="none" w:sz="0" w:space="0" w:color="auto"/>
            <w:left w:val="none" w:sz="0" w:space="0" w:color="auto"/>
            <w:bottom w:val="none" w:sz="0" w:space="0" w:color="auto"/>
            <w:right w:val="none" w:sz="0" w:space="0" w:color="auto"/>
          </w:divBdr>
        </w:div>
        <w:div w:id="2100785490">
          <w:marLeft w:val="446"/>
          <w:marRight w:val="0"/>
          <w:marTop w:val="60"/>
          <w:marBottom w:val="60"/>
          <w:divBdr>
            <w:top w:val="none" w:sz="0" w:space="0" w:color="auto"/>
            <w:left w:val="none" w:sz="0" w:space="0" w:color="auto"/>
            <w:bottom w:val="none" w:sz="0" w:space="0" w:color="auto"/>
            <w:right w:val="none" w:sz="0" w:space="0" w:color="auto"/>
          </w:divBdr>
        </w:div>
        <w:div w:id="2105371121">
          <w:marLeft w:val="446"/>
          <w:marRight w:val="0"/>
          <w:marTop w:val="60"/>
          <w:marBottom w:val="60"/>
          <w:divBdr>
            <w:top w:val="none" w:sz="0" w:space="0" w:color="auto"/>
            <w:left w:val="none" w:sz="0" w:space="0" w:color="auto"/>
            <w:bottom w:val="none" w:sz="0" w:space="0" w:color="auto"/>
            <w:right w:val="none" w:sz="0" w:space="0" w:color="auto"/>
          </w:divBdr>
        </w:div>
        <w:div w:id="533277233">
          <w:marLeft w:val="446"/>
          <w:marRight w:val="0"/>
          <w:marTop w:val="60"/>
          <w:marBottom w:val="60"/>
          <w:divBdr>
            <w:top w:val="none" w:sz="0" w:space="0" w:color="auto"/>
            <w:left w:val="none" w:sz="0" w:space="0" w:color="auto"/>
            <w:bottom w:val="none" w:sz="0" w:space="0" w:color="auto"/>
            <w:right w:val="none" w:sz="0" w:space="0" w:color="auto"/>
          </w:divBdr>
        </w:div>
        <w:div w:id="375475670">
          <w:marLeft w:val="446"/>
          <w:marRight w:val="0"/>
          <w:marTop w:val="60"/>
          <w:marBottom w:val="60"/>
          <w:divBdr>
            <w:top w:val="none" w:sz="0" w:space="0" w:color="auto"/>
            <w:left w:val="none" w:sz="0" w:space="0" w:color="auto"/>
            <w:bottom w:val="none" w:sz="0" w:space="0" w:color="auto"/>
            <w:right w:val="none" w:sz="0" w:space="0" w:color="auto"/>
          </w:divBdr>
        </w:div>
        <w:div w:id="1115751984">
          <w:marLeft w:val="446"/>
          <w:marRight w:val="0"/>
          <w:marTop w:val="60"/>
          <w:marBottom w:val="60"/>
          <w:divBdr>
            <w:top w:val="none" w:sz="0" w:space="0" w:color="auto"/>
            <w:left w:val="none" w:sz="0" w:space="0" w:color="auto"/>
            <w:bottom w:val="none" w:sz="0" w:space="0" w:color="auto"/>
            <w:right w:val="none" w:sz="0" w:space="0" w:color="auto"/>
          </w:divBdr>
        </w:div>
        <w:div w:id="185601238">
          <w:marLeft w:val="446"/>
          <w:marRight w:val="0"/>
          <w:marTop w:val="60"/>
          <w:marBottom w:val="60"/>
          <w:divBdr>
            <w:top w:val="none" w:sz="0" w:space="0" w:color="auto"/>
            <w:left w:val="none" w:sz="0" w:space="0" w:color="auto"/>
            <w:bottom w:val="none" w:sz="0" w:space="0" w:color="auto"/>
            <w:right w:val="none" w:sz="0" w:space="0" w:color="auto"/>
          </w:divBdr>
        </w:div>
        <w:div w:id="1852183965">
          <w:marLeft w:val="446"/>
          <w:marRight w:val="0"/>
          <w:marTop w:val="60"/>
          <w:marBottom w:val="60"/>
          <w:divBdr>
            <w:top w:val="none" w:sz="0" w:space="0" w:color="auto"/>
            <w:left w:val="none" w:sz="0" w:space="0" w:color="auto"/>
            <w:bottom w:val="none" w:sz="0" w:space="0" w:color="auto"/>
            <w:right w:val="none" w:sz="0" w:space="0" w:color="auto"/>
          </w:divBdr>
        </w:div>
        <w:div w:id="1177580526">
          <w:marLeft w:val="446"/>
          <w:marRight w:val="0"/>
          <w:marTop w:val="60"/>
          <w:marBottom w:val="60"/>
          <w:divBdr>
            <w:top w:val="none" w:sz="0" w:space="0" w:color="auto"/>
            <w:left w:val="none" w:sz="0" w:space="0" w:color="auto"/>
            <w:bottom w:val="none" w:sz="0" w:space="0" w:color="auto"/>
            <w:right w:val="none" w:sz="0" w:space="0" w:color="auto"/>
          </w:divBdr>
        </w:div>
      </w:divsChild>
    </w:div>
    <w:div w:id="839008977">
      <w:bodyDiv w:val="1"/>
      <w:marLeft w:val="0"/>
      <w:marRight w:val="0"/>
      <w:marTop w:val="0"/>
      <w:marBottom w:val="0"/>
      <w:divBdr>
        <w:top w:val="none" w:sz="0" w:space="0" w:color="auto"/>
        <w:left w:val="none" w:sz="0" w:space="0" w:color="auto"/>
        <w:bottom w:val="none" w:sz="0" w:space="0" w:color="auto"/>
        <w:right w:val="none" w:sz="0" w:space="0" w:color="auto"/>
      </w:divBdr>
    </w:div>
    <w:div w:id="849683599">
      <w:bodyDiv w:val="1"/>
      <w:marLeft w:val="0"/>
      <w:marRight w:val="0"/>
      <w:marTop w:val="0"/>
      <w:marBottom w:val="0"/>
      <w:divBdr>
        <w:top w:val="none" w:sz="0" w:space="0" w:color="auto"/>
        <w:left w:val="none" w:sz="0" w:space="0" w:color="auto"/>
        <w:bottom w:val="none" w:sz="0" w:space="0" w:color="auto"/>
        <w:right w:val="none" w:sz="0" w:space="0" w:color="auto"/>
      </w:divBdr>
    </w:div>
    <w:div w:id="856117843">
      <w:bodyDiv w:val="1"/>
      <w:marLeft w:val="0"/>
      <w:marRight w:val="0"/>
      <w:marTop w:val="0"/>
      <w:marBottom w:val="0"/>
      <w:divBdr>
        <w:top w:val="none" w:sz="0" w:space="0" w:color="auto"/>
        <w:left w:val="none" w:sz="0" w:space="0" w:color="auto"/>
        <w:bottom w:val="none" w:sz="0" w:space="0" w:color="auto"/>
        <w:right w:val="none" w:sz="0" w:space="0" w:color="auto"/>
      </w:divBdr>
      <w:divsChild>
        <w:div w:id="380204230">
          <w:marLeft w:val="446"/>
          <w:marRight w:val="0"/>
          <w:marTop w:val="60"/>
          <w:marBottom w:val="60"/>
          <w:divBdr>
            <w:top w:val="none" w:sz="0" w:space="0" w:color="auto"/>
            <w:left w:val="none" w:sz="0" w:space="0" w:color="auto"/>
            <w:bottom w:val="none" w:sz="0" w:space="0" w:color="auto"/>
            <w:right w:val="none" w:sz="0" w:space="0" w:color="auto"/>
          </w:divBdr>
        </w:div>
        <w:div w:id="1017733226">
          <w:marLeft w:val="446"/>
          <w:marRight w:val="0"/>
          <w:marTop w:val="60"/>
          <w:marBottom w:val="60"/>
          <w:divBdr>
            <w:top w:val="none" w:sz="0" w:space="0" w:color="auto"/>
            <w:left w:val="none" w:sz="0" w:space="0" w:color="auto"/>
            <w:bottom w:val="none" w:sz="0" w:space="0" w:color="auto"/>
            <w:right w:val="none" w:sz="0" w:space="0" w:color="auto"/>
          </w:divBdr>
        </w:div>
        <w:div w:id="194972677">
          <w:marLeft w:val="446"/>
          <w:marRight w:val="0"/>
          <w:marTop w:val="60"/>
          <w:marBottom w:val="60"/>
          <w:divBdr>
            <w:top w:val="none" w:sz="0" w:space="0" w:color="auto"/>
            <w:left w:val="none" w:sz="0" w:space="0" w:color="auto"/>
            <w:bottom w:val="none" w:sz="0" w:space="0" w:color="auto"/>
            <w:right w:val="none" w:sz="0" w:space="0" w:color="auto"/>
          </w:divBdr>
        </w:div>
        <w:div w:id="604270880">
          <w:marLeft w:val="446"/>
          <w:marRight w:val="0"/>
          <w:marTop w:val="60"/>
          <w:marBottom w:val="60"/>
          <w:divBdr>
            <w:top w:val="none" w:sz="0" w:space="0" w:color="auto"/>
            <w:left w:val="none" w:sz="0" w:space="0" w:color="auto"/>
            <w:bottom w:val="none" w:sz="0" w:space="0" w:color="auto"/>
            <w:right w:val="none" w:sz="0" w:space="0" w:color="auto"/>
          </w:divBdr>
        </w:div>
        <w:div w:id="277102955">
          <w:marLeft w:val="446"/>
          <w:marRight w:val="0"/>
          <w:marTop w:val="60"/>
          <w:marBottom w:val="60"/>
          <w:divBdr>
            <w:top w:val="none" w:sz="0" w:space="0" w:color="auto"/>
            <w:left w:val="none" w:sz="0" w:space="0" w:color="auto"/>
            <w:bottom w:val="none" w:sz="0" w:space="0" w:color="auto"/>
            <w:right w:val="none" w:sz="0" w:space="0" w:color="auto"/>
          </w:divBdr>
        </w:div>
        <w:div w:id="1215041335">
          <w:marLeft w:val="446"/>
          <w:marRight w:val="0"/>
          <w:marTop w:val="60"/>
          <w:marBottom w:val="60"/>
          <w:divBdr>
            <w:top w:val="none" w:sz="0" w:space="0" w:color="auto"/>
            <w:left w:val="none" w:sz="0" w:space="0" w:color="auto"/>
            <w:bottom w:val="none" w:sz="0" w:space="0" w:color="auto"/>
            <w:right w:val="none" w:sz="0" w:space="0" w:color="auto"/>
          </w:divBdr>
        </w:div>
        <w:div w:id="1736120872">
          <w:marLeft w:val="446"/>
          <w:marRight w:val="0"/>
          <w:marTop w:val="60"/>
          <w:marBottom w:val="60"/>
          <w:divBdr>
            <w:top w:val="none" w:sz="0" w:space="0" w:color="auto"/>
            <w:left w:val="none" w:sz="0" w:space="0" w:color="auto"/>
            <w:bottom w:val="none" w:sz="0" w:space="0" w:color="auto"/>
            <w:right w:val="none" w:sz="0" w:space="0" w:color="auto"/>
          </w:divBdr>
        </w:div>
        <w:div w:id="638150707">
          <w:marLeft w:val="446"/>
          <w:marRight w:val="0"/>
          <w:marTop w:val="60"/>
          <w:marBottom w:val="60"/>
          <w:divBdr>
            <w:top w:val="none" w:sz="0" w:space="0" w:color="auto"/>
            <w:left w:val="none" w:sz="0" w:space="0" w:color="auto"/>
            <w:bottom w:val="none" w:sz="0" w:space="0" w:color="auto"/>
            <w:right w:val="none" w:sz="0" w:space="0" w:color="auto"/>
          </w:divBdr>
        </w:div>
        <w:div w:id="75521666">
          <w:marLeft w:val="446"/>
          <w:marRight w:val="0"/>
          <w:marTop w:val="60"/>
          <w:marBottom w:val="60"/>
          <w:divBdr>
            <w:top w:val="none" w:sz="0" w:space="0" w:color="auto"/>
            <w:left w:val="none" w:sz="0" w:space="0" w:color="auto"/>
            <w:bottom w:val="none" w:sz="0" w:space="0" w:color="auto"/>
            <w:right w:val="none" w:sz="0" w:space="0" w:color="auto"/>
          </w:divBdr>
        </w:div>
      </w:divsChild>
    </w:div>
    <w:div w:id="889616438">
      <w:bodyDiv w:val="1"/>
      <w:marLeft w:val="0"/>
      <w:marRight w:val="0"/>
      <w:marTop w:val="0"/>
      <w:marBottom w:val="0"/>
      <w:divBdr>
        <w:top w:val="none" w:sz="0" w:space="0" w:color="auto"/>
        <w:left w:val="none" w:sz="0" w:space="0" w:color="auto"/>
        <w:bottom w:val="none" w:sz="0" w:space="0" w:color="auto"/>
        <w:right w:val="none" w:sz="0" w:space="0" w:color="auto"/>
      </w:divBdr>
    </w:div>
    <w:div w:id="890964303">
      <w:bodyDiv w:val="1"/>
      <w:marLeft w:val="0"/>
      <w:marRight w:val="0"/>
      <w:marTop w:val="0"/>
      <w:marBottom w:val="0"/>
      <w:divBdr>
        <w:top w:val="none" w:sz="0" w:space="0" w:color="auto"/>
        <w:left w:val="none" w:sz="0" w:space="0" w:color="auto"/>
        <w:bottom w:val="none" w:sz="0" w:space="0" w:color="auto"/>
        <w:right w:val="none" w:sz="0" w:space="0" w:color="auto"/>
      </w:divBdr>
    </w:div>
    <w:div w:id="916356174">
      <w:bodyDiv w:val="1"/>
      <w:marLeft w:val="0"/>
      <w:marRight w:val="0"/>
      <w:marTop w:val="0"/>
      <w:marBottom w:val="0"/>
      <w:divBdr>
        <w:top w:val="none" w:sz="0" w:space="0" w:color="auto"/>
        <w:left w:val="none" w:sz="0" w:space="0" w:color="auto"/>
        <w:bottom w:val="none" w:sz="0" w:space="0" w:color="auto"/>
        <w:right w:val="none" w:sz="0" w:space="0" w:color="auto"/>
      </w:divBdr>
    </w:div>
    <w:div w:id="934481076">
      <w:bodyDiv w:val="1"/>
      <w:marLeft w:val="0"/>
      <w:marRight w:val="0"/>
      <w:marTop w:val="0"/>
      <w:marBottom w:val="0"/>
      <w:divBdr>
        <w:top w:val="none" w:sz="0" w:space="0" w:color="auto"/>
        <w:left w:val="none" w:sz="0" w:space="0" w:color="auto"/>
        <w:bottom w:val="none" w:sz="0" w:space="0" w:color="auto"/>
        <w:right w:val="none" w:sz="0" w:space="0" w:color="auto"/>
      </w:divBdr>
    </w:div>
    <w:div w:id="957029174">
      <w:bodyDiv w:val="1"/>
      <w:marLeft w:val="0"/>
      <w:marRight w:val="0"/>
      <w:marTop w:val="0"/>
      <w:marBottom w:val="0"/>
      <w:divBdr>
        <w:top w:val="none" w:sz="0" w:space="0" w:color="auto"/>
        <w:left w:val="none" w:sz="0" w:space="0" w:color="auto"/>
        <w:bottom w:val="none" w:sz="0" w:space="0" w:color="auto"/>
        <w:right w:val="none" w:sz="0" w:space="0" w:color="auto"/>
      </w:divBdr>
      <w:divsChild>
        <w:div w:id="172494787">
          <w:marLeft w:val="446"/>
          <w:marRight w:val="0"/>
          <w:marTop w:val="60"/>
          <w:marBottom w:val="60"/>
          <w:divBdr>
            <w:top w:val="none" w:sz="0" w:space="0" w:color="auto"/>
            <w:left w:val="none" w:sz="0" w:space="0" w:color="auto"/>
            <w:bottom w:val="none" w:sz="0" w:space="0" w:color="auto"/>
            <w:right w:val="none" w:sz="0" w:space="0" w:color="auto"/>
          </w:divBdr>
        </w:div>
        <w:div w:id="442698010">
          <w:marLeft w:val="446"/>
          <w:marRight w:val="0"/>
          <w:marTop w:val="60"/>
          <w:marBottom w:val="60"/>
          <w:divBdr>
            <w:top w:val="none" w:sz="0" w:space="0" w:color="auto"/>
            <w:left w:val="none" w:sz="0" w:space="0" w:color="auto"/>
            <w:bottom w:val="none" w:sz="0" w:space="0" w:color="auto"/>
            <w:right w:val="none" w:sz="0" w:space="0" w:color="auto"/>
          </w:divBdr>
        </w:div>
      </w:divsChild>
    </w:div>
    <w:div w:id="982779271">
      <w:bodyDiv w:val="1"/>
      <w:marLeft w:val="0"/>
      <w:marRight w:val="0"/>
      <w:marTop w:val="0"/>
      <w:marBottom w:val="0"/>
      <w:divBdr>
        <w:top w:val="none" w:sz="0" w:space="0" w:color="auto"/>
        <w:left w:val="none" w:sz="0" w:space="0" w:color="auto"/>
        <w:bottom w:val="none" w:sz="0" w:space="0" w:color="auto"/>
        <w:right w:val="none" w:sz="0" w:space="0" w:color="auto"/>
      </w:divBdr>
      <w:divsChild>
        <w:div w:id="1326125312">
          <w:marLeft w:val="446"/>
          <w:marRight w:val="0"/>
          <w:marTop w:val="200"/>
          <w:marBottom w:val="240"/>
          <w:divBdr>
            <w:top w:val="none" w:sz="0" w:space="0" w:color="auto"/>
            <w:left w:val="none" w:sz="0" w:space="0" w:color="auto"/>
            <w:bottom w:val="none" w:sz="0" w:space="0" w:color="auto"/>
            <w:right w:val="none" w:sz="0" w:space="0" w:color="auto"/>
          </w:divBdr>
        </w:div>
        <w:div w:id="1325743243">
          <w:marLeft w:val="446"/>
          <w:marRight w:val="0"/>
          <w:marTop w:val="200"/>
          <w:marBottom w:val="240"/>
          <w:divBdr>
            <w:top w:val="none" w:sz="0" w:space="0" w:color="auto"/>
            <w:left w:val="none" w:sz="0" w:space="0" w:color="auto"/>
            <w:bottom w:val="none" w:sz="0" w:space="0" w:color="auto"/>
            <w:right w:val="none" w:sz="0" w:space="0" w:color="auto"/>
          </w:divBdr>
        </w:div>
      </w:divsChild>
    </w:div>
    <w:div w:id="1053235479">
      <w:bodyDiv w:val="1"/>
      <w:marLeft w:val="0"/>
      <w:marRight w:val="0"/>
      <w:marTop w:val="0"/>
      <w:marBottom w:val="0"/>
      <w:divBdr>
        <w:top w:val="none" w:sz="0" w:space="0" w:color="auto"/>
        <w:left w:val="none" w:sz="0" w:space="0" w:color="auto"/>
        <w:bottom w:val="none" w:sz="0" w:space="0" w:color="auto"/>
        <w:right w:val="none" w:sz="0" w:space="0" w:color="auto"/>
      </w:divBdr>
    </w:div>
    <w:div w:id="1061172037">
      <w:bodyDiv w:val="1"/>
      <w:marLeft w:val="0"/>
      <w:marRight w:val="0"/>
      <w:marTop w:val="0"/>
      <w:marBottom w:val="0"/>
      <w:divBdr>
        <w:top w:val="none" w:sz="0" w:space="0" w:color="auto"/>
        <w:left w:val="none" w:sz="0" w:space="0" w:color="auto"/>
        <w:bottom w:val="none" w:sz="0" w:space="0" w:color="auto"/>
        <w:right w:val="none" w:sz="0" w:space="0" w:color="auto"/>
      </w:divBdr>
    </w:div>
    <w:div w:id="1062673984">
      <w:bodyDiv w:val="1"/>
      <w:marLeft w:val="0"/>
      <w:marRight w:val="0"/>
      <w:marTop w:val="0"/>
      <w:marBottom w:val="0"/>
      <w:divBdr>
        <w:top w:val="none" w:sz="0" w:space="0" w:color="auto"/>
        <w:left w:val="none" w:sz="0" w:space="0" w:color="auto"/>
        <w:bottom w:val="none" w:sz="0" w:space="0" w:color="auto"/>
        <w:right w:val="none" w:sz="0" w:space="0" w:color="auto"/>
      </w:divBdr>
      <w:divsChild>
        <w:div w:id="204876764">
          <w:marLeft w:val="720"/>
          <w:marRight w:val="0"/>
          <w:marTop w:val="134"/>
          <w:marBottom w:val="0"/>
          <w:divBdr>
            <w:top w:val="none" w:sz="0" w:space="0" w:color="auto"/>
            <w:left w:val="none" w:sz="0" w:space="0" w:color="auto"/>
            <w:bottom w:val="none" w:sz="0" w:space="0" w:color="auto"/>
            <w:right w:val="none" w:sz="0" w:space="0" w:color="auto"/>
          </w:divBdr>
        </w:div>
        <w:div w:id="2013988122">
          <w:marLeft w:val="720"/>
          <w:marRight w:val="0"/>
          <w:marTop w:val="134"/>
          <w:marBottom w:val="0"/>
          <w:divBdr>
            <w:top w:val="none" w:sz="0" w:space="0" w:color="auto"/>
            <w:left w:val="none" w:sz="0" w:space="0" w:color="auto"/>
            <w:bottom w:val="none" w:sz="0" w:space="0" w:color="auto"/>
            <w:right w:val="none" w:sz="0" w:space="0" w:color="auto"/>
          </w:divBdr>
        </w:div>
        <w:div w:id="917405527">
          <w:marLeft w:val="720"/>
          <w:marRight w:val="0"/>
          <w:marTop w:val="134"/>
          <w:marBottom w:val="0"/>
          <w:divBdr>
            <w:top w:val="none" w:sz="0" w:space="0" w:color="auto"/>
            <w:left w:val="none" w:sz="0" w:space="0" w:color="auto"/>
            <w:bottom w:val="none" w:sz="0" w:space="0" w:color="auto"/>
            <w:right w:val="none" w:sz="0" w:space="0" w:color="auto"/>
          </w:divBdr>
        </w:div>
        <w:div w:id="621033799">
          <w:marLeft w:val="720"/>
          <w:marRight w:val="0"/>
          <w:marTop w:val="134"/>
          <w:marBottom w:val="0"/>
          <w:divBdr>
            <w:top w:val="none" w:sz="0" w:space="0" w:color="auto"/>
            <w:left w:val="none" w:sz="0" w:space="0" w:color="auto"/>
            <w:bottom w:val="none" w:sz="0" w:space="0" w:color="auto"/>
            <w:right w:val="none" w:sz="0" w:space="0" w:color="auto"/>
          </w:divBdr>
        </w:div>
        <w:div w:id="1597127022">
          <w:marLeft w:val="720"/>
          <w:marRight w:val="0"/>
          <w:marTop w:val="134"/>
          <w:marBottom w:val="0"/>
          <w:divBdr>
            <w:top w:val="none" w:sz="0" w:space="0" w:color="auto"/>
            <w:left w:val="none" w:sz="0" w:space="0" w:color="auto"/>
            <w:bottom w:val="none" w:sz="0" w:space="0" w:color="auto"/>
            <w:right w:val="none" w:sz="0" w:space="0" w:color="auto"/>
          </w:divBdr>
        </w:div>
      </w:divsChild>
    </w:div>
    <w:div w:id="1076632649">
      <w:bodyDiv w:val="1"/>
      <w:marLeft w:val="0"/>
      <w:marRight w:val="0"/>
      <w:marTop w:val="0"/>
      <w:marBottom w:val="0"/>
      <w:divBdr>
        <w:top w:val="none" w:sz="0" w:space="0" w:color="auto"/>
        <w:left w:val="none" w:sz="0" w:space="0" w:color="auto"/>
        <w:bottom w:val="none" w:sz="0" w:space="0" w:color="auto"/>
        <w:right w:val="none" w:sz="0" w:space="0" w:color="auto"/>
      </w:divBdr>
    </w:div>
    <w:div w:id="1141116947">
      <w:bodyDiv w:val="1"/>
      <w:marLeft w:val="0"/>
      <w:marRight w:val="0"/>
      <w:marTop w:val="0"/>
      <w:marBottom w:val="0"/>
      <w:divBdr>
        <w:top w:val="none" w:sz="0" w:space="0" w:color="auto"/>
        <w:left w:val="none" w:sz="0" w:space="0" w:color="auto"/>
        <w:bottom w:val="none" w:sz="0" w:space="0" w:color="auto"/>
        <w:right w:val="none" w:sz="0" w:space="0" w:color="auto"/>
      </w:divBdr>
      <w:divsChild>
        <w:div w:id="807404117">
          <w:marLeft w:val="547"/>
          <w:marRight w:val="0"/>
          <w:marTop w:val="200"/>
          <w:marBottom w:val="240"/>
          <w:divBdr>
            <w:top w:val="none" w:sz="0" w:space="0" w:color="auto"/>
            <w:left w:val="none" w:sz="0" w:space="0" w:color="auto"/>
            <w:bottom w:val="none" w:sz="0" w:space="0" w:color="auto"/>
            <w:right w:val="none" w:sz="0" w:space="0" w:color="auto"/>
          </w:divBdr>
        </w:div>
        <w:div w:id="1699619305">
          <w:marLeft w:val="547"/>
          <w:marRight w:val="0"/>
          <w:marTop w:val="200"/>
          <w:marBottom w:val="240"/>
          <w:divBdr>
            <w:top w:val="none" w:sz="0" w:space="0" w:color="auto"/>
            <w:left w:val="none" w:sz="0" w:space="0" w:color="auto"/>
            <w:bottom w:val="none" w:sz="0" w:space="0" w:color="auto"/>
            <w:right w:val="none" w:sz="0" w:space="0" w:color="auto"/>
          </w:divBdr>
        </w:div>
        <w:div w:id="1004671772">
          <w:marLeft w:val="547"/>
          <w:marRight w:val="0"/>
          <w:marTop w:val="200"/>
          <w:marBottom w:val="240"/>
          <w:divBdr>
            <w:top w:val="none" w:sz="0" w:space="0" w:color="auto"/>
            <w:left w:val="none" w:sz="0" w:space="0" w:color="auto"/>
            <w:bottom w:val="none" w:sz="0" w:space="0" w:color="auto"/>
            <w:right w:val="none" w:sz="0" w:space="0" w:color="auto"/>
          </w:divBdr>
        </w:div>
        <w:div w:id="554202565">
          <w:marLeft w:val="547"/>
          <w:marRight w:val="0"/>
          <w:marTop w:val="200"/>
          <w:marBottom w:val="240"/>
          <w:divBdr>
            <w:top w:val="none" w:sz="0" w:space="0" w:color="auto"/>
            <w:left w:val="none" w:sz="0" w:space="0" w:color="auto"/>
            <w:bottom w:val="none" w:sz="0" w:space="0" w:color="auto"/>
            <w:right w:val="none" w:sz="0" w:space="0" w:color="auto"/>
          </w:divBdr>
        </w:div>
      </w:divsChild>
    </w:div>
    <w:div w:id="1174149908">
      <w:bodyDiv w:val="1"/>
      <w:marLeft w:val="0"/>
      <w:marRight w:val="0"/>
      <w:marTop w:val="0"/>
      <w:marBottom w:val="0"/>
      <w:divBdr>
        <w:top w:val="none" w:sz="0" w:space="0" w:color="auto"/>
        <w:left w:val="none" w:sz="0" w:space="0" w:color="auto"/>
        <w:bottom w:val="none" w:sz="0" w:space="0" w:color="auto"/>
        <w:right w:val="none" w:sz="0" w:space="0" w:color="auto"/>
      </w:divBdr>
      <w:divsChild>
        <w:div w:id="1854761673">
          <w:marLeft w:val="720"/>
          <w:marRight w:val="0"/>
          <w:marTop w:val="200"/>
          <w:marBottom w:val="240"/>
          <w:divBdr>
            <w:top w:val="none" w:sz="0" w:space="0" w:color="auto"/>
            <w:left w:val="none" w:sz="0" w:space="0" w:color="auto"/>
            <w:bottom w:val="none" w:sz="0" w:space="0" w:color="auto"/>
            <w:right w:val="none" w:sz="0" w:space="0" w:color="auto"/>
          </w:divBdr>
        </w:div>
        <w:div w:id="666442631">
          <w:marLeft w:val="720"/>
          <w:marRight w:val="0"/>
          <w:marTop w:val="200"/>
          <w:marBottom w:val="240"/>
          <w:divBdr>
            <w:top w:val="none" w:sz="0" w:space="0" w:color="auto"/>
            <w:left w:val="none" w:sz="0" w:space="0" w:color="auto"/>
            <w:bottom w:val="none" w:sz="0" w:space="0" w:color="auto"/>
            <w:right w:val="none" w:sz="0" w:space="0" w:color="auto"/>
          </w:divBdr>
        </w:div>
        <w:div w:id="646127143">
          <w:marLeft w:val="720"/>
          <w:marRight w:val="0"/>
          <w:marTop w:val="200"/>
          <w:marBottom w:val="240"/>
          <w:divBdr>
            <w:top w:val="none" w:sz="0" w:space="0" w:color="auto"/>
            <w:left w:val="none" w:sz="0" w:space="0" w:color="auto"/>
            <w:bottom w:val="none" w:sz="0" w:space="0" w:color="auto"/>
            <w:right w:val="none" w:sz="0" w:space="0" w:color="auto"/>
          </w:divBdr>
        </w:div>
        <w:div w:id="2084794031">
          <w:marLeft w:val="907"/>
          <w:marRight w:val="0"/>
          <w:marTop w:val="200"/>
          <w:marBottom w:val="240"/>
          <w:divBdr>
            <w:top w:val="none" w:sz="0" w:space="0" w:color="auto"/>
            <w:left w:val="none" w:sz="0" w:space="0" w:color="auto"/>
            <w:bottom w:val="none" w:sz="0" w:space="0" w:color="auto"/>
            <w:right w:val="none" w:sz="0" w:space="0" w:color="auto"/>
          </w:divBdr>
        </w:div>
        <w:div w:id="2016879573">
          <w:marLeft w:val="907"/>
          <w:marRight w:val="0"/>
          <w:marTop w:val="200"/>
          <w:marBottom w:val="240"/>
          <w:divBdr>
            <w:top w:val="none" w:sz="0" w:space="0" w:color="auto"/>
            <w:left w:val="none" w:sz="0" w:space="0" w:color="auto"/>
            <w:bottom w:val="none" w:sz="0" w:space="0" w:color="auto"/>
            <w:right w:val="none" w:sz="0" w:space="0" w:color="auto"/>
          </w:divBdr>
        </w:div>
        <w:div w:id="1902056408">
          <w:marLeft w:val="547"/>
          <w:marRight w:val="0"/>
          <w:marTop w:val="200"/>
          <w:marBottom w:val="240"/>
          <w:divBdr>
            <w:top w:val="none" w:sz="0" w:space="0" w:color="auto"/>
            <w:left w:val="none" w:sz="0" w:space="0" w:color="auto"/>
            <w:bottom w:val="none" w:sz="0" w:space="0" w:color="auto"/>
            <w:right w:val="none" w:sz="0" w:space="0" w:color="auto"/>
          </w:divBdr>
        </w:div>
        <w:div w:id="993027554">
          <w:marLeft w:val="547"/>
          <w:marRight w:val="0"/>
          <w:marTop w:val="200"/>
          <w:marBottom w:val="240"/>
          <w:divBdr>
            <w:top w:val="none" w:sz="0" w:space="0" w:color="auto"/>
            <w:left w:val="none" w:sz="0" w:space="0" w:color="auto"/>
            <w:bottom w:val="none" w:sz="0" w:space="0" w:color="auto"/>
            <w:right w:val="none" w:sz="0" w:space="0" w:color="auto"/>
          </w:divBdr>
        </w:div>
      </w:divsChild>
    </w:div>
    <w:div w:id="1183323815">
      <w:bodyDiv w:val="1"/>
      <w:marLeft w:val="0"/>
      <w:marRight w:val="0"/>
      <w:marTop w:val="0"/>
      <w:marBottom w:val="0"/>
      <w:divBdr>
        <w:top w:val="none" w:sz="0" w:space="0" w:color="auto"/>
        <w:left w:val="none" w:sz="0" w:space="0" w:color="auto"/>
        <w:bottom w:val="none" w:sz="0" w:space="0" w:color="auto"/>
        <w:right w:val="none" w:sz="0" w:space="0" w:color="auto"/>
      </w:divBdr>
    </w:div>
    <w:div w:id="1194684687">
      <w:bodyDiv w:val="1"/>
      <w:marLeft w:val="0"/>
      <w:marRight w:val="0"/>
      <w:marTop w:val="0"/>
      <w:marBottom w:val="0"/>
      <w:divBdr>
        <w:top w:val="none" w:sz="0" w:space="0" w:color="auto"/>
        <w:left w:val="none" w:sz="0" w:space="0" w:color="auto"/>
        <w:bottom w:val="none" w:sz="0" w:space="0" w:color="auto"/>
        <w:right w:val="none" w:sz="0" w:space="0" w:color="auto"/>
      </w:divBdr>
      <w:divsChild>
        <w:div w:id="577400288">
          <w:marLeft w:val="720"/>
          <w:marRight w:val="0"/>
          <w:marTop w:val="200"/>
          <w:marBottom w:val="240"/>
          <w:divBdr>
            <w:top w:val="none" w:sz="0" w:space="0" w:color="auto"/>
            <w:left w:val="none" w:sz="0" w:space="0" w:color="auto"/>
            <w:bottom w:val="none" w:sz="0" w:space="0" w:color="auto"/>
            <w:right w:val="none" w:sz="0" w:space="0" w:color="auto"/>
          </w:divBdr>
        </w:div>
      </w:divsChild>
    </w:div>
    <w:div w:id="1236932548">
      <w:bodyDiv w:val="1"/>
      <w:marLeft w:val="0"/>
      <w:marRight w:val="0"/>
      <w:marTop w:val="0"/>
      <w:marBottom w:val="0"/>
      <w:divBdr>
        <w:top w:val="none" w:sz="0" w:space="0" w:color="auto"/>
        <w:left w:val="none" w:sz="0" w:space="0" w:color="auto"/>
        <w:bottom w:val="none" w:sz="0" w:space="0" w:color="auto"/>
        <w:right w:val="none" w:sz="0" w:space="0" w:color="auto"/>
      </w:divBdr>
    </w:div>
    <w:div w:id="1253855487">
      <w:bodyDiv w:val="1"/>
      <w:marLeft w:val="0"/>
      <w:marRight w:val="0"/>
      <w:marTop w:val="0"/>
      <w:marBottom w:val="0"/>
      <w:divBdr>
        <w:top w:val="none" w:sz="0" w:space="0" w:color="auto"/>
        <w:left w:val="none" w:sz="0" w:space="0" w:color="auto"/>
        <w:bottom w:val="none" w:sz="0" w:space="0" w:color="auto"/>
        <w:right w:val="none" w:sz="0" w:space="0" w:color="auto"/>
      </w:divBdr>
    </w:div>
    <w:div w:id="1308631733">
      <w:bodyDiv w:val="1"/>
      <w:marLeft w:val="0"/>
      <w:marRight w:val="0"/>
      <w:marTop w:val="0"/>
      <w:marBottom w:val="0"/>
      <w:divBdr>
        <w:top w:val="none" w:sz="0" w:space="0" w:color="auto"/>
        <w:left w:val="none" w:sz="0" w:space="0" w:color="auto"/>
        <w:bottom w:val="none" w:sz="0" w:space="0" w:color="auto"/>
        <w:right w:val="none" w:sz="0" w:space="0" w:color="auto"/>
      </w:divBdr>
    </w:div>
    <w:div w:id="1356613518">
      <w:bodyDiv w:val="1"/>
      <w:marLeft w:val="0"/>
      <w:marRight w:val="0"/>
      <w:marTop w:val="0"/>
      <w:marBottom w:val="0"/>
      <w:divBdr>
        <w:top w:val="none" w:sz="0" w:space="0" w:color="auto"/>
        <w:left w:val="none" w:sz="0" w:space="0" w:color="auto"/>
        <w:bottom w:val="none" w:sz="0" w:space="0" w:color="auto"/>
        <w:right w:val="none" w:sz="0" w:space="0" w:color="auto"/>
      </w:divBdr>
    </w:div>
    <w:div w:id="1414082784">
      <w:bodyDiv w:val="1"/>
      <w:marLeft w:val="0"/>
      <w:marRight w:val="0"/>
      <w:marTop w:val="0"/>
      <w:marBottom w:val="0"/>
      <w:divBdr>
        <w:top w:val="none" w:sz="0" w:space="0" w:color="auto"/>
        <w:left w:val="none" w:sz="0" w:space="0" w:color="auto"/>
        <w:bottom w:val="none" w:sz="0" w:space="0" w:color="auto"/>
        <w:right w:val="none" w:sz="0" w:space="0" w:color="auto"/>
      </w:divBdr>
      <w:divsChild>
        <w:div w:id="1800146610">
          <w:marLeft w:val="0"/>
          <w:marRight w:val="0"/>
          <w:marTop w:val="900"/>
          <w:marBottom w:val="900"/>
          <w:divBdr>
            <w:top w:val="none" w:sz="0" w:space="0" w:color="auto"/>
            <w:left w:val="none" w:sz="0" w:space="0" w:color="auto"/>
            <w:bottom w:val="none" w:sz="0" w:space="0" w:color="auto"/>
            <w:right w:val="none" w:sz="0" w:space="0" w:color="auto"/>
          </w:divBdr>
          <w:divsChild>
            <w:div w:id="1398822550">
              <w:marLeft w:val="0"/>
              <w:marRight w:val="0"/>
              <w:marTop w:val="0"/>
              <w:marBottom w:val="0"/>
              <w:divBdr>
                <w:top w:val="none" w:sz="0" w:space="0" w:color="auto"/>
                <w:left w:val="none" w:sz="0" w:space="0" w:color="auto"/>
                <w:bottom w:val="none" w:sz="0" w:space="0" w:color="auto"/>
                <w:right w:val="none" w:sz="0" w:space="0" w:color="auto"/>
              </w:divBdr>
              <w:divsChild>
                <w:div w:id="674309251">
                  <w:marLeft w:val="0"/>
                  <w:marRight w:val="0"/>
                  <w:marTop w:val="0"/>
                  <w:marBottom w:val="0"/>
                  <w:divBdr>
                    <w:top w:val="none" w:sz="0" w:space="0" w:color="auto"/>
                    <w:left w:val="none" w:sz="0" w:space="0" w:color="auto"/>
                    <w:bottom w:val="none" w:sz="0" w:space="0" w:color="auto"/>
                    <w:right w:val="none" w:sz="0" w:space="0" w:color="auto"/>
                  </w:divBdr>
                  <w:divsChild>
                    <w:div w:id="158859585">
                      <w:marLeft w:val="0"/>
                      <w:marRight w:val="0"/>
                      <w:marTop w:val="0"/>
                      <w:marBottom w:val="1125"/>
                      <w:divBdr>
                        <w:top w:val="none" w:sz="0" w:space="0" w:color="auto"/>
                        <w:left w:val="none" w:sz="0" w:space="0" w:color="auto"/>
                        <w:bottom w:val="none" w:sz="0" w:space="0" w:color="auto"/>
                        <w:right w:val="none" w:sz="0" w:space="0" w:color="auto"/>
                      </w:divBdr>
                      <w:divsChild>
                        <w:div w:id="1287662955">
                          <w:marLeft w:val="0"/>
                          <w:marRight w:val="0"/>
                          <w:marTop w:val="0"/>
                          <w:marBottom w:val="0"/>
                          <w:divBdr>
                            <w:top w:val="none" w:sz="0" w:space="0" w:color="auto"/>
                            <w:left w:val="none" w:sz="0" w:space="0" w:color="auto"/>
                            <w:bottom w:val="none" w:sz="0" w:space="0" w:color="auto"/>
                            <w:right w:val="none" w:sz="0" w:space="0" w:color="auto"/>
                          </w:divBdr>
                          <w:divsChild>
                            <w:div w:id="1100873973">
                              <w:marLeft w:val="0"/>
                              <w:marRight w:val="0"/>
                              <w:marTop w:val="0"/>
                              <w:marBottom w:val="0"/>
                              <w:divBdr>
                                <w:top w:val="none" w:sz="0" w:space="0" w:color="auto"/>
                                <w:left w:val="none" w:sz="0" w:space="0" w:color="auto"/>
                                <w:bottom w:val="none" w:sz="0" w:space="0" w:color="auto"/>
                                <w:right w:val="none" w:sz="0" w:space="0" w:color="auto"/>
                              </w:divBdr>
                              <w:divsChild>
                                <w:div w:id="13944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295903">
      <w:bodyDiv w:val="1"/>
      <w:marLeft w:val="0"/>
      <w:marRight w:val="0"/>
      <w:marTop w:val="0"/>
      <w:marBottom w:val="0"/>
      <w:divBdr>
        <w:top w:val="none" w:sz="0" w:space="0" w:color="auto"/>
        <w:left w:val="none" w:sz="0" w:space="0" w:color="auto"/>
        <w:bottom w:val="none" w:sz="0" w:space="0" w:color="auto"/>
        <w:right w:val="none" w:sz="0" w:space="0" w:color="auto"/>
      </w:divBdr>
    </w:div>
    <w:div w:id="1434129863">
      <w:bodyDiv w:val="1"/>
      <w:marLeft w:val="0"/>
      <w:marRight w:val="0"/>
      <w:marTop w:val="0"/>
      <w:marBottom w:val="0"/>
      <w:divBdr>
        <w:top w:val="none" w:sz="0" w:space="0" w:color="auto"/>
        <w:left w:val="none" w:sz="0" w:space="0" w:color="auto"/>
        <w:bottom w:val="none" w:sz="0" w:space="0" w:color="auto"/>
        <w:right w:val="none" w:sz="0" w:space="0" w:color="auto"/>
      </w:divBdr>
    </w:div>
    <w:div w:id="1553807138">
      <w:bodyDiv w:val="1"/>
      <w:marLeft w:val="0"/>
      <w:marRight w:val="0"/>
      <w:marTop w:val="0"/>
      <w:marBottom w:val="0"/>
      <w:divBdr>
        <w:top w:val="none" w:sz="0" w:space="0" w:color="auto"/>
        <w:left w:val="none" w:sz="0" w:space="0" w:color="auto"/>
        <w:bottom w:val="none" w:sz="0" w:space="0" w:color="auto"/>
        <w:right w:val="none" w:sz="0" w:space="0" w:color="auto"/>
      </w:divBdr>
      <w:divsChild>
        <w:div w:id="1946618746">
          <w:marLeft w:val="446"/>
          <w:marRight w:val="0"/>
          <w:marTop w:val="200"/>
          <w:marBottom w:val="240"/>
          <w:divBdr>
            <w:top w:val="none" w:sz="0" w:space="0" w:color="auto"/>
            <w:left w:val="none" w:sz="0" w:space="0" w:color="auto"/>
            <w:bottom w:val="none" w:sz="0" w:space="0" w:color="auto"/>
            <w:right w:val="none" w:sz="0" w:space="0" w:color="auto"/>
          </w:divBdr>
        </w:div>
      </w:divsChild>
    </w:div>
    <w:div w:id="1567688002">
      <w:bodyDiv w:val="1"/>
      <w:marLeft w:val="0"/>
      <w:marRight w:val="0"/>
      <w:marTop w:val="0"/>
      <w:marBottom w:val="0"/>
      <w:divBdr>
        <w:top w:val="none" w:sz="0" w:space="0" w:color="auto"/>
        <w:left w:val="none" w:sz="0" w:space="0" w:color="auto"/>
        <w:bottom w:val="none" w:sz="0" w:space="0" w:color="auto"/>
        <w:right w:val="none" w:sz="0" w:space="0" w:color="auto"/>
      </w:divBdr>
    </w:div>
    <w:div w:id="1631857067">
      <w:bodyDiv w:val="1"/>
      <w:marLeft w:val="0"/>
      <w:marRight w:val="0"/>
      <w:marTop w:val="0"/>
      <w:marBottom w:val="0"/>
      <w:divBdr>
        <w:top w:val="none" w:sz="0" w:space="0" w:color="auto"/>
        <w:left w:val="none" w:sz="0" w:space="0" w:color="auto"/>
        <w:bottom w:val="none" w:sz="0" w:space="0" w:color="auto"/>
        <w:right w:val="none" w:sz="0" w:space="0" w:color="auto"/>
      </w:divBdr>
    </w:div>
    <w:div w:id="1835410382">
      <w:bodyDiv w:val="1"/>
      <w:marLeft w:val="0"/>
      <w:marRight w:val="0"/>
      <w:marTop w:val="0"/>
      <w:marBottom w:val="0"/>
      <w:divBdr>
        <w:top w:val="none" w:sz="0" w:space="0" w:color="auto"/>
        <w:left w:val="none" w:sz="0" w:space="0" w:color="auto"/>
        <w:bottom w:val="none" w:sz="0" w:space="0" w:color="auto"/>
        <w:right w:val="none" w:sz="0" w:space="0" w:color="auto"/>
      </w:divBdr>
      <w:divsChild>
        <w:div w:id="913930521">
          <w:marLeft w:val="720"/>
          <w:marRight w:val="0"/>
          <w:marTop w:val="200"/>
          <w:marBottom w:val="240"/>
          <w:divBdr>
            <w:top w:val="none" w:sz="0" w:space="0" w:color="auto"/>
            <w:left w:val="none" w:sz="0" w:space="0" w:color="auto"/>
            <w:bottom w:val="none" w:sz="0" w:space="0" w:color="auto"/>
            <w:right w:val="none" w:sz="0" w:space="0" w:color="auto"/>
          </w:divBdr>
        </w:div>
        <w:div w:id="1030034934">
          <w:marLeft w:val="720"/>
          <w:marRight w:val="0"/>
          <w:marTop w:val="200"/>
          <w:marBottom w:val="240"/>
          <w:divBdr>
            <w:top w:val="none" w:sz="0" w:space="0" w:color="auto"/>
            <w:left w:val="none" w:sz="0" w:space="0" w:color="auto"/>
            <w:bottom w:val="none" w:sz="0" w:space="0" w:color="auto"/>
            <w:right w:val="none" w:sz="0" w:space="0" w:color="auto"/>
          </w:divBdr>
        </w:div>
        <w:div w:id="1939750860">
          <w:marLeft w:val="547"/>
          <w:marRight w:val="0"/>
          <w:marTop w:val="200"/>
          <w:marBottom w:val="240"/>
          <w:divBdr>
            <w:top w:val="none" w:sz="0" w:space="0" w:color="auto"/>
            <w:left w:val="none" w:sz="0" w:space="0" w:color="auto"/>
            <w:bottom w:val="none" w:sz="0" w:space="0" w:color="auto"/>
            <w:right w:val="none" w:sz="0" w:space="0" w:color="auto"/>
          </w:divBdr>
        </w:div>
        <w:div w:id="1581405653">
          <w:marLeft w:val="547"/>
          <w:marRight w:val="0"/>
          <w:marTop w:val="200"/>
          <w:marBottom w:val="240"/>
          <w:divBdr>
            <w:top w:val="none" w:sz="0" w:space="0" w:color="auto"/>
            <w:left w:val="none" w:sz="0" w:space="0" w:color="auto"/>
            <w:bottom w:val="none" w:sz="0" w:space="0" w:color="auto"/>
            <w:right w:val="none" w:sz="0" w:space="0" w:color="auto"/>
          </w:divBdr>
        </w:div>
      </w:divsChild>
    </w:div>
    <w:div w:id="1857453143">
      <w:bodyDiv w:val="1"/>
      <w:marLeft w:val="0"/>
      <w:marRight w:val="0"/>
      <w:marTop w:val="0"/>
      <w:marBottom w:val="0"/>
      <w:divBdr>
        <w:top w:val="none" w:sz="0" w:space="0" w:color="auto"/>
        <w:left w:val="none" w:sz="0" w:space="0" w:color="auto"/>
        <w:bottom w:val="none" w:sz="0" w:space="0" w:color="auto"/>
        <w:right w:val="none" w:sz="0" w:space="0" w:color="auto"/>
      </w:divBdr>
      <w:divsChild>
        <w:div w:id="1233155001">
          <w:marLeft w:val="720"/>
          <w:marRight w:val="0"/>
          <w:marTop w:val="200"/>
          <w:marBottom w:val="240"/>
          <w:divBdr>
            <w:top w:val="none" w:sz="0" w:space="0" w:color="auto"/>
            <w:left w:val="none" w:sz="0" w:space="0" w:color="auto"/>
            <w:bottom w:val="none" w:sz="0" w:space="0" w:color="auto"/>
            <w:right w:val="none" w:sz="0" w:space="0" w:color="auto"/>
          </w:divBdr>
        </w:div>
        <w:div w:id="1450054757">
          <w:marLeft w:val="547"/>
          <w:marRight w:val="0"/>
          <w:marTop w:val="200"/>
          <w:marBottom w:val="240"/>
          <w:divBdr>
            <w:top w:val="none" w:sz="0" w:space="0" w:color="auto"/>
            <w:left w:val="none" w:sz="0" w:space="0" w:color="auto"/>
            <w:bottom w:val="none" w:sz="0" w:space="0" w:color="auto"/>
            <w:right w:val="none" w:sz="0" w:space="0" w:color="auto"/>
          </w:divBdr>
        </w:div>
      </w:divsChild>
    </w:div>
    <w:div w:id="1879925143">
      <w:bodyDiv w:val="1"/>
      <w:marLeft w:val="0"/>
      <w:marRight w:val="0"/>
      <w:marTop w:val="0"/>
      <w:marBottom w:val="0"/>
      <w:divBdr>
        <w:top w:val="none" w:sz="0" w:space="0" w:color="auto"/>
        <w:left w:val="none" w:sz="0" w:space="0" w:color="auto"/>
        <w:bottom w:val="none" w:sz="0" w:space="0" w:color="auto"/>
        <w:right w:val="none" w:sz="0" w:space="0" w:color="auto"/>
      </w:divBdr>
    </w:div>
    <w:div w:id="1888908366">
      <w:bodyDiv w:val="1"/>
      <w:marLeft w:val="0"/>
      <w:marRight w:val="0"/>
      <w:marTop w:val="0"/>
      <w:marBottom w:val="0"/>
      <w:divBdr>
        <w:top w:val="none" w:sz="0" w:space="0" w:color="auto"/>
        <w:left w:val="none" w:sz="0" w:space="0" w:color="auto"/>
        <w:bottom w:val="none" w:sz="0" w:space="0" w:color="auto"/>
        <w:right w:val="none" w:sz="0" w:space="0" w:color="auto"/>
      </w:divBdr>
      <w:divsChild>
        <w:div w:id="2019849171">
          <w:marLeft w:val="720"/>
          <w:marRight w:val="0"/>
          <w:marTop w:val="200"/>
          <w:marBottom w:val="240"/>
          <w:divBdr>
            <w:top w:val="none" w:sz="0" w:space="0" w:color="auto"/>
            <w:left w:val="none" w:sz="0" w:space="0" w:color="auto"/>
            <w:bottom w:val="none" w:sz="0" w:space="0" w:color="auto"/>
            <w:right w:val="none" w:sz="0" w:space="0" w:color="auto"/>
          </w:divBdr>
        </w:div>
        <w:div w:id="1510635214">
          <w:marLeft w:val="806"/>
          <w:marRight w:val="0"/>
          <w:marTop w:val="200"/>
          <w:marBottom w:val="240"/>
          <w:divBdr>
            <w:top w:val="none" w:sz="0" w:space="0" w:color="auto"/>
            <w:left w:val="none" w:sz="0" w:space="0" w:color="auto"/>
            <w:bottom w:val="none" w:sz="0" w:space="0" w:color="auto"/>
            <w:right w:val="none" w:sz="0" w:space="0" w:color="auto"/>
          </w:divBdr>
        </w:div>
      </w:divsChild>
    </w:div>
    <w:div w:id="1893105631">
      <w:bodyDiv w:val="1"/>
      <w:marLeft w:val="0"/>
      <w:marRight w:val="0"/>
      <w:marTop w:val="0"/>
      <w:marBottom w:val="0"/>
      <w:divBdr>
        <w:top w:val="none" w:sz="0" w:space="0" w:color="auto"/>
        <w:left w:val="none" w:sz="0" w:space="0" w:color="auto"/>
        <w:bottom w:val="none" w:sz="0" w:space="0" w:color="auto"/>
        <w:right w:val="none" w:sz="0" w:space="0" w:color="auto"/>
      </w:divBdr>
      <w:divsChild>
        <w:div w:id="361786589">
          <w:marLeft w:val="547"/>
          <w:marRight w:val="0"/>
          <w:marTop w:val="200"/>
          <w:marBottom w:val="240"/>
          <w:divBdr>
            <w:top w:val="none" w:sz="0" w:space="0" w:color="auto"/>
            <w:left w:val="none" w:sz="0" w:space="0" w:color="auto"/>
            <w:bottom w:val="none" w:sz="0" w:space="0" w:color="auto"/>
            <w:right w:val="none" w:sz="0" w:space="0" w:color="auto"/>
          </w:divBdr>
        </w:div>
        <w:div w:id="1445929849">
          <w:marLeft w:val="547"/>
          <w:marRight w:val="0"/>
          <w:marTop w:val="200"/>
          <w:marBottom w:val="240"/>
          <w:divBdr>
            <w:top w:val="none" w:sz="0" w:space="0" w:color="auto"/>
            <w:left w:val="none" w:sz="0" w:space="0" w:color="auto"/>
            <w:bottom w:val="none" w:sz="0" w:space="0" w:color="auto"/>
            <w:right w:val="none" w:sz="0" w:space="0" w:color="auto"/>
          </w:divBdr>
        </w:div>
      </w:divsChild>
    </w:div>
    <w:div w:id="1933201100">
      <w:bodyDiv w:val="1"/>
      <w:marLeft w:val="0"/>
      <w:marRight w:val="0"/>
      <w:marTop w:val="0"/>
      <w:marBottom w:val="0"/>
      <w:divBdr>
        <w:top w:val="none" w:sz="0" w:space="0" w:color="auto"/>
        <w:left w:val="none" w:sz="0" w:space="0" w:color="auto"/>
        <w:bottom w:val="none" w:sz="0" w:space="0" w:color="auto"/>
        <w:right w:val="none" w:sz="0" w:space="0" w:color="auto"/>
      </w:divBdr>
      <w:divsChild>
        <w:div w:id="1568222921">
          <w:marLeft w:val="0"/>
          <w:marRight w:val="0"/>
          <w:marTop w:val="900"/>
          <w:marBottom w:val="900"/>
          <w:divBdr>
            <w:top w:val="none" w:sz="0" w:space="0" w:color="auto"/>
            <w:left w:val="none" w:sz="0" w:space="0" w:color="auto"/>
            <w:bottom w:val="none" w:sz="0" w:space="0" w:color="auto"/>
            <w:right w:val="none" w:sz="0" w:space="0" w:color="auto"/>
          </w:divBdr>
          <w:divsChild>
            <w:div w:id="115871671">
              <w:marLeft w:val="0"/>
              <w:marRight w:val="0"/>
              <w:marTop w:val="0"/>
              <w:marBottom w:val="0"/>
              <w:divBdr>
                <w:top w:val="none" w:sz="0" w:space="0" w:color="auto"/>
                <w:left w:val="none" w:sz="0" w:space="0" w:color="auto"/>
                <w:bottom w:val="none" w:sz="0" w:space="0" w:color="auto"/>
                <w:right w:val="none" w:sz="0" w:space="0" w:color="auto"/>
              </w:divBdr>
              <w:divsChild>
                <w:div w:id="856041962">
                  <w:marLeft w:val="0"/>
                  <w:marRight w:val="0"/>
                  <w:marTop w:val="0"/>
                  <w:marBottom w:val="0"/>
                  <w:divBdr>
                    <w:top w:val="none" w:sz="0" w:space="0" w:color="auto"/>
                    <w:left w:val="none" w:sz="0" w:space="0" w:color="auto"/>
                    <w:bottom w:val="none" w:sz="0" w:space="0" w:color="auto"/>
                    <w:right w:val="none" w:sz="0" w:space="0" w:color="auto"/>
                  </w:divBdr>
                  <w:divsChild>
                    <w:div w:id="1045643116">
                      <w:marLeft w:val="0"/>
                      <w:marRight w:val="0"/>
                      <w:marTop w:val="0"/>
                      <w:marBottom w:val="1125"/>
                      <w:divBdr>
                        <w:top w:val="none" w:sz="0" w:space="0" w:color="auto"/>
                        <w:left w:val="none" w:sz="0" w:space="0" w:color="auto"/>
                        <w:bottom w:val="none" w:sz="0" w:space="0" w:color="auto"/>
                        <w:right w:val="none" w:sz="0" w:space="0" w:color="auto"/>
                      </w:divBdr>
                      <w:divsChild>
                        <w:div w:id="1201433636">
                          <w:marLeft w:val="0"/>
                          <w:marRight w:val="0"/>
                          <w:marTop w:val="0"/>
                          <w:marBottom w:val="0"/>
                          <w:divBdr>
                            <w:top w:val="none" w:sz="0" w:space="0" w:color="auto"/>
                            <w:left w:val="none" w:sz="0" w:space="0" w:color="auto"/>
                            <w:bottom w:val="none" w:sz="0" w:space="0" w:color="auto"/>
                            <w:right w:val="none" w:sz="0" w:space="0" w:color="auto"/>
                          </w:divBdr>
                          <w:divsChild>
                            <w:div w:id="1315794530">
                              <w:marLeft w:val="0"/>
                              <w:marRight w:val="0"/>
                              <w:marTop w:val="0"/>
                              <w:marBottom w:val="0"/>
                              <w:divBdr>
                                <w:top w:val="none" w:sz="0" w:space="0" w:color="auto"/>
                                <w:left w:val="none" w:sz="0" w:space="0" w:color="auto"/>
                                <w:bottom w:val="none" w:sz="0" w:space="0" w:color="auto"/>
                                <w:right w:val="none" w:sz="0" w:space="0" w:color="auto"/>
                              </w:divBdr>
                              <w:divsChild>
                                <w:div w:id="3249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539306">
      <w:bodyDiv w:val="1"/>
      <w:marLeft w:val="0"/>
      <w:marRight w:val="0"/>
      <w:marTop w:val="0"/>
      <w:marBottom w:val="0"/>
      <w:divBdr>
        <w:top w:val="none" w:sz="0" w:space="0" w:color="auto"/>
        <w:left w:val="none" w:sz="0" w:space="0" w:color="auto"/>
        <w:bottom w:val="none" w:sz="0" w:space="0" w:color="auto"/>
        <w:right w:val="none" w:sz="0" w:space="0" w:color="auto"/>
      </w:divBdr>
      <w:divsChild>
        <w:div w:id="991324774">
          <w:marLeft w:val="720"/>
          <w:marRight w:val="0"/>
          <w:marTop w:val="200"/>
          <w:marBottom w:val="240"/>
          <w:divBdr>
            <w:top w:val="none" w:sz="0" w:space="0" w:color="auto"/>
            <w:left w:val="none" w:sz="0" w:space="0" w:color="auto"/>
            <w:bottom w:val="none" w:sz="0" w:space="0" w:color="auto"/>
            <w:right w:val="none" w:sz="0" w:space="0" w:color="auto"/>
          </w:divBdr>
        </w:div>
        <w:div w:id="1224949934">
          <w:marLeft w:val="547"/>
          <w:marRight w:val="0"/>
          <w:marTop w:val="200"/>
          <w:marBottom w:val="240"/>
          <w:divBdr>
            <w:top w:val="none" w:sz="0" w:space="0" w:color="auto"/>
            <w:left w:val="none" w:sz="0" w:space="0" w:color="auto"/>
            <w:bottom w:val="none" w:sz="0" w:space="0" w:color="auto"/>
            <w:right w:val="none" w:sz="0" w:space="0" w:color="auto"/>
          </w:divBdr>
        </w:div>
      </w:divsChild>
    </w:div>
    <w:div w:id="1955626953">
      <w:bodyDiv w:val="1"/>
      <w:marLeft w:val="0"/>
      <w:marRight w:val="0"/>
      <w:marTop w:val="0"/>
      <w:marBottom w:val="0"/>
      <w:divBdr>
        <w:top w:val="none" w:sz="0" w:space="0" w:color="auto"/>
        <w:left w:val="none" w:sz="0" w:space="0" w:color="auto"/>
        <w:bottom w:val="none" w:sz="0" w:space="0" w:color="auto"/>
        <w:right w:val="none" w:sz="0" w:space="0" w:color="auto"/>
      </w:divBdr>
      <w:divsChild>
        <w:div w:id="449054857">
          <w:marLeft w:val="0"/>
          <w:marRight w:val="0"/>
          <w:marTop w:val="900"/>
          <w:marBottom w:val="900"/>
          <w:divBdr>
            <w:top w:val="none" w:sz="0" w:space="0" w:color="auto"/>
            <w:left w:val="none" w:sz="0" w:space="0" w:color="auto"/>
            <w:bottom w:val="none" w:sz="0" w:space="0" w:color="auto"/>
            <w:right w:val="none" w:sz="0" w:space="0" w:color="auto"/>
          </w:divBdr>
          <w:divsChild>
            <w:div w:id="1766609589">
              <w:marLeft w:val="0"/>
              <w:marRight w:val="0"/>
              <w:marTop w:val="0"/>
              <w:marBottom w:val="0"/>
              <w:divBdr>
                <w:top w:val="none" w:sz="0" w:space="0" w:color="auto"/>
                <w:left w:val="none" w:sz="0" w:space="0" w:color="auto"/>
                <w:bottom w:val="none" w:sz="0" w:space="0" w:color="auto"/>
                <w:right w:val="none" w:sz="0" w:space="0" w:color="auto"/>
              </w:divBdr>
              <w:divsChild>
                <w:div w:id="758598547">
                  <w:marLeft w:val="0"/>
                  <w:marRight w:val="0"/>
                  <w:marTop w:val="0"/>
                  <w:marBottom w:val="0"/>
                  <w:divBdr>
                    <w:top w:val="none" w:sz="0" w:space="0" w:color="auto"/>
                    <w:left w:val="none" w:sz="0" w:space="0" w:color="auto"/>
                    <w:bottom w:val="none" w:sz="0" w:space="0" w:color="auto"/>
                    <w:right w:val="none" w:sz="0" w:space="0" w:color="auto"/>
                  </w:divBdr>
                  <w:divsChild>
                    <w:div w:id="683559899">
                      <w:marLeft w:val="0"/>
                      <w:marRight w:val="0"/>
                      <w:marTop w:val="0"/>
                      <w:marBottom w:val="1125"/>
                      <w:divBdr>
                        <w:top w:val="none" w:sz="0" w:space="0" w:color="auto"/>
                        <w:left w:val="none" w:sz="0" w:space="0" w:color="auto"/>
                        <w:bottom w:val="none" w:sz="0" w:space="0" w:color="auto"/>
                        <w:right w:val="none" w:sz="0" w:space="0" w:color="auto"/>
                      </w:divBdr>
                      <w:divsChild>
                        <w:div w:id="1495026117">
                          <w:marLeft w:val="0"/>
                          <w:marRight w:val="0"/>
                          <w:marTop w:val="0"/>
                          <w:marBottom w:val="0"/>
                          <w:divBdr>
                            <w:top w:val="none" w:sz="0" w:space="0" w:color="auto"/>
                            <w:left w:val="none" w:sz="0" w:space="0" w:color="auto"/>
                            <w:bottom w:val="none" w:sz="0" w:space="0" w:color="auto"/>
                            <w:right w:val="none" w:sz="0" w:space="0" w:color="auto"/>
                          </w:divBdr>
                          <w:divsChild>
                            <w:div w:id="549732305">
                              <w:marLeft w:val="0"/>
                              <w:marRight w:val="0"/>
                              <w:marTop w:val="0"/>
                              <w:marBottom w:val="0"/>
                              <w:divBdr>
                                <w:top w:val="none" w:sz="0" w:space="0" w:color="auto"/>
                                <w:left w:val="none" w:sz="0" w:space="0" w:color="auto"/>
                                <w:bottom w:val="none" w:sz="0" w:space="0" w:color="auto"/>
                                <w:right w:val="none" w:sz="0" w:space="0" w:color="auto"/>
                              </w:divBdr>
                              <w:divsChild>
                                <w:div w:id="9893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748191">
      <w:bodyDiv w:val="1"/>
      <w:marLeft w:val="0"/>
      <w:marRight w:val="0"/>
      <w:marTop w:val="0"/>
      <w:marBottom w:val="0"/>
      <w:divBdr>
        <w:top w:val="none" w:sz="0" w:space="0" w:color="auto"/>
        <w:left w:val="none" w:sz="0" w:space="0" w:color="auto"/>
        <w:bottom w:val="none" w:sz="0" w:space="0" w:color="auto"/>
        <w:right w:val="none" w:sz="0" w:space="0" w:color="auto"/>
      </w:divBdr>
      <w:divsChild>
        <w:div w:id="1930965651">
          <w:marLeft w:val="720"/>
          <w:marRight w:val="0"/>
          <w:marTop w:val="200"/>
          <w:marBottom w:val="240"/>
          <w:divBdr>
            <w:top w:val="none" w:sz="0" w:space="0" w:color="auto"/>
            <w:left w:val="none" w:sz="0" w:space="0" w:color="auto"/>
            <w:bottom w:val="none" w:sz="0" w:space="0" w:color="auto"/>
            <w:right w:val="none" w:sz="0" w:space="0" w:color="auto"/>
          </w:divBdr>
        </w:div>
        <w:div w:id="220990662">
          <w:marLeft w:val="720"/>
          <w:marRight w:val="0"/>
          <w:marTop w:val="200"/>
          <w:marBottom w:val="240"/>
          <w:divBdr>
            <w:top w:val="none" w:sz="0" w:space="0" w:color="auto"/>
            <w:left w:val="none" w:sz="0" w:space="0" w:color="auto"/>
            <w:bottom w:val="none" w:sz="0" w:space="0" w:color="auto"/>
            <w:right w:val="none" w:sz="0" w:space="0" w:color="auto"/>
          </w:divBdr>
        </w:div>
        <w:div w:id="811286675">
          <w:marLeft w:val="720"/>
          <w:marRight w:val="0"/>
          <w:marTop w:val="200"/>
          <w:marBottom w:val="240"/>
          <w:divBdr>
            <w:top w:val="none" w:sz="0" w:space="0" w:color="auto"/>
            <w:left w:val="none" w:sz="0" w:space="0" w:color="auto"/>
            <w:bottom w:val="none" w:sz="0" w:space="0" w:color="auto"/>
            <w:right w:val="none" w:sz="0" w:space="0" w:color="auto"/>
          </w:divBdr>
        </w:div>
      </w:divsChild>
    </w:div>
    <w:div w:id="1979188087">
      <w:bodyDiv w:val="1"/>
      <w:marLeft w:val="0"/>
      <w:marRight w:val="0"/>
      <w:marTop w:val="0"/>
      <w:marBottom w:val="0"/>
      <w:divBdr>
        <w:top w:val="none" w:sz="0" w:space="0" w:color="auto"/>
        <w:left w:val="none" w:sz="0" w:space="0" w:color="auto"/>
        <w:bottom w:val="none" w:sz="0" w:space="0" w:color="auto"/>
        <w:right w:val="none" w:sz="0" w:space="0" w:color="auto"/>
      </w:divBdr>
      <w:divsChild>
        <w:div w:id="623082139">
          <w:marLeft w:val="720"/>
          <w:marRight w:val="0"/>
          <w:marTop w:val="200"/>
          <w:marBottom w:val="240"/>
          <w:divBdr>
            <w:top w:val="none" w:sz="0" w:space="0" w:color="auto"/>
            <w:left w:val="none" w:sz="0" w:space="0" w:color="auto"/>
            <w:bottom w:val="none" w:sz="0" w:space="0" w:color="auto"/>
            <w:right w:val="none" w:sz="0" w:space="0" w:color="auto"/>
          </w:divBdr>
        </w:div>
        <w:div w:id="1235162525">
          <w:marLeft w:val="720"/>
          <w:marRight w:val="0"/>
          <w:marTop w:val="200"/>
          <w:marBottom w:val="240"/>
          <w:divBdr>
            <w:top w:val="none" w:sz="0" w:space="0" w:color="auto"/>
            <w:left w:val="none" w:sz="0" w:space="0" w:color="auto"/>
            <w:bottom w:val="none" w:sz="0" w:space="0" w:color="auto"/>
            <w:right w:val="none" w:sz="0" w:space="0" w:color="auto"/>
          </w:divBdr>
        </w:div>
        <w:div w:id="303776185">
          <w:marLeft w:val="720"/>
          <w:marRight w:val="0"/>
          <w:marTop w:val="200"/>
          <w:marBottom w:val="240"/>
          <w:divBdr>
            <w:top w:val="none" w:sz="0" w:space="0" w:color="auto"/>
            <w:left w:val="none" w:sz="0" w:space="0" w:color="auto"/>
            <w:bottom w:val="none" w:sz="0" w:space="0" w:color="auto"/>
            <w:right w:val="none" w:sz="0" w:space="0" w:color="auto"/>
          </w:divBdr>
        </w:div>
        <w:div w:id="863861528">
          <w:marLeft w:val="720"/>
          <w:marRight w:val="0"/>
          <w:marTop w:val="200"/>
          <w:marBottom w:val="240"/>
          <w:divBdr>
            <w:top w:val="none" w:sz="0" w:space="0" w:color="auto"/>
            <w:left w:val="none" w:sz="0" w:space="0" w:color="auto"/>
            <w:bottom w:val="none" w:sz="0" w:space="0" w:color="auto"/>
            <w:right w:val="none" w:sz="0" w:space="0" w:color="auto"/>
          </w:divBdr>
        </w:div>
      </w:divsChild>
    </w:div>
    <w:div w:id="2106147715">
      <w:bodyDiv w:val="1"/>
      <w:marLeft w:val="0"/>
      <w:marRight w:val="0"/>
      <w:marTop w:val="0"/>
      <w:marBottom w:val="0"/>
      <w:divBdr>
        <w:top w:val="none" w:sz="0" w:space="0" w:color="auto"/>
        <w:left w:val="none" w:sz="0" w:space="0" w:color="auto"/>
        <w:bottom w:val="none" w:sz="0" w:space="0" w:color="auto"/>
        <w:right w:val="none" w:sz="0" w:space="0" w:color="auto"/>
      </w:divBdr>
    </w:div>
    <w:div w:id="212789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Desktop\Final%20Report.docx" TargetMode="External"/><Relationship Id="rId18" Type="http://schemas.openxmlformats.org/officeDocument/2006/relationships/hyperlink" Target="file:///C:\Users\j\Desktop\Final%20Report.docx"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file:///C:\Users\j\Desktop\Final%20Report.docx" TargetMode="External"/><Relationship Id="rId7" Type="http://schemas.openxmlformats.org/officeDocument/2006/relationships/footnotes" Target="footnotes.xml"/><Relationship Id="rId12" Type="http://schemas.openxmlformats.org/officeDocument/2006/relationships/hyperlink" Target="file:///C:\Users\j\Desktop\Final%20Report.docx" TargetMode="External"/><Relationship Id="rId17" Type="http://schemas.openxmlformats.org/officeDocument/2006/relationships/hyperlink" Target="file:///C:\Users\j\Desktop\Final%20Report.docx" TargetMode="External"/><Relationship Id="rId25"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file:///C:\Users\j\Desktop\Final%20Report.docx" TargetMode="External"/><Relationship Id="rId20" Type="http://schemas.openxmlformats.org/officeDocument/2006/relationships/hyperlink" Target="file:///C:\Users\j\Desktop\Final%20Report.docx"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j\Desktop\Final%20Report.docx" TargetMode="External"/><Relationship Id="rId24"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file:///C:\Users\j\Desktop\Final%20Report.docx"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file:///C:\Users\j\Desktop\Final%20Report.docx" TargetMode="External"/><Relationship Id="rId19" Type="http://schemas.openxmlformats.org/officeDocument/2006/relationships/hyperlink" Target="file:///C:\Users\j\Desktop\Final%20Report.docx"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sers\j\Desktop\Final%20Report.docx" TargetMode="External"/><Relationship Id="rId22" Type="http://schemas.openxmlformats.org/officeDocument/2006/relationships/footer" Target="footer1.xml"/><Relationship Id="rId27" Type="http://schemas.openxmlformats.org/officeDocument/2006/relationships/image" Target="media/image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ppData\Roaming\Microsoft\Templates\School%20project%20or%20report%20notebook%20ki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F8C8A-A752-4F85-BE2E-A75EA389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project or report notebook kit.dotx</Template>
  <TotalTime>2723</TotalTime>
  <Pages>12</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ECG MONITORING SYSTEM</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DTMF (Dual Tone Multi-Frequency)</dc:title>
  <dc:subject>Engr. Naina Said</dc:subject>
  <dc:creator>MUHAMMAD ASIF AYUB         Assad Ullah Khan</dc:creator>
  <cp:lastModifiedBy>MUHAMMAD ASIF AYUB</cp:lastModifiedBy>
  <cp:revision>554</cp:revision>
  <cp:lastPrinted>2020-02-01T11:22:00Z</cp:lastPrinted>
  <dcterms:created xsi:type="dcterms:W3CDTF">2019-01-01T16:33:00Z</dcterms:created>
  <dcterms:modified xsi:type="dcterms:W3CDTF">2020-02-01T11:23:00Z</dcterms:modified>
  <cp:category>Signals &amp; System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